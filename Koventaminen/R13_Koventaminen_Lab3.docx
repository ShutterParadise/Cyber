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1F685B" w14:textId="71F5E101" w:rsidR="00616A56" w:rsidRPr="00F401FE" w:rsidRDefault="007D07C4" w:rsidP="000A1C58">
      <w:pPr>
        <w:pStyle w:val="Title"/>
      </w:pPr>
      <w:r>
        <w:t xml:space="preserve">Harjoitustyö </w:t>
      </w:r>
      <w:r w:rsidR="000A1C58">
        <w:t>3</w:t>
      </w:r>
      <w:r w:rsidR="00AF77E4">
        <w:t xml:space="preserve">, </w:t>
      </w:r>
      <w:r w:rsidR="00BB1035">
        <w:t>Päivitysten hallinta</w:t>
      </w:r>
    </w:p>
    <w:p w14:paraId="48F35994" w14:textId="065C88F6" w:rsidR="00616A56" w:rsidRPr="00F401FE" w:rsidRDefault="005713A7" w:rsidP="008E1D38">
      <w:pPr>
        <w:pStyle w:val="Kansilehtialanimi"/>
      </w:pPr>
      <w:r>
        <w:t xml:space="preserve">Ryhmä </w:t>
      </w:r>
      <w:r w:rsidR="005B3CA5">
        <w:t>13</w:t>
      </w:r>
    </w:p>
    <w:p w14:paraId="3AC05989" w14:textId="14A622C5" w:rsidR="00616A56" w:rsidRDefault="005B3CA5" w:rsidP="005B3CA5">
      <w:pPr>
        <w:pStyle w:val="KansilehtiOpintotiedot"/>
      </w:pPr>
      <w:r>
        <w:t>Leevi Kauranen, AC7750</w:t>
      </w:r>
    </w:p>
    <w:p w14:paraId="00379D49" w14:textId="18F24198" w:rsidR="00EC6E41" w:rsidRDefault="005B3CA5" w:rsidP="005B3CA5">
      <w:pPr>
        <w:pStyle w:val="KansilehtiOpintotiedot"/>
      </w:pPr>
      <w:proofErr w:type="spellStart"/>
      <w:r>
        <w:t>Samir</w:t>
      </w:r>
      <w:proofErr w:type="spellEnd"/>
      <w:r>
        <w:t xml:space="preserve"> </w:t>
      </w:r>
      <w:proofErr w:type="spellStart"/>
      <w:r>
        <w:t>Benjenna</w:t>
      </w:r>
      <w:proofErr w:type="spellEnd"/>
      <w:r>
        <w:t>, AD1437</w:t>
      </w:r>
    </w:p>
    <w:p w14:paraId="765E9007" w14:textId="531FC081" w:rsidR="005B3CA5" w:rsidRDefault="005B3CA5" w:rsidP="005B3CA5">
      <w:pPr>
        <w:pStyle w:val="KansilehtiOpintotiedot"/>
      </w:pPr>
      <w:r>
        <w:t>Eelis Suhonen, AA3910</w:t>
      </w:r>
    </w:p>
    <w:p w14:paraId="30D8E6E2" w14:textId="669E79B6" w:rsidR="005B3CA5" w:rsidRDefault="005B3CA5" w:rsidP="005B3CA5">
      <w:pPr>
        <w:pStyle w:val="KansilehtiOpintotiedot"/>
      </w:pPr>
      <w:r>
        <w:t>Juho Eräjärvi, AD1276</w:t>
      </w:r>
    </w:p>
    <w:p w14:paraId="465A4A17" w14:textId="190DD375" w:rsidR="005B3CA5" w:rsidRDefault="005B3CA5" w:rsidP="005B3CA5">
      <w:pPr>
        <w:pStyle w:val="KansilehtiOpintotiedot"/>
      </w:pPr>
      <w:r>
        <w:t>Mikke Kuula, AC7806</w:t>
      </w:r>
    </w:p>
    <w:p w14:paraId="29E21604" w14:textId="77777777" w:rsidR="005B3CA5" w:rsidRDefault="005B3CA5" w:rsidP="005B3CA5">
      <w:pPr>
        <w:pStyle w:val="KansilehtiOpintotiedot"/>
      </w:pPr>
    </w:p>
    <w:p w14:paraId="22025C1F" w14:textId="77777777" w:rsidR="005B3CA5" w:rsidRDefault="005B3CA5" w:rsidP="005B3CA5">
      <w:pPr>
        <w:pStyle w:val="KansilehtiOpintotiedot"/>
      </w:pPr>
    </w:p>
    <w:p w14:paraId="7CF1D7BB" w14:textId="77777777" w:rsidR="005B3CA5" w:rsidRDefault="005B3CA5" w:rsidP="005B3CA5">
      <w:pPr>
        <w:pStyle w:val="KansilehtiOpintotiedot"/>
      </w:pPr>
    </w:p>
    <w:p w14:paraId="1E9F6BB5" w14:textId="77777777" w:rsidR="005B3CA5" w:rsidRDefault="005B3CA5" w:rsidP="005B3CA5">
      <w:pPr>
        <w:pStyle w:val="KansilehtiOpintotiedot"/>
      </w:pPr>
    </w:p>
    <w:p w14:paraId="4421BC31" w14:textId="77777777" w:rsidR="005B3CA5" w:rsidRDefault="005B3CA5" w:rsidP="005B3CA5">
      <w:pPr>
        <w:pStyle w:val="KansilehtiOpintotiedot"/>
      </w:pPr>
    </w:p>
    <w:p w14:paraId="7E66B776" w14:textId="77777777" w:rsidR="005B3CA5" w:rsidRPr="005B3CA5" w:rsidRDefault="005B3CA5" w:rsidP="005B3CA5">
      <w:pPr>
        <w:pStyle w:val="KansilehtiOpintotiedot"/>
        <w:ind w:left="0"/>
      </w:pPr>
    </w:p>
    <w:p w14:paraId="7099BC0E" w14:textId="24DADC8E" w:rsidR="00180EDE" w:rsidRPr="00DD209B" w:rsidRDefault="000A1C58" w:rsidP="008E1D38">
      <w:pPr>
        <w:pStyle w:val="KansilehtiOpintotiedot"/>
      </w:pPr>
      <w:r>
        <w:t>Koventaminen TTC6050-3006</w:t>
      </w:r>
    </w:p>
    <w:p w14:paraId="54D04A51" w14:textId="22B001BF" w:rsidR="00180EDE" w:rsidRPr="001E78E3" w:rsidRDefault="008E1DF2" w:rsidP="001E78E3">
      <w:pPr>
        <w:pStyle w:val="KansilehtiOpintotiedot"/>
      </w:pPr>
      <w:r>
        <w:t>29.10.2024</w:t>
      </w:r>
    </w:p>
    <w:p w14:paraId="55BFD692" w14:textId="18E8F313" w:rsidR="001E78E3" w:rsidRDefault="005B3CA5" w:rsidP="001E78E3">
      <w:pPr>
        <w:pStyle w:val="KansilehtiOpintotiedot"/>
      </w:pPr>
      <w:r>
        <w:t>Tieto- ja viestintätekniikka</w:t>
      </w:r>
    </w:p>
    <w:p w14:paraId="3B979461" w14:textId="77777777" w:rsidR="001E78E3" w:rsidRDefault="001E78E3" w:rsidP="001E78E3">
      <w:pPr>
        <w:pStyle w:val="KansilehtiOpintotiedot"/>
      </w:pPr>
    </w:p>
    <w:p w14:paraId="412411F3" w14:textId="77777777" w:rsidR="001E78E3" w:rsidRDefault="001E78E3">
      <w:pPr>
        <w:sectPr w:rsidR="001E78E3" w:rsidSect="0058148B">
          <w:headerReference w:type="default" r:id="rId11"/>
          <w:footerReference w:type="default" r:id="rId12"/>
          <w:pgSz w:w="11907" w:h="16839" w:code="9"/>
          <w:pgMar w:top="1134" w:right="1134" w:bottom="1134" w:left="1134" w:header="1128" w:footer="1162" w:gutter="0"/>
          <w:cols w:space="708"/>
          <w:docGrid w:linePitch="360"/>
        </w:sectPr>
      </w:pPr>
    </w:p>
    <w:p w14:paraId="1FD16069" w14:textId="77777777" w:rsidR="00115876" w:rsidRPr="007D07C4" w:rsidRDefault="005B1701" w:rsidP="00FF4C28">
      <w:pPr>
        <w:pStyle w:val="Sisllysluettelootsikko"/>
        <w:rPr>
          <w:lang w:val="fi-FI"/>
        </w:rPr>
      </w:pPr>
      <w:r w:rsidRPr="007D07C4">
        <w:rPr>
          <w:lang w:val="fi-FI"/>
        </w:rPr>
        <w:t>Sisä</w:t>
      </w:r>
      <w:r w:rsidR="004666C1" w:rsidRPr="007D07C4">
        <w:rPr>
          <w:lang w:val="fi-FI"/>
        </w:rPr>
        <w:t>ltö</w:t>
      </w:r>
    </w:p>
    <w:p w14:paraId="13978FF5" w14:textId="386F98C8" w:rsidR="00986B53" w:rsidRDefault="00F131CE">
      <w:pPr>
        <w:pStyle w:val="TOC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1104141" w:history="1">
        <w:r w:rsidR="00986B53" w:rsidRPr="0016169C">
          <w:rPr>
            <w:rStyle w:val="Hyperlink"/>
            <w:lang w:val="fi-FI"/>
          </w:rPr>
          <w:t>1</w:t>
        </w:r>
        <w:r w:rsidR="00986B53"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="00986B53" w:rsidRPr="0016169C">
          <w:rPr>
            <w:rStyle w:val="Hyperlink"/>
          </w:rPr>
          <w:t>Johdanto</w:t>
        </w:r>
        <w:r w:rsidR="00986B53">
          <w:rPr>
            <w:webHidden/>
          </w:rPr>
          <w:tab/>
        </w:r>
        <w:r w:rsidR="00986B53">
          <w:rPr>
            <w:webHidden/>
          </w:rPr>
          <w:fldChar w:fldCharType="begin"/>
        </w:r>
        <w:r w:rsidR="00986B53">
          <w:rPr>
            <w:webHidden/>
          </w:rPr>
          <w:instrText xml:space="preserve"> PAGEREF _Toc181104141 \h </w:instrText>
        </w:r>
        <w:r w:rsidR="00986B53">
          <w:rPr>
            <w:webHidden/>
          </w:rPr>
        </w:r>
        <w:r w:rsidR="00986B53">
          <w:rPr>
            <w:webHidden/>
          </w:rPr>
          <w:fldChar w:fldCharType="separate"/>
        </w:r>
        <w:r w:rsidR="00D0476E">
          <w:rPr>
            <w:webHidden/>
          </w:rPr>
          <w:t>4</w:t>
        </w:r>
        <w:r w:rsidR="00986B53">
          <w:rPr>
            <w:webHidden/>
          </w:rPr>
          <w:fldChar w:fldCharType="end"/>
        </w:r>
      </w:hyperlink>
    </w:p>
    <w:p w14:paraId="387A6905" w14:textId="3ED1768E" w:rsidR="00986B53" w:rsidRDefault="00986B53">
      <w:pPr>
        <w:pStyle w:val="TOC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1104142" w:history="1">
        <w:r w:rsidRPr="0016169C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16169C">
          <w:rPr>
            <w:rStyle w:val="Hyperlink"/>
          </w:rPr>
          <w:t>Teoria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_Toc181104142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76E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B1BB570" w14:textId="060E6084" w:rsidR="00986B53" w:rsidRDefault="00986B53">
      <w:pPr>
        <w:pStyle w:val="TOC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1104143" w:history="1">
        <w:r w:rsidRPr="0016169C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16169C">
          <w:rPr>
            <w:rStyle w:val="Hyperlink"/>
          </w:rPr>
          <w:t>WSUS-palvelimen konfigurointi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_Toc181104143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76E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10C749D" w14:textId="49017DDA" w:rsidR="00986B53" w:rsidRDefault="00986B53">
      <w:pPr>
        <w:pStyle w:val="TOC2"/>
        <w:rPr>
          <w:rFonts w:asciiTheme="minorHAnsi" w:eastAsiaTheme="minorEastAsia" w:hAnsiTheme="minorHAnsi" w:cstheme="minorBidi"/>
          <w:color w:val="auto"/>
          <w:kern w:val="2"/>
          <w:lang w:eastAsia="fi-FI"/>
          <w14:ligatures w14:val="standardContextual"/>
        </w:rPr>
      </w:pPr>
      <w:hyperlink w:anchor="_Toc181104144" w:history="1">
        <w:r w:rsidRPr="0016169C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color w:val="auto"/>
            <w:kern w:val="2"/>
            <w:lang w:eastAsia="fi-FI"/>
            <w14:ligatures w14:val="standardContextual"/>
          </w:rPr>
          <w:tab/>
        </w:r>
        <w:r w:rsidRPr="0016169C">
          <w:rPr>
            <w:rStyle w:val="Hyperlink"/>
          </w:rPr>
          <w:t>Automatisaatio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_Toc181104144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76E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5E2663A" w14:textId="6D368501" w:rsidR="00986B53" w:rsidRDefault="00986B53">
      <w:pPr>
        <w:pStyle w:val="TOC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1104145" w:history="1">
        <w:r w:rsidRPr="0016169C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16169C">
          <w:rPr>
            <w:rStyle w:val="Hyperlink"/>
          </w:rPr>
          <w:t>Pohdinta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_Toc181104145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76E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978ABF1" w14:textId="1C5095A7" w:rsidR="00986B53" w:rsidRDefault="00986B53">
      <w:pPr>
        <w:pStyle w:val="TOC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1104146" w:history="1">
        <w:r w:rsidRPr="0016169C">
          <w:rPr>
            <w:rStyle w:val="Hyperlink"/>
          </w:rPr>
          <w:t>Lähteet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_Toc181104146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76E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519F2352" w14:textId="77777777" w:rsidR="00E57D6A" w:rsidRDefault="00F131CE" w:rsidP="00CA77C5">
      <w:pPr>
        <w:pStyle w:val="Sisllysluettelootsikko"/>
      </w:pPr>
      <w:r>
        <w:fldChar w:fldCharType="end"/>
      </w:r>
      <w:r w:rsidR="00016973" w:rsidRPr="00FF4C28">
        <w:t>Kuviot</w:t>
      </w:r>
      <w:r w:rsidR="00CA77C5">
        <w:fldChar w:fldCharType="begin"/>
      </w:r>
      <w:r w:rsidR="00CA77C5">
        <w:instrText xml:space="preserve"> TOC \h \z \c "Kuvio" </w:instrText>
      </w:r>
      <w:r w:rsidR="00CA77C5">
        <w:fldChar w:fldCharType="separate"/>
      </w:r>
    </w:p>
    <w:p w14:paraId="611ADEAC" w14:textId="0497DE30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1" w:history="1">
        <w:r w:rsidRPr="00D75480">
          <w:rPr>
            <w:rStyle w:val="Hyperlink"/>
            <w:noProof/>
          </w:rPr>
          <w:t>Kuvio 1. VLE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DD5D2D" w14:textId="40C40BEC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2" w:history="1">
        <w:r w:rsidRPr="00D75480">
          <w:rPr>
            <w:rStyle w:val="Hyperlink"/>
            <w:noProof/>
          </w:rPr>
          <w:t>Kuvio 2. Products and Classifications valinnat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C6861" w14:textId="6EE236D0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3" w:history="1">
        <w:r w:rsidRPr="00D75480">
          <w:rPr>
            <w:rStyle w:val="Hyperlink"/>
            <w:noProof/>
          </w:rPr>
          <w:t>Kuvio 3. Muokattava sääntö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4D33B2" w14:textId="62C4C4F3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4" w:history="1">
        <w:r w:rsidRPr="00D75480">
          <w:rPr>
            <w:rStyle w:val="Hyperlink"/>
            <w:noProof/>
          </w:rPr>
          <w:t>Kuvio 4. WSUS-palvelimen osoitteen lisääminen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C50137" w14:textId="5CE43EAB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5" w:history="1">
        <w:r w:rsidRPr="00D75480">
          <w:rPr>
            <w:rStyle w:val="Hyperlink"/>
            <w:noProof/>
          </w:rPr>
          <w:t>Kuvio 5. Päivitysten tarkistaminen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CC74BF" w14:textId="622A85E1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6" w:history="1">
        <w:r w:rsidRPr="00D75480">
          <w:rPr>
            <w:rStyle w:val="Hyperlink"/>
            <w:noProof/>
          </w:rPr>
          <w:t>Kuvio 6. WS01 yhdistetty WSUS-palvelimeen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A78E17" w14:textId="1C45DE78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7" w:history="1">
        <w:r w:rsidRPr="00D75480">
          <w:rPr>
            <w:rStyle w:val="Hyperlink"/>
            <w:noProof/>
          </w:rPr>
          <w:t>Kuvio 7. Tietokoneryhmän asettaminen WS01:lle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02E5DF" w14:textId="6CF624F3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8" w:history="1">
        <w:r w:rsidRPr="00D75480">
          <w:rPr>
            <w:rStyle w:val="Hyperlink"/>
            <w:noProof/>
            <w:lang w:val="en-US"/>
          </w:rPr>
          <w:t>Kuvio 8. Tietokoneryhmän automatisointi, WSUS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A39437F" w14:textId="7257956E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59" w:history="1">
        <w:r w:rsidRPr="00D75480">
          <w:rPr>
            <w:rStyle w:val="Hyperlink"/>
            <w:noProof/>
          </w:rPr>
          <w:t>Kuvio 9. Tietokoneryhmän automatisointi, WS-all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DF54C6" w14:textId="6DD6DE85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0" w:history="1">
        <w:r w:rsidRPr="00D75480">
          <w:rPr>
            <w:rStyle w:val="Hyperlink"/>
            <w:noProof/>
            <w:lang w:val="en-US"/>
          </w:rPr>
          <w:t>Kuvio 10. Tietokoneryhmän automatisointi, Servers-all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C41083" w14:textId="5908BB07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1" w:history="1">
        <w:r w:rsidRPr="00D75480">
          <w:rPr>
            <w:rStyle w:val="Hyperlink"/>
            <w:noProof/>
          </w:rPr>
          <w:t>Kuvio 11. SRV01:n päivitysten asentaminen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BA509A" w14:textId="604F6A16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2" w:history="1">
        <w:r w:rsidRPr="00D75480">
          <w:rPr>
            <w:rStyle w:val="Hyperlink"/>
            <w:noProof/>
          </w:rPr>
          <w:t>Kuvio 12. WSUS ja SRV01 synkronoituna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B2E3B6" w14:textId="30518C6F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3" w:history="1">
        <w:r w:rsidRPr="00D75480">
          <w:rPr>
            <w:rStyle w:val="Hyperlink"/>
            <w:noProof/>
          </w:rPr>
          <w:t>Kuvio 13. Synkronointi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D686B1" w14:textId="6A83583C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4" w:history="1">
        <w:r w:rsidRPr="00D75480">
          <w:rPr>
            <w:rStyle w:val="Hyperlink"/>
            <w:noProof/>
          </w:rPr>
          <w:t>Kuvio 14. Päivitysten jako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FA42BE" w14:textId="72E53D10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5" w:history="1">
        <w:r w:rsidRPr="00D75480">
          <w:rPr>
            <w:rStyle w:val="Hyperlink"/>
            <w:noProof/>
          </w:rPr>
          <w:t>Kuvio 15. Päivitysten hyväksyminen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9DF320A" w14:textId="2E0C1295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6" w:history="1">
        <w:r w:rsidRPr="00D75480">
          <w:rPr>
            <w:rStyle w:val="Hyperlink"/>
            <w:noProof/>
          </w:rPr>
          <w:t>Kuvio 16. Hyväksymisen eteneminen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8F7A42" w14:textId="29EACAA0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7" w:history="1">
        <w:r w:rsidRPr="00D75480">
          <w:rPr>
            <w:rStyle w:val="Hyperlink"/>
            <w:noProof/>
          </w:rPr>
          <w:t>Kuvio 17. Synchronization Schedule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51FA8A" w14:textId="65BDF222" w:rsidR="00E57D6A" w:rsidRDefault="00E57D6A">
      <w:pPr>
        <w:pStyle w:val="TableofFigures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1104168" w:history="1">
        <w:r w:rsidRPr="00D75480">
          <w:rPr>
            <w:rStyle w:val="Hyperlink"/>
            <w:noProof/>
          </w:rPr>
          <w:t>Kuvio 18. Päivitysten automaattinen hyväksyminen ja jakelu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_Toc181104168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0476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44B891" w14:textId="596EA4E6" w:rsidR="008531E2" w:rsidRDefault="00CA77C5" w:rsidP="00CA77C5">
      <w:pPr>
        <w:pStyle w:val="Sisllysluettelootsikko"/>
      </w:pPr>
      <w:r>
        <w:fldChar w:fldCharType="end"/>
      </w:r>
      <w:r w:rsidR="00D54DFF" w:rsidRPr="0074339C">
        <w:t>Taulukot</w:t>
      </w:r>
      <w:r w:rsidR="005643B0">
        <w:fldChar w:fldCharType="begin"/>
      </w:r>
      <w:r w:rsidR="005643B0">
        <w:instrText xml:space="preserve"> TOC \h \z \t "Taulukko" \c </w:instrText>
      </w:r>
      <w:r w:rsidR="005643B0">
        <w:fldChar w:fldCharType="end"/>
      </w:r>
      <w:r w:rsidR="0074339C">
        <w:rPr>
          <w:rFonts w:eastAsiaTheme="minorHAnsi" w:cstheme="minorHAnsi"/>
          <w:sz w:val="28"/>
          <w:szCs w:val="24"/>
          <w:lang w:val="fi-FI"/>
        </w:rPr>
        <w:fldChar w:fldCharType="begin"/>
      </w:r>
      <w:r w:rsidR="0074339C">
        <w:instrText xml:space="preserve"> TOC \h \z \c "Taulukko" </w:instrText>
      </w:r>
      <w:r w:rsidR="0074339C">
        <w:rPr>
          <w:rFonts w:eastAsiaTheme="minorHAnsi" w:cstheme="minorHAnsi"/>
          <w:sz w:val="28"/>
          <w:szCs w:val="24"/>
          <w:lang w:val="fi-FI"/>
        </w:rPr>
        <w:fldChar w:fldCharType="separate"/>
      </w:r>
    </w:p>
    <w:p w14:paraId="0A69A131" w14:textId="763BEE95" w:rsidR="008531E2" w:rsidRDefault="00EB6575" w:rsidP="00B75F2C">
      <w:pPr>
        <w:pStyle w:val="TableofFigures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r:id="rId13" w:anchor="_Toc432081817" w:history="1">
        <w:r w:rsidR="008531E2" w:rsidRPr="00E61AEE">
          <w:rPr>
            <w:rStyle w:val="Hyperlink"/>
            <w:noProof/>
          </w:rPr>
          <w:t xml:space="preserve">Taulukko 1. </w:t>
        </w:r>
        <w:r w:rsidR="009D55B7" w:rsidRPr="00B75F2C">
          <w:rPr>
            <w:rStyle w:val="Hyperlink"/>
            <w:color w:val="000000" w:themeColor="text1"/>
            <w:u w:val="none"/>
          </w:rPr>
          <w:t>Taulukon</w:t>
        </w:r>
        <w:r w:rsidR="009D55B7">
          <w:rPr>
            <w:rStyle w:val="Hyperlink"/>
            <w:noProof/>
          </w:rPr>
          <w:t xml:space="preserve"> </w:t>
        </w:r>
        <w:r w:rsidR="004666C1">
          <w:rPr>
            <w:rStyle w:val="Hyperlink"/>
            <w:noProof/>
          </w:rPr>
          <w:t>otsikko, ei lähdetietoja</w:t>
        </w:r>
        <w:r w:rsidR="008531E2">
          <w:rPr>
            <w:noProof/>
            <w:webHidden/>
          </w:rPr>
          <w:tab/>
        </w:r>
        <w:r w:rsidR="008531E2">
          <w:rPr>
            <w:noProof/>
            <w:webHidden/>
          </w:rPr>
          <w:fldChar w:fldCharType="begin"/>
        </w:r>
        <w:r w:rsidR="008531E2">
          <w:rPr>
            <w:noProof/>
            <w:webHidden/>
          </w:rPr>
          <w:instrText xml:space="preserve"> PAGEREF _Toc432081817 \h </w:instrText>
        </w:r>
        <w:r w:rsidR="008531E2">
          <w:rPr>
            <w:noProof/>
            <w:webHidden/>
          </w:rPr>
          <w:fldChar w:fldCharType="separate"/>
        </w:r>
        <w:r w:rsidR="00D0476E">
          <w:rPr>
            <w:b/>
            <w:bCs/>
            <w:noProof/>
            <w:webHidden/>
          </w:rPr>
          <w:t>Virhe. Kirjanmerkkiä ei ole määritetty.</w:t>
        </w:r>
        <w:r w:rsidR="008531E2">
          <w:rPr>
            <w:noProof/>
            <w:webHidden/>
          </w:rPr>
          <w:fldChar w:fldCharType="end"/>
        </w:r>
      </w:hyperlink>
    </w:p>
    <w:p w14:paraId="11599ADD" w14:textId="5BC1659F" w:rsidR="008C22D4" w:rsidRPr="008C22D4" w:rsidRDefault="00EB6575" w:rsidP="00CA77C5">
      <w:pPr>
        <w:pStyle w:val="TableofFigures"/>
        <w:rPr>
          <w:noProof/>
        </w:rPr>
      </w:pPr>
      <w:hyperlink r:id="rId14" w:anchor="_Toc432081818" w:history="1">
        <w:r w:rsidR="008531E2" w:rsidRPr="00E61AEE">
          <w:rPr>
            <w:rStyle w:val="Hyperlink"/>
            <w:noProof/>
          </w:rPr>
          <w:t xml:space="preserve">Taulukko 2. </w:t>
        </w:r>
        <w:r w:rsidR="009D55B7">
          <w:rPr>
            <w:rStyle w:val="Hyperlink"/>
            <w:noProof/>
          </w:rPr>
          <w:t xml:space="preserve">Taulukon </w:t>
        </w:r>
        <w:r w:rsidR="004666C1">
          <w:rPr>
            <w:rStyle w:val="Hyperlink"/>
            <w:noProof/>
          </w:rPr>
          <w:t>otsikko, ei lähdetietoja</w:t>
        </w:r>
        <w:r w:rsidR="008531E2">
          <w:rPr>
            <w:noProof/>
            <w:webHidden/>
          </w:rPr>
          <w:tab/>
        </w:r>
        <w:r w:rsidR="008531E2">
          <w:rPr>
            <w:noProof/>
            <w:webHidden/>
          </w:rPr>
          <w:fldChar w:fldCharType="begin"/>
        </w:r>
        <w:r w:rsidR="008531E2">
          <w:rPr>
            <w:noProof/>
            <w:webHidden/>
          </w:rPr>
          <w:instrText xml:space="preserve"> PAGEREF _Toc432081818 \h </w:instrText>
        </w:r>
        <w:r w:rsidR="008531E2">
          <w:rPr>
            <w:noProof/>
            <w:webHidden/>
          </w:rPr>
          <w:fldChar w:fldCharType="separate"/>
        </w:r>
        <w:r w:rsidR="00D0476E">
          <w:rPr>
            <w:b/>
            <w:bCs/>
            <w:noProof/>
            <w:webHidden/>
          </w:rPr>
          <w:t>Virhe. Kirjanmerkkiä ei ole määritetty.</w:t>
        </w:r>
        <w:r w:rsidR="008531E2">
          <w:rPr>
            <w:noProof/>
            <w:webHidden/>
          </w:rPr>
          <w:fldChar w:fldCharType="end"/>
        </w:r>
      </w:hyperlink>
    </w:p>
    <w:p w14:paraId="3596BD65" w14:textId="77777777" w:rsidR="00D27C61" w:rsidRDefault="00D27C61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72EC8C80" w14:textId="77777777" w:rsidR="003E0724" w:rsidRPr="00C01873" w:rsidRDefault="0074339C" w:rsidP="00E868F1">
      <w:pPr>
        <w:pStyle w:val="Heading1"/>
        <w:rPr>
          <w:lang w:val="fi-FI"/>
        </w:rPr>
      </w:pPr>
      <w:r>
        <w:fldChar w:fldCharType="end"/>
      </w:r>
      <w:bookmarkStart w:id="0" w:name="_Toc428542252"/>
      <w:bookmarkStart w:id="1" w:name="_Toc428799791"/>
      <w:bookmarkStart w:id="2" w:name="_Toc430675189"/>
      <w:bookmarkStart w:id="3" w:name="_Toc430767989"/>
      <w:bookmarkStart w:id="4" w:name="_Toc527546201"/>
      <w:bookmarkStart w:id="5" w:name="_Toc17205362"/>
      <w:bookmarkStart w:id="6" w:name="_Toc52971244"/>
      <w:bookmarkStart w:id="7" w:name="_Toc52971603"/>
      <w:bookmarkStart w:id="8" w:name="_Toc58338869"/>
      <w:bookmarkStart w:id="9" w:name="_Toc63413616"/>
      <w:bookmarkStart w:id="10" w:name="_Toc181104141"/>
      <w:r w:rsidR="0071788B" w:rsidRPr="00CD2D68">
        <w:t>Johdanto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6C2B3B4A" w14:textId="5F3C6A18" w:rsidR="00B405DA" w:rsidRDefault="00506298" w:rsidP="004B30A1">
      <w:bookmarkStart w:id="11" w:name="_Toc428542253"/>
      <w:bookmarkStart w:id="12" w:name="_Toc428799792"/>
      <w:bookmarkStart w:id="13" w:name="_Toc430675190"/>
      <w:bookmarkStart w:id="14" w:name="_Toc430767990"/>
      <w:bookmarkStart w:id="15" w:name="_Toc527546202"/>
      <w:bookmarkStart w:id="16" w:name="_Toc17205363"/>
      <w:r>
        <w:t>Koventamisen</w:t>
      </w:r>
      <w:r w:rsidR="008D2C02">
        <w:t xml:space="preserve"> kolmannessa </w:t>
      </w:r>
      <w:r>
        <w:t>harjoitustyö keskitymme Windows Server Update Services (</w:t>
      </w:r>
      <w:r w:rsidRPr="00506298">
        <w:rPr>
          <w:b/>
          <w:bCs/>
        </w:rPr>
        <w:t>WSUS</w:t>
      </w:r>
      <w:r>
        <w:t xml:space="preserve">) </w:t>
      </w:r>
      <w:r w:rsidR="008D2C02">
        <w:t>-</w:t>
      </w:r>
      <w:r>
        <w:t>palvelimen konfigurointiin</w:t>
      </w:r>
      <w:r w:rsidR="005553A7">
        <w:t>.</w:t>
      </w:r>
      <w:r w:rsidR="00537887">
        <w:t xml:space="preserve"> W</w:t>
      </w:r>
      <w:r w:rsidR="008D2C02">
        <w:t>SUS-</w:t>
      </w:r>
      <w:r w:rsidR="00537887">
        <w:t>palvelin konfiguroidaan</w:t>
      </w:r>
      <w:r w:rsidR="00135AAE">
        <w:t xml:space="preserve"> VLE</w:t>
      </w:r>
      <w:r w:rsidR="00537887">
        <w:t xml:space="preserve"> ympäristön </w:t>
      </w:r>
      <w:r w:rsidR="008D2C02">
        <w:t>Windows-</w:t>
      </w:r>
      <w:r w:rsidR="00537887">
        <w:t>työaseman (WS01) sekä palvelimien (SRV01, WSUS) k</w:t>
      </w:r>
      <w:r w:rsidR="00135AAE">
        <w:t xml:space="preserve">anssa, käyttäen Group </w:t>
      </w:r>
      <w:proofErr w:type="spellStart"/>
      <w:r w:rsidR="00135AAE">
        <w:t>Policy</w:t>
      </w:r>
      <w:proofErr w:type="spellEnd"/>
      <w:r w:rsidR="00135AAE">
        <w:t xml:space="preserve"> Objecteja (GPO).</w:t>
      </w:r>
      <w:r w:rsidR="008060EB">
        <w:t xml:space="preserve"> Harjoituksessa tehdään myös hiukan automatisaatiota, jotta jatkossa päivityksiä pystytään hyväksymään ja jakelemaan automaattisesti.</w:t>
      </w:r>
    </w:p>
    <w:p w14:paraId="77D70F45" w14:textId="1C7268CD" w:rsidR="00A67A4F" w:rsidRPr="004B30A1" w:rsidRDefault="00135AAE" w:rsidP="004B30A1">
      <w:r>
        <w:t xml:space="preserve"> </w:t>
      </w:r>
      <w:r w:rsidR="008D2C02">
        <w:t xml:space="preserve">Kuviossa 1 on esitettynä </w:t>
      </w:r>
      <w:r w:rsidR="00687414">
        <w:t>käytössä oleva</w:t>
      </w:r>
      <w:r>
        <w:t xml:space="preserve"> VLE ympäristö.</w:t>
      </w:r>
    </w:p>
    <w:bookmarkEnd w:id="11"/>
    <w:bookmarkEnd w:id="12"/>
    <w:bookmarkEnd w:id="13"/>
    <w:bookmarkEnd w:id="14"/>
    <w:bookmarkEnd w:id="15"/>
    <w:bookmarkEnd w:id="16"/>
    <w:p w14:paraId="4F1E4A73" w14:textId="77777777" w:rsidR="00843699" w:rsidRDefault="00787791" w:rsidP="00843699">
      <w:pPr>
        <w:keepNext/>
      </w:pPr>
      <w:r w:rsidRPr="00787791">
        <w:rPr>
          <w:noProof/>
        </w:rPr>
        <w:drawing>
          <wp:inline distT="0" distB="0" distL="0" distR="0" wp14:anchorId="31156A1F" wp14:editId="439E87C8">
            <wp:extent cx="5367698" cy="3384468"/>
            <wp:effectExtent l="0" t="0" r="4445" b="6985"/>
            <wp:docPr id="271854508" name="Kuva 1" descr="Kuva, joka sisältää kohteen teksti, diagrammi, kuvakaappaus, muotoilu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54508" name="Kuva 1" descr="Kuva, joka sisältää kohteen teksti, diagrammi, kuvakaappaus, muotoilu&#10;&#10;Kuvaus luotu automaattisesti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263" cy="33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1D81" w14:textId="6B1EF4CF" w:rsidR="00135AAE" w:rsidRDefault="00843699" w:rsidP="00843699">
      <w:pPr>
        <w:pStyle w:val="Caption"/>
      </w:pPr>
      <w:bookmarkStart w:id="17" w:name="_Toc18110415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</w:t>
      </w:r>
      <w:r>
        <w:fldChar w:fldCharType="end"/>
      </w:r>
      <w:r>
        <w:t>. VLE</w:t>
      </w:r>
      <w:bookmarkEnd w:id="17"/>
    </w:p>
    <w:p w14:paraId="5D95F76E" w14:textId="1639568F" w:rsidR="001B5565" w:rsidRDefault="001B5565" w:rsidP="001B5565">
      <w:pPr>
        <w:pStyle w:val="Heading1"/>
      </w:pPr>
      <w:bookmarkStart w:id="18" w:name="_Toc181104142"/>
      <w:r>
        <w:t>Teoria</w:t>
      </w:r>
      <w:bookmarkEnd w:id="18"/>
    </w:p>
    <w:p w14:paraId="7A221C4D" w14:textId="25EAD383" w:rsidR="001B5565" w:rsidRPr="008200AC" w:rsidRDefault="00FC7623" w:rsidP="001B5565">
      <w:r w:rsidRPr="00A022D6">
        <w:rPr>
          <w:b/>
          <w:bCs/>
        </w:rPr>
        <w:t>WSUS (Windows Server Update Services)</w:t>
      </w:r>
      <w:r w:rsidRPr="008200AC">
        <w:t xml:space="preserve"> on </w:t>
      </w:r>
      <w:r w:rsidR="008200AC" w:rsidRPr="008200AC">
        <w:t>Microsoftin tarjoama työkalu, jonka avu</w:t>
      </w:r>
      <w:r w:rsidR="008200AC">
        <w:t>lla voidaan hallita ja jakaa W</w:t>
      </w:r>
      <w:r w:rsidR="00B1078D">
        <w:t>indows-päivityksiä keski</w:t>
      </w:r>
      <w:r w:rsidR="00864BD7">
        <w:t xml:space="preserve">tetysti verkossa. Palvelin lataa päivitykset Microsoftin päivityspalvelusta ja jakaa ne paikallisessa verkossa oleville asiakaskoneille. </w:t>
      </w:r>
      <w:r w:rsidR="00505569">
        <w:t>WSUS palvelu mahdollistaa päivitysten valvonnan, hyväksynnän ja ajoituksen keski</w:t>
      </w:r>
      <w:r w:rsidR="00144C5B">
        <w:t xml:space="preserve">tetysti. </w:t>
      </w:r>
      <w:r w:rsidR="0070605F">
        <w:t>Työkalu on olennainen osa operatiivisen tehokkuuden ylläpitämistä, ylläpitämistä, turvallisuusuhkien käsittelyä sekä järjestelmän vakauden varmistamista.</w:t>
      </w:r>
      <w:r w:rsidR="00192B6B">
        <w:t xml:space="preserve"> (Windows Server Update Services (WSUS). 2023)</w:t>
      </w:r>
    </w:p>
    <w:p w14:paraId="2A5AD615" w14:textId="59123D14" w:rsidR="7030F6DC" w:rsidRDefault="7030F6DC" w:rsidP="11592F01">
      <w:pPr>
        <w:rPr>
          <w:lang w:val="en-US"/>
        </w:rPr>
      </w:pPr>
      <w:r w:rsidRPr="11592F01">
        <w:rPr>
          <w:b/>
          <w:bCs/>
          <w:lang w:val="en-US"/>
        </w:rPr>
        <w:t xml:space="preserve">WSUS </w:t>
      </w:r>
      <w:proofErr w:type="spellStart"/>
      <w:r w:rsidRPr="11592F01">
        <w:rPr>
          <w:lang w:val="en-US"/>
        </w:rPr>
        <w:t>päivitystenhallintatyökalu</w:t>
      </w:r>
      <w:proofErr w:type="spellEnd"/>
      <w:r w:rsidRPr="11592F01">
        <w:rPr>
          <w:lang w:val="en-US"/>
        </w:rPr>
        <w:t xml:space="preserve"> on </w:t>
      </w:r>
      <w:proofErr w:type="spellStart"/>
      <w:r w:rsidRPr="11592F01">
        <w:rPr>
          <w:lang w:val="en-US"/>
        </w:rPr>
        <w:t>tarkeä</w:t>
      </w:r>
      <w:proofErr w:type="spellEnd"/>
      <w:r w:rsidRPr="11592F01">
        <w:rPr>
          <w:lang w:val="en-US"/>
        </w:rPr>
        <w:t xml:space="preserve"> </w:t>
      </w:r>
      <w:proofErr w:type="spellStart"/>
      <w:r w:rsidRPr="11592F01">
        <w:rPr>
          <w:lang w:val="en-US"/>
        </w:rPr>
        <w:t>osa</w:t>
      </w:r>
      <w:proofErr w:type="spellEnd"/>
      <w:r w:rsidRPr="11592F01">
        <w:rPr>
          <w:lang w:val="en-US"/>
        </w:rPr>
        <w:t xml:space="preserve"> </w:t>
      </w:r>
      <w:proofErr w:type="spellStart"/>
      <w:r w:rsidRPr="11592F01">
        <w:rPr>
          <w:lang w:val="en-US"/>
        </w:rPr>
        <w:t>organisaation</w:t>
      </w:r>
      <w:proofErr w:type="spellEnd"/>
      <w:r w:rsidRPr="11592F01">
        <w:rPr>
          <w:lang w:val="en-US"/>
        </w:rPr>
        <w:t xml:space="preserve"> </w:t>
      </w:r>
      <w:proofErr w:type="spellStart"/>
      <w:r w:rsidRPr="11592F01">
        <w:rPr>
          <w:lang w:val="en-US"/>
        </w:rPr>
        <w:t>tietoturvaa</w:t>
      </w:r>
      <w:proofErr w:type="spellEnd"/>
      <w:r w:rsidRPr="11592F01">
        <w:rPr>
          <w:lang w:val="en-US"/>
        </w:rPr>
        <w:t xml:space="preserve">, </w:t>
      </w:r>
      <w:proofErr w:type="spellStart"/>
      <w:r w:rsidRPr="11592F01">
        <w:rPr>
          <w:lang w:val="en-US"/>
        </w:rPr>
        <w:t>koska</w:t>
      </w:r>
      <w:proofErr w:type="spellEnd"/>
      <w:r w:rsidRPr="11592F01">
        <w:rPr>
          <w:lang w:val="en-US"/>
        </w:rPr>
        <w:t xml:space="preserve"> </w:t>
      </w:r>
      <w:proofErr w:type="spellStart"/>
      <w:r w:rsidRPr="11592F01">
        <w:rPr>
          <w:lang w:val="en-US"/>
        </w:rPr>
        <w:t>s</w:t>
      </w:r>
      <w:r w:rsidR="314926DD" w:rsidRPr="11592F01">
        <w:rPr>
          <w:lang w:val="en-US"/>
        </w:rPr>
        <w:t>en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avulla</w:t>
      </w:r>
      <w:proofErr w:type="spellEnd"/>
      <w:r w:rsidR="6EA79AE9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järjestelmänvalvojat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voivat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valita</w:t>
      </w:r>
      <w:proofErr w:type="spellEnd"/>
      <w:r w:rsidR="314926DD" w:rsidRPr="11592F01">
        <w:rPr>
          <w:lang w:val="en-US"/>
        </w:rPr>
        <w:t xml:space="preserve">, </w:t>
      </w:r>
      <w:proofErr w:type="spellStart"/>
      <w:r w:rsidR="314926DD" w:rsidRPr="11592F01">
        <w:rPr>
          <w:lang w:val="en-US"/>
        </w:rPr>
        <w:t>mit</w:t>
      </w:r>
      <w:r w:rsidR="61FB4302" w:rsidRPr="11592F01">
        <w:rPr>
          <w:lang w:val="en-US"/>
        </w:rPr>
        <w:t>ä</w:t>
      </w:r>
      <w:proofErr w:type="spellEnd"/>
      <w:r w:rsidR="61FB4302" w:rsidRPr="11592F01">
        <w:rPr>
          <w:lang w:val="en-US"/>
        </w:rPr>
        <w:t xml:space="preserve"> </w:t>
      </w:r>
      <w:proofErr w:type="spellStart"/>
      <w:r w:rsidR="61FB4302" w:rsidRPr="11592F01">
        <w:rPr>
          <w:lang w:val="en-US"/>
        </w:rPr>
        <w:t>tietoturvaan</w:t>
      </w:r>
      <w:proofErr w:type="spellEnd"/>
      <w:r w:rsidR="61FB4302" w:rsidRPr="11592F01">
        <w:rPr>
          <w:lang w:val="en-US"/>
        </w:rPr>
        <w:t xml:space="preserve"> </w:t>
      </w:r>
      <w:proofErr w:type="spellStart"/>
      <w:r w:rsidR="61FB4302" w:rsidRPr="11592F01">
        <w:rPr>
          <w:lang w:val="en-US"/>
        </w:rPr>
        <w:t>liittyviä</w:t>
      </w:r>
      <w:proofErr w:type="spellEnd"/>
      <w:r w:rsidR="61FB4302" w:rsidRPr="11592F01">
        <w:rPr>
          <w:lang w:val="en-US"/>
        </w:rPr>
        <w:t xml:space="preserve"> </w:t>
      </w:r>
      <w:proofErr w:type="spellStart"/>
      <w:r w:rsidR="61FB4302" w:rsidRPr="11592F01">
        <w:rPr>
          <w:lang w:val="en-US"/>
        </w:rPr>
        <w:t>päivityksiä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asennetaan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68AED2A3" w:rsidRPr="11592F01">
        <w:rPr>
          <w:lang w:val="en-US"/>
        </w:rPr>
        <w:t>mihinkin</w:t>
      </w:r>
      <w:proofErr w:type="spellEnd"/>
      <w:r w:rsidR="314926DD" w:rsidRPr="11592F01">
        <w:rPr>
          <w:lang w:val="en-US"/>
        </w:rPr>
        <w:t xml:space="preserve"> </w:t>
      </w:r>
      <w:proofErr w:type="spellStart"/>
      <w:r w:rsidR="314926DD" w:rsidRPr="11592F01">
        <w:rPr>
          <w:lang w:val="en-US"/>
        </w:rPr>
        <w:t>laitte</w:t>
      </w:r>
      <w:r w:rsidR="151C82B6" w:rsidRPr="11592F01">
        <w:rPr>
          <w:lang w:val="en-US"/>
        </w:rPr>
        <w:t>eseen</w:t>
      </w:r>
      <w:proofErr w:type="spellEnd"/>
      <w:r w:rsidR="151C82B6" w:rsidRPr="11592F01">
        <w:rPr>
          <w:lang w:val="en-US"/>
        </w:rPr>
        <w:t xml:space="preserve">. </w:t>
      </w:r>
      <w:proofErr w:type="spellStart"/>
      <w:r w:rsidR="54FA231F" w:rsidRPr="11592F01">
        <w:rPr>
          <w:lang w:val="en-US"/>
        </w:rPr>
        <w:t>Keskitetty</w:t>
      </w:r>
      <w:proofErr w:type="spellEnd"/>
      <w:r w:rsidR="54FA231F" w:rsidRPr="11592F01">
        <w:rPr>
          <w:lang w:val="en-US"/>
        </w:rPr>
        <w:t xml:space="preserve"> </w:t>
      </w:r>
      <w:proofErr w:type="spellStart"/>
      <w:r w:rsidR="54FA231F" w:rsidRPr="11592F01">
        <w:rPr>
          <w:lang w:val="en-US"/>
        </w:rPr>
        <w:t>toiminta</w:t>
      </w:r>
      <w:proofErr w:type="spellEnd"/>
      <w:r w:rsidR="54FA231F" w:rsidRPr="11592F01">
        <w:rPr>
          <w:lang w:val="en-US"/>
        </w:rPr>
        <w:t xml:space="preserve"> </w:t>
      </w:r>
      <w:proofErr w:type="spellStart"/>
      <w:r w:rsidR="151C82B6" w:rsidRPr="11592F01">
        <w:rPr>
          <w:lang w:val="en-US"/>
        </w:rPr>
        <w:t>helpottaa</w:t>
      </w:r>
      <w:proofErr w:type="spellEnd"/>
      <w:r w:rsidR="38000A17" w:rsidRPr="11592F01">
        <w:rPr>
          <w:lang w:val="en-US"/>
        </w:rPr>
        <w:t xml:space="preserve"> </w:t>
      </w:r>
      <w:proofErr w:type="spellStart"/>
      <w:r w:rsidR="61EC1EA0" w:rsidRPr="11592F01">
        <w:rPr>
          <w:lang w:val="en-US"/>
        </w:rPr>
        <w:t>koko</w:t>
      </w:r>
      <w:proofErr w:type="spellEnd"/>
      <w:r w:rsidR="61EC1EA0" w:rsidRPr="11592F01">
        <w:rPr>
          <w:lang w:val="en-US"/>
        </w:rPr>
        <w:t xml:space="preserve"> </w:t>
      </w:r>
      <w:proofErr w:type="spellStart"/>
      <w:r w:rsidR="27BF938C" w:rsidRPr="11592F01">
        <w:rPr>
          <w:lang w:val="en-US"/>
        </w:rPr>
        <w:t>järjestelmän</w:t>
      </w:r>
      <w:proofErr w:type="spellEnd"/>
      <w:r w:rsidR="27BF938C" w:rsidRPr="11592F01">
        <w:rPr>
          <w:lang w:val="en-US"/>
        </w:rPr>
        <w:t xml:space="preserve"> </w:t>
      </w:r>
      <w:proofErr w:type="spellStart"/>
      <w:r w:rsidR="27BF938C" w:rsidRPr="11592F01">
        <w:rPr>
          <w:lang w:val="en-US"/>
        </w:rPr>
        <w:t>hallintaa</w:t>
      </w:r>
      <w:proofErr w:type="spellEnd"/>
      <w:r w:rsidR="0E4C48E9" w:rsidRPr="11592F01">
        <w:rPr>
          <w:lang w:val="en-US"/>
        </w:rPr>
        <w:t xml:space="preserve"> ja </w:t>
      </w:r>
      <w:proofErr w:type="spellStart"/>
      <w:r w:rsidR="4C77F3AC" w:rsidRPr="11592F01">
        <w:rPr>
          <w:lang w:val="en-US"/>
        </w:rPr>
        <w:t>edesaut</w:t>
      </w:r>
      <w:r w:rsidR="1E27BD99" w:rsidRPr="11592F01">
        <w:rPr>
          <w:lang w:val="en-US"/>
        </w:rPr>
        <w:t>taa</w:t>
      </w:r>
      <w:proofErr w:type="spellEnd"/>
      <w:r w:rsidR="46D9D48E" w:rsidRPr="11592F01">
        <w:rPr>
          <w:lang w:val="en-US"/>
        </w:rPr>
        <w:t xml:space="preserve"> </w:t>
      </w:r>
      <w:proofErr w:type="spellStart"/>
      <w:r w:rsidR="46D9D48E" w:rsidRPr="11592F01">
        <w:rPr>
          <w:lang w:val="en-US"/>
        </w:rPr>
        <w:t>tietoturvaa</w:t>
      </w:r>
      <w:proofErr w:type="spellEnd"/>
      <w:r w:rsidR="46D9D48E" w:rsidRPr="11592F01">
        <w:rPr>
          <w:lang w:val="en-US"/>
        </w:rPr>
        <w:t xml:space="preserve">. WSUS </w:t>
      </w:r>
      <w:proofErr w:type="spellStart"/>
      <w:r w:rsidR="46D9D48E" w:rsidRPr="11592F01">
        <w:rPr>
          <w:lang w:val="en-US"/>
        </w:rPr>
        <w:t>työkalun</w:t>
      </w:r>
      <w:proofErr w:type="spellEnd"/>
      <w:r w:rsidR="46D9D48E" w:rsidRPr="11592F01">
        <w:rPr>
          <w:lang w:val="en-US"/>
        </w:rPr>
        <w:t xml:space="preserve"> </w:t>
      </w:r>
      <w:proofErr w:type="spellStart"/>
      <w:r w:rsidR="46D9D48E" w:rsidRPr="11592F01">
        <w:rPr>
          <w:lang w:val="en-US"/>
        </w:rPr>
        <w:t>avulla</w:t>
      </w:r>
      <w:proofErr w:type="spellEnd"/>
      <w:r w:rsidR="46D9D48E" w:rsidRPr="11592F01">
        <w:rPr>
          <w:lang w:val="en-US"/>
        </w:rPr>
        <w:t xml:space="preserve"> </w:t>
      </w:r>
      <w:proofErr w:type="spellStart"/>
      <w:r w:rsidR="7723F5B1" w:rsidRPr="11592F01">
        <w:rPr>
          <w:lang w:val="en-US"/>
        </w:rPr>
        <w:t>saadaan</w:t>
      </w:r>
      <w:proofErr w:type="spellEnd"/>
      <w:r w:rsidR="7723F5B1" w:rsidRPr="11592F01">
        <w:rPr>
          <w:lang w:val="en-US"/>
        </w:rPr>
        <w:t xml:space="preserve"> </w:t>
      </w:r>
      <w:proofErr w:type="spellStart"/>
      <w:r w:rsidR="7723F5B1" w:rsidRPr="11592F01">
        <w:rPr>
          <w:lang w:val="en-US"/>
        </w:rPr>
        <w:t>siis</w:t>
      </w:r>
      <w:proofErr w:type="spellEnd"/>
      <w:r w:rsidR="7723F5B1" w:rsidRPr="11592F01">
        <w:rPr>
          <w:lang w:val="en-US"/>
        </w:rPr>
        <w:t xml:space="preserve"> </w:t>
      </w:r>
      <w:proofErr w:type="spellStart"/>
      <w:r w:rsidR="7723F5B1" w:rsidRPr="11592F01">
        <w:rPr>
          <w:lang w:val="en-US"/>
        </w:rPr>
        <w:t>päivitykset</w:t>
      </w:r>
      <w:proofErr w:type="spellEnd"/>
      <w:r w:rsidR="7723F5B1" w:rsidRPr="11592F01">
        <w:rPr>
          <w:lang w:val="en-US"/>
        </w:rPr>
        <w:t xml:space="preserve"> </w:t>
      </w:r>
      <w:proofErr w:type="spellStart"/>
      <w:r w:rsidR="7723F5B1" w:rsidRPr="11592F01">
        <w:rPr>
          <w:lang w:val="en-US"/>
        </w:rPr>
        <w:t>hallintaan</w:t>
      </w:r>
      <w:proofErr w:type="spellEnd"/>
      <w:r w:rsidR="566763A6" w:rsidRPr="11592F01">
        <w:rPr>
          <w:lang w:val="en-US"/>
        </w:rPr>
        <w:t xml:space="preserve"> </w:t>
      </w:r>
      <w:proofErr w:type="spellStart"/>
      <w:r w:rsidR="566763A6" w:rsidRPr="11592F01">
        <w:rPr>
          <w:lang w:val="en-US"/>
        </w:rPr>
        <w:t>oman</w:t>
      </w:r>
      <w:proofErr w:type="spellEnd"/>
      <w:r w:rsidR="566763A6" w:rsidRPr="11592F01">
        <w:rPr>
          <w:lang w:val="en-US"/>
        </w:rPr>
        <w:t xml:space="preserve"> </w:t>
      </w:r>
      <w:proofErr w:type="spellStart"/>
      <w:r w:rsidR="566763A6" w:rsidRPr="11592F01">
        <w:rPr>
          <w:lang w:val="en-US"/>
        </w:rPr>
        <w:t>organisaation</w:t>
      </w:r>
      <w:proofErr w:type="spellEnd"/>
      <w:r w:rsidR="566763A6" w:rsidRPr="11592F01">
        <w:rPr>
          <w:lang w:val="en-US"/>
        </w:rPr>
        <w:t xml:space="preserve"> </w:t>
      </w:r>
      <w:proofErr w:type="spellStart"/>
      <w:r w:rsidR="566763A6" w:rsidRPr="11592F01">
        <w:rPr>
          <w:lang w:val="en-US"/>
        </w:rPr>
        <w:t>tarpeiden</w:t>
      </w:r>
      <w:proofErr w:type="spellEnd"/>
      <w:r w:rsidR="566763A6" w:rsidRPr="11592F01">
        <w:rPr>
          <w:lang w:val="en-US"/>
        </w:rPr>
        <w:t xml:space="preserve"> </w:t>
      </w:r>
      <w:proofErr w:type="spellStart"/>
      <w:r w:rsidR="566763A6" w:rsidRPr="11592F01">
        <w:rPr>
          <w:lang w:val="en-US"/>
        </w:rPr>
        <w:t>mukaan</w:t>
      </w:r>
      <w:proofErr w:type="spellEnd"/>
      <w:r w:rsidR="7723F5B1" w:rsidRPr="11592F01">
        <w:rPr>
          <w:lang w:val="en-US"/>
        </w:rPr>
        <w:t xml:space="preserve"> ja</w:t>
      </w:r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päivitysten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avulla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voidaan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ehkäistä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mahdollisten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haavoittuvuuksien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tuomia</w:t>
      </w:r>
      <w:proofErr w:type="spellEnd"/>
      <w:r w:rsidR="7A3B6F7A" w:rsidRPr="11592F01">
        <w:rPr>
          <w:lang w:val="en-US"/>
        </w:rPr>
        <w:t xml:space="preserve"> </w:t>
      </w:r>
      <w:proofErr w:type="spellStart"/>
      <w:r w:rsidR="7A3B6F7A" w:rsidRPr="11592F01">
        <w:rPr>
          <w:lang w:val="en-US"/>
        </w:rPr>
        <w:t>tietoturv</w:t>
      </w:r>
      <w:r w:rsidR="207087DC" w:rsidRPr="11592F01">
        <w:rPr>
          <w:lang w:val="en-US"/>
        </w:rPr>
        <w:t>ariskejä</w:t>
      </w:r>
      <w:proofErr w:type="spellEnd"/>
      <w:r w:rsidR="207087DC" w:rsidRPr="11592F01">
        <w:rPr>
          <w:lang w:val="en-US"/>
        </w:rPr>
        <w:t xml:space="preserve">. </w:t>
      </w:r>
      <w:r w:rsidR="4F0AA527">
        <w:t>(Windows Server Update Services (WSUS). 2023)</w:t>
      </w:r>
    </w:p>
    <w:p w14:paraId="2851AAD0" w14:textId="5B0DF99D" w:rsidR="11592F01" w:rsidRDefault="11592F01" w:rsidP="11592F01"/>
    <w:p w14:paraId="1071C52D" w14:textId="1C0D34D2" w:rsidR="002F20AC" w:rsidRDefault="00D51828" w:rsidP="00123E0F">
      <w:pPr>
        <w:pStyle w:val="Heading1"/>
      </w:pPr>
      <w:bookmarkStart w:id="19" w:name="_Toc181104143"/>
      <w:r>
        <w:t>W</w:t>
      </w:r>
      <w:r w:rsidR="00EC1823">
        <w:t>SUS</w:t>
      </w:r>
      <w:r w:rsidR="00FA3310">
        <w:t>-</w:t>
      </w:r>
      <w:r>
        <w:t>palveli</w:t>
      </w:r>
      <w:r w:rsidR="00C126D2">
        <w:t>men konfigurointi</w:t>
      </w:r>
      <w:bookmarkEnd w:id="19"/>
    </w:p>
    <w:p w14:paraId="17E467D0" w14:textId="2DBE8CF7" w:rsidR="003C1797" w:rsidRDefault="00F75B73" w:rsidP="003C1797">
      <w:r>
        <w:t>Aloitimme konfiguroimaan WSUS (Windows Server Update Services) -palvelinta käyttöön</w:t>
      </w:r>
      <w:r w:rsidR="003C1797" w:rsidRPr="003C1797">
        <w:t xml:space="preserve"> </w:t>
      </w:r>
      <w:proofErr w:type="spellStart"/>
      <w:r w:rsidR="007D7B6E">
        <w:t>WS</w:t>
      </w:r>
      <w:r w:rsidR="00B271D5">
        <w:t>US:n</w:t>
      </w:r>
      <w:proofErr w:type="spellEnd"/>
      <w:r w:rsidR="00B271D5">
        <w:t xml:space="preserve"> ohjauspaneelista. Valitsimme </w:t>
      </w:r>
      <w:proofErr w:type="spellStart"/>
      <w:r w:rsidR="00B271D5">
        <w:t>Options</w:t>
      </w:r>
      <w:proofErr w:type="spellEnd"/>
      <w:r w:rsidR="00B271D5">
        <w:t xml:space="preserve">-välilehdeltä </w:t>
      </w:r>
      <w:r w:rsidR="00702414">
        <w:t>P</w:t>
      </w:r>
      <w:r w:rsidR="00D875F9">
        <w:t>ro</w:t>
      </w:r>
      <w:r w:rsidR="00B50E7E">
        <w:t>du</w:t>
      </w:r>
      <w:r w:rsidR="00FE1C5D">
        <w:t xml:space="preserve">cts and </w:t>
      </w:r>
      <w:proofErr w:type="spellStart"/>
      <w:r w:rsidR="00702414">
        <w:t>C</w:t>
      </w:r>
      <w:r w:rsidR="00FE1C5D">
        <w:t>lassifications</w:t>
      </w:r>
      <w:proofErr w:type="spellEnd"/>
      <w:r w:rsidR="00FE1C5D">
        <w:t xml:space="preserve"> ja varmist</w:t>
      </w:r>
      <w:r w:rsidR="00702414">
        <w:t xml:space="preserve">imme, </w:t>
      </w:r>
      <w:r w:rsidR="00FE1C5D">
        <w:t xml:space="preserve">että </w:t>
      </w:r>
      <w:r w:rsidR="00702414">
        <w:t>W</w:t>
      </w:r>
      <w:r w:rsidR="00FE1C5D">
        <w:t xml:space="preserve">indows 11 ja </w:t>
      </w:r>
      <w:r w:rsidR="00702414">
        <w:t>W</w:t>
      </w:r>
      <w:r w:rsidR="00FE1C5D">
        <w:t xml:space="preserve">indows </w:t>
      </w:r>
      <w:proofErr w:type="spellStart"/>
      <w:r w:rsidR="00FE1C5D">
        <w:t>server</w:t>
      </w:r>
      <w:proofErr w:type="spellEnd"/>
      <w:r w:rsidR="00FE1C5D">
        <w:t xml:space="preserve"> 2019 on valittuna</w:t>
      </w:r>
      <w:r w:rsidR="00550526">
        <w:t xml:space="preserve">. </w:t>
      </w:r>
      <w:r w:rsidR="00775572">
        <w:t xml:space="preserve">Ne ovat </w:t>
      </w:r>
      <w:r w:rsidR="00A0025A">
        <w:t>käytössämm</w:t>
      </w:r>
      <w:r w:rsidR="003B3578">
        <w:t xml:space="preserve">e olevat järjestelmät ja haluamme niihin päivityksiä. </w:t>
      </w:r>
      <w:r w:rsidR="00550526">
        <w:t>Emme olleet varmoja tarvitse</w:t>
      </w:r>
      <w:r w:rsidR="003B3578">
        <w:t>mmeko</w:t>
      </w:r>
      <w:r w:rsidR="00550526">
        <w:t xml:space="preserve"> muita valmiiksi valittuja</w:t>
      </w:r>
      <w:r w:rsidR="003B3578">
        <w:t xml:space="preserve"> vaihtoehtoja</w:t>
      </w:r>
      <w:r w:rsidR="00550526">
        <w:t>, mutta päätimme jättää ne toistaiseksi</w:t>
      </w:r>
      <w:r w:rsidR="00775226">
        <w:t>.</w:t>
      </w:r>
      <w:r w:rsidR="00B90CE5">
        <w:t xml:space="preserve"> Poistimme ne kuitenkin myöhemmässä vaiheessa.</w:t>
      </w:r>
      <w:r w:rsidR="004E7160">
        <w:t xml:space="preserve"> (Kuvio </w:t>
      </w:r>
      <w:r w:rsidR="00EC1823">
        <w:t>2</w:t>
      </w:r>
      <w:r w:rsidR="004E7160">
        <w:t>)</w:t>
      </w:r>
      <w:r w:rsidR="003B3578">
        <w:t>.</w:t>
      </w:r>
    </w:p>
    <w:p w14:paraId="421F4387" w14:textId="77777777" w:rsidR="004E7160" w:rsidRDefault="00550526" w:rsidP="004E7160">
      <w:pPr>
        <w:keepNext/>
      </w:pPr>
      <w:r w:rsidRPr="00550526">
        <w:rPr>
          <w:noProof/>
        </w:rPr>
        <w:drawing>
          <wp:inline distT="0" distB="0" distL="0" distR="0" wp14:anchorId="4DD6A35B" wp14:editId="5DFCD7DD">
            <wp:extent cx="5222122" cy="3496947"/>
            <wp:effectExtent l="0" t="0" r="0" b="8255"/>
            <wp:docPr id="313234494" name="Kuva 1" descr="Kuva, joka sisältää kohteen teksti, ohjelmisto, Verkkosivu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34494" name="Kuva 1" descr="Kuva, joka sisältää kohteen teksti, ohjelmisto, Verkkosivusto, Tietokonekuvake&#10;&#10;Kuvaus luotu automaattisesti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921" cy="350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BD1" w14:textId="0E3308F9" w:rsidR="00550526" w:rsidRDefault="004E7160" w:rsidP="004E7160">
      <w:pPr>
        <w:pStyle w:val="Caption"/>
      </w:pPr>
      <w:bookmarkStart w:id="20" w:name="_Toc18110415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2</w:t>
      </w:r>
      <w:r>
        <w:fldChar w:fldCharType="end"/>
      </w:r>
      <w:r>
        <w:t xml:space="preserve">. </w:t>
      </w:r>
      <w:r w:rsidR="00EC1823">
        <w:t>Products and Classifications valinnat</w:t>
      </w:r>
      <w:bookmarkEnd w:id="20"/>
    </w:p>
    <w:p w14:paraId="56E81B5B" w14:textId="216E477B" w:rsidR="00F3446A" w:rsidRDefault="00F3446A">
      <w:pPr>
        <w:spacing w:after="160" w:line="259" w:lineRule="auto"/>
      </w:pPr>
      <w:r>
        <w:br w:type="page"/>
      </w:r>
    </w:p>
    <w:p w14:paraId="1EB8EFDC" w14:textId="77777777" w:rsidR="00F3446A" w:rsidRPr="00F3446A" w:rsidRDefault="00F3446A" w:rsidP="00F3446A"/>
    <w:p w14:paraId="239554E4" w14:textId="6180AB31" w:rsidR="00E32E4A" w:rsidRDefault="005A61A2" w:rsidP="00E32E4A">
      <w:pPr>
        <w:keepNext/>
      </w:pPr>
      <w:r>
        <w:t xml:space="preserve">Tämän jälkeen avasimme DC01:n ja </w:t>
      </w:r>
      <w:r w:rsidR="0004132F">
        <w:t xml:space="preserve">siirryimme Group </w:t>
      </w:r>
      <w:proofErr w:type="spellStart"/>
      <w:r w:rsidR="0004132F">
        <w:t>Policy</w:t>
      </w:r>
      <w:proofErr w:type="spellEnd"/>
      <w:r w:rsidR="0004132F">
        <w:t xml:space="preserve"> Managerilla </w:t>
      </w:r>
      <w:r w:rsidR="00C236B4">
        <w:t xml:space="preserve">muokkaamaan </w:t>
      </w:r>
      <w:proofErr w:type="spellStart"/>
      <w:r w:rsidR="002F14AE">
        <w:t>W</w:t>
      </w:r>
      <w:r w:rsidR="00C236B4">
        <w:t>or</w:t>
      </w:r>
      <w:r w:rsidR="002F14AE">
        <w:t>ks</w:t>
      </w:r>
      <w:r w:rsidR="00C236B4">
        <w:t>tations</w:t>
      </w:r>
      <w:proofErr w:type="spellEnd"/>
      <w:r w:rsidR="00C236B4">
        <w:t xml:space="preserve"> </w:t>
      </w:r>
      <w:proofErr w:type="spellStart"/>
      <w:r w:rsidR="002F14AE">
        <w:t>OU</w:t>
      </w:r>
      <w:r w:rsidR="00C236B4">
        <w:t>:n</w:t>
      </w:r>
      <w:proofErr w:type="spellEnd"/>
      <w:r w:rsidR="00C236B4">
        <w:t xml:space="preserve"> alta WS-</w:t>
      </w:r>
      <w:proofErr w:type="spellStart"/>
      <w:r w:rsidR="000C48C9">
        <w:t>all</w:t>
      </w:r>
      <w:proofErr w:type="spellEnd"/>
      <w:r w:rsidR="00C236B4">
        <w:t xml:space="preserve"> </w:t>
      </w:r>
      <w:r w:rsidR="002F14AE">
        <w:t>s</w:t>
      </w:r>
      <w:r w:rsidR="00C236B4">
        <w:t xml:space="preserve">ääntöjä. </w:t>
      </w:r>
      <w:r w:rsidR="006825B1">
        <w:t>Muokkasimme</w:t>
      </w:r>
      <w:r w:rsidR="00A85A83">
        <w:t xml:space="preserve"> </w:t>
      </w:r>
      <w:r w:rsidR="00B72C6D">
        <w:t>kuvion 3 mukaista sääntöä</w:t>
      </w:r>
      <w:r w:rsidR="00020C89">
        <w:t>,</w:t>
      </w:r>
      <w:r w:rsidR="00B72C6D">
        <w:t xml:space="preserve"> joka löytyi polusta Co</w:t>
      </w:r>
      <w:r w:rsidR="007756CF">
        <w:t xml:space="preserve">mputer </w:t>
      </w:r>
      <w:proofErr w:type="spellStart"/>
      <w:r w:rsidR="007756CF">
        <w:t>Configuration</w:t>
      </w:r>
      <w:proofErr w:type="spellEnd"/>
      <w:r w:rsidR="007756CF">
        <w:t xml:space="preserve"> – </w:t>
      </w:r>
      <w:proofErr w:type="spellStart"/>
      <w:r w:rsidR="007756CF">
        <w:t>Administrative</w:t>
      </w:r>
      <w:proofErr w:type="spellEnd"/>
      <w:r w:rsidR="007756CF">
        <w:t xml:space="preserve"> </w:t>
      </w:r>
      <w:proofErr w:type="spellStart"/>
      <w:r w:rsidR="007756CF">
        <w:t>templates</w:t>
      </w:r>
      <w:proofErr w:type="spellEnd"/>
      <w:r w:rsidR="007756CF">
        <w:t xml:space="preserve"> </w:t>
      </w:r>
      <w:r w:rsidR="008144D7">
        <w:t xml:space="preserve">– Windows Components – Windows Update – </w:t>
      </w:r>
      <w:proofErr w:type="spellStart"/>
      <w:r w:rsidR="008144D7">
        <w:t>Specify</w:t>
      </w:r>
      <w:proofErr w:type="spellEnd"/>
      <w:r w:rsidR="008144D7">
        <w:t xml:space="preserve"> intranet </w:t>
      </w:r>
      <w:proofErr w:type="spellStart"/>
      <w:r w:rsidR="008144D7">
        <w:t>mirosoft</w:t>
      </w:r>
      <w:proofErr w:type="spellEnd"/>
      <w:r w:rsidR="008144D7">
        <w:t xml:space="preserve"> </w:t>
      </w:r>
      <w:proofErr w:type="spellStart"/>
      <w:r w:rsidR="008144D7">
        <w:t>update</w:t>
      </w:r>
      <w:proofErr w:type="spellEnd"/>
      <w:r w:rsidR="008144D7">
        <w:t xml:space="preserve"> </w:t>
      </w:r>
      <w:proofErr w:type="spellStart"/>
      <w:r w:rsidR="008144D7">
        <w:t>service</w:t>
      </w:r>
      <w:proofErr w:type="spellEnd"/>
      <w:r w:rsidR="008144D7">
        <w:t xml:space="preserve"> </w:t>
      </w:r>
      <w:proofErr w:type="spellStart"/>
      <w:r w:rsidR="008144D7">
        <w:t>location</w:t>
      </w:r>
      <w:proofErr w:type="spellEnd"/>
      <w:r w:rsidR="008144D7">
        <w:t>.</w:t>
      </w:r>
      <w:r w:rsidR="000C48C9">
        <w:t xml:space="preserve"> Muokkasimme säännön myös </w:t>
      </w:r>
      <w:proofErr w:type="spellStart"/>
      <w:r w:rsidR="000C48C9">
        <w:t>Servers-all</w:t>
      </w:r>
      <w:proofErr w:type="spellEnd"/>
      <w:r w:rsidR="000C48C9">
        <w:t xml:space="preserve"> </w:t>
      </w:r>
      <w:proofErr w:type="spellStart"/>
      <w:r w:rsidR="000C48C9">
        <w:t>OU:n</w:t>
      </w:r>
      <w:proofErr w:type="spellEnd"/>
      <w:r w:rsidR="000C48C9">
        <w:t xml:space="preserve"> alta.</w:t>
      </w:r>
      <w:r w:rsidR="007756CF">
        <w:br/>
      </w:r>
      <w:r w:rsidR="007756CF" w:rsidRPr="007756CF">
        <w:rPr>
          <w:noProof/>
        </w:rPr>
        <w:drawing>
          <wp:inline distT="0" distB="0" distL="0" distR="0" wp14:anchorId="19FB2222" wp14:editId="0FCB64A9">
            <wp:extent cx="3338339" cy="2462709"/>
            <wp:effectExtent l="0" t="0" r="0" b="0"/>
            <wp:docPr id="1114947991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7991" name="Kuva 1" descr="Kuva, joka sisältää kohteen teksti, kuvakaappaus, ohjelmisto, Verkkosivusto&#10;&#10;Kuvaus luotu automaattisesti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144" cy="246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DF6E" w14:textId="7C851299" w:rsidR="009339CC" w:rsidRPr="009339CC" w:rsidRDefault="00E32E4A" w:rsidP="00E32E4A">
      <w:pPr>
        <w:pStyle w:val="Caption"/>
      </w:pPr>
      <w:bookmarkStart w:id="21" w:name="_Toc18110415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3</w:t>
      </w:r>
      <w:r>
        <w:fldChar w:fldCharType="end"/>
      </w:r>
      <w:r>
        <w:t xml:space="preserve">. </w:t>
      </w:r>
      <w:r w:rsidR="00F637A7">
        <w:t>Muokattava sääntö</w:t>
      </w:r>
      <w:bookmarkEnd w:id="21"/>
    </w:p>
    <w:p w14:paraId="1165A358" w14:textId="0C8CFC8A" w:rsidR="00F3446A" w:rsidRDefault="00D9396A" w:rsidP="00F3446A">
      <w:r>
        <w:t>Asetimme kuvion 4 mukaisesti WSUS-palvelimen osoitteen</w:t>
      </w:r>
      <w:r w:rsidR="0038632E">
        <w:t xml:space="preserve"> vaadittuihin kenttiin</w:t>
      </w:r>
      <w:r w:rsidR="00F637A7">
        <w:t xml:space="preserve"> ja vaihdoimme säännön </w:t>
      </w:r>
      <w:proofErr w:type="spellStart"/>
      <w:r w:rsidR="00F637A7">
        <w:t>Enabled</w:t>
      </w:r>
      <w:proofErr w:type="spellEnd"/>
      <w:r w:rsidR="00F637A7">
        <w:t>-tilaan.</w:t>
      </w:r>
    </w:p>
    <w:p w14:paraId="42EF4398" w14:textId="77777777" w:rsidR="00F3446A" w:rsidRDefault="00E32E4A" w:rsidP="00F3446A">
      <w:pPr>
        <w:keepNext/>
      </w:pPr>
      <w:r w:rsidRPr="00E32E4A">
        <w:rPr>
          <w:noProof/>
        </w:rPr>
        <w:drawing>
          <wp:inline distT="0" distB="0" distL="0" distR="0" wp14:anchorId="637C7887" wp14:editId="6087F62E">
            <wp:extent cx="2632075" cy="2509183"/>
            <wp:effectExtent l="0" t="0" r="0" b="5715"/>
            <wp:docPr id="588798582" name="Kuva 1" descr="Kuva, joka sisältää kohteen teksti, kuvakaappaus, numero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98582" name="Kuva 1" descr="Kuva, joka sisältää kohteen teksti, kuvakaappaus, numero, Fontti&#10;&#10;Kuvaus luotu automaattisesti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25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59A0" w14:textId="5C74B0A9" w:rsidR="00E32E4A" w:rsidRDefault="00F3446A" w:rsidP="00F3446A">
      <w:pPr>
        <w:pStyle w:val="Caption"/>
      </w:pPr>
      <w:bookmarkStart w:id="22" w:name="_Toc18110415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4</w:t>
      </w:r>
      <w:r>
        <w:fldChar w:fldCharType="end"/>
      </w:r>
      <w:r>
        <w:t xml:space="preserve">. </w:t>
      </w:r>
      <w:r w:rsidR="00F637A7">
        <w:t>WSUS-palvelimen osoitteen lisääminen</w:t>
      </w:r>
      <w:bookmarkEnd w:id="22"/>
    </w:p>
    <w:p w14:paraId="1851BF6F" w14:textId="0AB207F5" w:rsidR="00E32E4A" w:rsidRDefault="007E059D" w:rsidP="00E32E4A">
      <w:r>
        <w:t>Ava</w:t>
      </w:r>
      <w:r w:rsidR="00F637A7">
        <w:t>simme</w:t>
      </w:r>
      <w:r>
        <w:t xml:space="preserve"> WS01</w:t>
      </w:r>
      <w:r w:rsidR="00F637A7">
        <w:t>-työasem</w:t>
      </w:r>
      <w:r w:rsidR="001D7E7E">
        <w:t xml:space="preserve">an ja </w:t>
      </w:r>
      <w:r w:rsidR="00693464">
        <w:t xml:space="preserve">ajoimme komentokehotteella komennon </w:t>
      </w:r>
      <w:proofErr w:type="spellStart"/>
      <w:r w:rsidR="0060475E">
        <w:t>Gpupdate</w:t>
      </w:r>
      <w:proofErr w:type="spellEnd"/>
      <w:r w:rsidR="0060475E">
        <w:t xml:space="preserve"> /</w:t>
      </w:r>
      <w:proofErr w:type="spellStart"/>
      <w:r w:rsidR="0060475E">
        <w:t>force</w:t>
      </w:r>
      <w:proofErr w:type="spellEnd"/>
      <w:r w:rsidR="00693464">
        <w:t>,</w:t>
      </w:r>
      <w:r w:rsidR="0060475E">
        <w:t xml:space="preserve"> joka päivittää </w:t>
      </w:r>
      <w:r w:rsidR="0003193B">
        <w:t>ryhmäpolitiikat</w:t>
      </w:r>
      <w:r w:rsidR="007147A9">
        <w:t xml:space="preserve">. </w:t>
      </w:r>
      <w:r w:rsidR="007F460D">
        <w:t>Siirryimme Windowsin asetuksissa Windows Update kohtaan, ja tarkistimme</w:t>
      </w:r>
      <w:r w:rsidR="00761F3B">
        <w:t xml:space="preserve">, onko laitteeseen saatavilla päivityksiä. Tämä synkronoi WS01:n </w:t>
      </w:r>
      <w:proofErr w:type="spellStart"/>
      <w:r w:rsidR="00761F3B">
        <w:t>WSUS:n</w:t>
      </w:r>
      <w:proofErr w:type="spellEnd"/>
      <w:r w:rsidR="00761F3B">
        <w:t xml:space="preserve"> </w:t>
      </w:r>
      <w:r w:rsidR="00282BE6">
        <w:t>kanssa. (</w:t>
      </w:r>
      <w:r w:rsidR="00D63CE1">
        <w:t xml:space="preserve">Kuvio </w:t>
      </w:r>
      <w:r w:rsidR="00282BE6">
        <w:t>5</w:t>
      </w:r>
      <w:r w:rsidR="00D63CE1">
        <w:t>)</w:t>
      </w:r>
      <w:r w:rsidR="00282BE6">
        <w:t>.</w:t>
      </w:r>
    </w:p>
    <w:p w14:paraId="56808DDE" w14:textId="77777777" w:rsidR="00D63CE1" w:rsidRDefault="002F36E3" w:rsidP="00D63CE1">
      <w:pPr>
        <w:keepNext/>
      </w:pPr>
      <w:r w:rsidRPr="002F36E3">
        <w:rPr>
          <w:noProof/>
        </w:rPr>
        <w:drawing>
          <wp:inline distT="0" distB="0" distL="0" distR="0" wp14:anchorId="223AF0F7" wp14:editId="28A7A7A3">
            <wp:extent cx="3857700" cy="2986335"/>
            <wp:effectExtent l="0" t="0" r="0" b="5080"/>
            <wp:docPr id="452078243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78243" name="Kuva 1" descr="Kuva, joka sisältää kohteen teksti, kuvakaappaus, ohjelmisto, Verkkosivusto&#10;&#10;Kuvaus luotu automaattisesti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5309" cy="29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2D4A" w14:textId="04292FF4" w:rsidR="00B86EAC" w:rsidRDefault="00D63CE1" w:rsidP="00D63CE1">
      <w:pPr>
        <w:pStyle w:val="Caption"/>
      </w:pPr>
      <w:bookmarkStart w:id="23" w:name="_Toc18110415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5</w:t>
      </w:r>
      <w:r>
        <w:fldChar w:fldCharType="end"/>
      </w:r>
      <w:r>
        <w:t xml:space="preserve">. </w:t>
      </w:r>
      <w:r w:rsidR="00282BE6">
        <w:t>Päivitysten tarkistaminen</w:t>
      </w:r>
      <w:bookmarkEnd w:id="23"/>
    </w:p>
    <w:p w14:paraId="5447D18A" w14:textId="00FB3174" w:rsidR="002F36E3" w:rsidRDefault="00282BE6" w:rsidP="00E32E4A">
      <w:r>
        <w:t>Tämän</w:t>
      </w:r>
      <w:r w:rsidR="002F36E3">
        <w:t xml:space="preserve"> jälkeen </w:t>
      </w:r>
      <w:r w:rsidR="00D63CE1">
        <w:t>WSUS</w:t>
      </w:r>
      <w:r>
        <w:t>-</w:t>
      </w:r>
      <w:r w:rsidR="00D63CE1">
        <w:t>palvelimella</w:t>
      </w:r>
      <w:r w:rsidR="002F36E3">
        <w:t xml:space="preserve"> </w:t>
      </w:r>
      <w:r>
        <w:t>ohjauspaneelin</w:t>
      </w:r>
      <w:r w:rsidR="005E34C9">
        <w:t xml:space="preserve"> </w:t>
      </w:r>
      <w:proofErr w:type="spellStart"/>
      <w:r>
        <w:t>A</w:t>
      </w:r>
      <w:r w:rsidR="007B6108">
        <w:t>ll</w:t>
      </w:r>
      <w:proofErr w:type="spellEnd"/>
      <w:r w:rsidR="007B6108">
        <w:t xml:space="preserve"> </w:t>
      </w:r>
      <w:r>
        <w:t>C</w:t>
      </w:r>
      <w:r w:rsidR="007B6108">
        <w:t xml:space="preserve">omputers osiossa näkyy </w:t>
      </w:r>
      <w:r w:rsidR="009E0412">
        <w:t>WS01</w:t>
      </w:r>
      <w:r w:rsidR="005E34C9">
        <w:t>. (Kuvio 6)</w:t>
      </w:r>
    </w:p>
    <w:p w14:paraId="3F85D2B1" w14:textId="77777777" w:rsidR="005E34C9" w:rsidRDefault="007B6108" w:rsidP="005E34C9">
      <w:pPr>
        <w:keepNext/>
      </w:pPr>
      <w:r w:rsidRPr="007B6108">
        <w:rPr>
          <w:noProof/>
        </w:rPr>
        <w:drawing>
          <wp:inline distT="0" distB="0" distL="0" distR="0" wp14:anchorId="584BD570" wp14:editId="33B96E73">
            <wp:extent cx="3985304" cy="2345780"/>
            <wp:effectExtent l="0" t="0" r="0" b="0"/>
            <wp:docPr id="202020456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0456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120" cy="23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BA66" w14:textId="03B2ED7C" w:rsidR="00F5418F" w:rsidRDefault="005E34C9" w:rsidP="008060EB">
      <w:pPr>
        <w:pStyle w:val="Caption"/>
      </w:pPr>
      <w:bookmarkStart w:id="24" w:name="_Toc18110415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6</w:t>
      </w:r>
      <w:r>
        <w:fldChar w:fldCharType="end"/>
      </w:r>
      <w:r>
        <w:t xml:space="preserve">. </w:t>
      </w:r>
      <w:r w:rsidR="009E0412">
        <w:t>WS01 yhdistetty WSUS-palvelimeen</w:t>
      </w:r>
      <w:bookmarkEnd w:id="24"/>
    </w:p>
    <w:p w14:paraId="28BBED4F" w14:textId="68FAAED1" w:rsidR="000B0B59" w:rsidRDefault="005E34C9" w:rsidP="00E32E4A">
      <w:r>
        <w:t>Seuraavaksi</w:t>
      </w:r>
      <w:r w:rsidR="005F4E88">
        <w:t xml:space="preserve"> märit</w:t>
      </w:r>
      <w:r w:rsidR="009E0412">
        <w:t>telimme</w:t>
      </w:r>
      <w:r w:rsidR="005F4E88">
        <w:t xml:space="preserve"> WS01:lle </w:t>
      </w:r>
      <w:r w:rsidR="00FA1F54">
        <w:t>tietokoneryhmä</w:t>
      </w:r>
      <w:r w:rsidR="009E0412">
        <w:t xml:space="preserve">ksi (Computer Group </w:t>
      </w:r>
      <w:proofErr w:type="spellStart"/>
      <w:r w:rsidR="009E0412">
        <w:t>Membership</w:t>
      </w:r>
      <w:proofErr w:type="spellEnd"/>
      <w:r w:rsidR="009E0412">
        <w:t>)</w:t>
      </w:r>
      <w:r w:rsidR="00F5418F">
        <w:t xml:space="preserve"> </w:t>
      </w:r>
      <w:proofErr w:type="spellStart"/>
      <w:r w:rsidR="00F5418F">
        <w:t>wo</w:t>
      </w:r>
      <w:r>
        <w:t>rkstation</w:t>
      </w:r>
      <w:proofErr w:type="spellEnd"/>
      <w:r w:rsidR="000B32DB">
        <w:t>. (Kuvio 7)</w:t>
      </w:r>
    </w:p>
    <w:p w14:paraId="698ABE2A" w14:textId="77777777" w:rsidR="000B32DB" w:rsidRDefault="00F5418F" w:rsidP="000B32DB">
      <w:pPr>
        <w:keepNext/>
      </w:pPr>
      <w:r w:rsidRPr="00F5418F">
        <w:rPr>
          <w:noProof/>
        </w:rPr>
        <w:drawing>
          <wp:inline distT="0" distB="0" distL="0" distR="0" wp14:anchorId="47F72617" wp14:editId="433FD47F">
            <wp:extent cx="2753771" cy="2761753"/>
            <wp:effectExtent l="0" t="0" r="8890" b="635"/>
            <wp:docPr id="1696759865" name="Kuva 1" descr="Kuva, joka sisältää kohteen teksti, kuvakaappaus, näyttö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59865" name="Kuva 1" descr="Kuva, joka sisältää kohteen teksti, kuvakaappaus, näyttö, ohjelmisto&#10;&#10;Kuvaus luotu automaattisesti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6427" cy="27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A00" w14:textId="54FA5299" w:rsidR="00F5418F" w:rsidRDefault="000B32DB" w:rsidP="000B32DB">
      <w:pPr>
        <w:pStyle w:val="Caption"/>
      </w:pPr>
      <w:bookmarkStart w:id="25" w:name="_Toc18110415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7</w:t>
      </w:r>
      <w:r>
        <w:fldChar w:fldCharType="end"/>
      </w:r>
      <w:r>
        <w:t xml:space="preserve">. </w:t>
      </w:r>
      <w:r w:rsidR="00C26688">
        <w:t>Tietokoneryhmän asettaminen WS</w:t>
      </w:r>
      <w:r w:rsidR="002A604C">
        <w:t>01:lle</w:t>
      </w:r>
      <w:bookmarkEnd w:id="25"/>
    </w:p>
    <w:p w14:paraId="49B09AB1" w14:textId="65CEC99B" w:rsidR="00F5418F" w:rsidRDefault="00C037B8" w:rsidP="00E32E4A">
      <w:r>
        <w:t>A</w:t>
      </w:r>
      <w:r w:rsidR="000B32DB">
        <w:t>utomatisoimme</w:t>
      </w:r>
      <w:r w:rsidR="00D25C5C">
        <w:t xml:space="preserve"> laitteiden </w:t>
      </w:r>
      <w:r w:rsidR="000B32DB">
        <w:t>ryhmittelyn</w:t>
      </w:r>
      <w:r w:rsidR="00C84FD6">
        <w:t xml:space="preserve"> asettamalla kuvion 8 mukaisen asetuksen päälle.</w:t>
      </w:r>
      <w:r w:rsidR="000B32DB">
        <w:t xml:space="preserve"> </w:t>
      </w:r>
    </w:p>
    <w:p w14:paraId="00D30B58" w14:textId="7A6F13DC" w:rsidR="00592F34" w:rsidRDefault="00437789" w:rsidP="00592F34">
      <w:pPr>
        <w:keepNext/>
      </w:pPr>
      <w:r w:rsidRPr="00437789">
        <w:rPr>
          <w:noProof/>
        </w:rPr>
        <w:drawing>
          <wp:inline distT="0" distB="0" distL="0" distR="0" wp14:anchorId="1259EA5E" wp14:editId="7D14900D">
            <wp:extent cx="4094743" cy="1892300"/>
            <wp:effectExtent l="0" t="0" r="1270" b="0"/>
            <wp:docPr id="196331338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3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6196" cy="18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3D5" w14:textId="4B5E1372" w:rsidR="007471CD" w:rsidRPr="009326AD" w:rsidRDefault="00592F34" w:rsidP="00592F34">
      <w:pPr>
        <w:pStyle w:val="Caption"/>
        <w:rPr>
          <w:lang w:val="en-US"/>
        </w:rPr>
      </w:pPr>
      <w:bookmarkStart w:id="26" w:name="_Toc181104158"/>
      <w:r w:rsidRPr="009326AD">
        <w:rPr>
          <w:lang w:val="en-US"/>
        </w:rPr>
        <w:t xml:space="preserve">Kuvio </w:t>
      </w:r>
      <w:r>
        <w:fldChar w:fldCharType="begin"/>
      </w:r>
      <w:r w:rsidRPr="009326AD">
        <w:rPr>
          <w:lang w:val="en-US"/>
        </w:rPr>
        <w:instrText xml:space="preserve"> SEQ Kuvio \* ARABIC </w:instrText>
      </w:r>
      <w:r>
        <w:fldChar w:fldCharType="separate"/>
      </w:r>
      <w:r w:rsidR="00D0476E">
        <w:rPr>
          <w:lang w:val="en-US"/>
        </w:rPr>
        <w:t>8</w:t>
      </w:r>
      <w:r>
        <w:fldChar w:fldCharType="end"/>
      </w:r>
      <w:r w:rsidRPr="009326AD">
        <w:rPr>
          <w:lang w:val="en-US"/>
        </w:rPr>
        <w:t xml:space="preserve">. </w:t>
      </w:r>
      <w:r w:rsidR="00437789">
        <w:rPr>
          <w:lang w:val="en-US"/>
        </w:rPr>
        <w:t>Tietokoneryhmän automatisointi, WSUS</w:t>
      </w:r>
      <w:bookmarkEnd w:id="26"/>
    </w:p>
    <w:p w14:paraId="3337BC29" w14:textId="72A286BA" w:rsidR="00897165" w:rsidRPr="009326AD" w:rsidRDefault="00897165" w:rsidP="00897165">
      <w:pPr>
        <w:spacing w:after="160" w:line="259" w:lineRule="auto"/>
        <w:rPr>
          <w:lang w:val="en-US"/>
        </w:rPr>
      </w:pPr>
    </w:p>
    <w:p w14:paraId="14CA0740" w14:textId="28A5F505" w:rsidR="007471CD" w:rsidRDefault="00437789" w:rsidP="00E32E4A">
      <w:r>
        <w:t>Automatisoinnin asettamiseksi</w:t>
      </w:r>
      <w:r w:rsidR="009C6F3E" w:rsidRPr="009326AD">
        <w:t xml:space="preserve"> </w:t>
      </w:r>
      <w:r w:rsidR="009326AD" w:rsidRPr="009326AD">
        <w:t>muokkasimme</w:t>
      </w:r>
      <w:r w:rsidR="00B93CF7">
        <w:t xml:space="preserve"> DC01:llä</w:t>
      </w:r>
      <w:r w:rsidR="009C6F3E" w:rsidRPr="009326AD">
        <w:t xml:space="preserve"> </w:t>
      </w:r>
      <w:r w:rsidR="007A150B" w:rsidRPr="009326AD">
        <w:t xml:space="preserve">WS-ALL </w:t>
      </w:r>
      <w:r w:rsidR="00B93CF7">
        <w:t>ryhmäpolitiikkaa</w:t>
      </w:r>
      <w:r w:rsidR="007A150B" w:rsidRPr="009326AD">
        <w:t xml:space="preserve"> ja </w:t>
      </w:r>
      <w:r w:rsidR="009326AD" w:rsidRPr="009326AD">
        <w:t>laitoimme</w:t>
      </w:r>
      <w:r w:rsidR="007A150B" w:rsidRPr="009326AD">
        <w:t xml:space="preserve"> päälle </w:t>
      </w:r>
      <w:proofErr w:type="spellStart"/>
      <w:r w:rsidR="006045D8">
        <w:t>c</w:t>
      </w:r>
      <w:r w:rsidR="007A150B" w:rsidRPr="009326AD">
        <w:t>lient</w:t>
      </w:r>
      <w:proofErr w:type="spellEnd"/>
      <w:r w:rsidR="007A150B" w:rsidRPr="009326AD">
        <w:t xml:space="preserve">-side </w:t>
      </w:r>
      <w:proofErr w:type="spellStart"/>
      <w:r w:rsidR="007A150B" w:rsidRPr="009326AD">
        <w:t>targeting</w:t>
      </w:r>
      <w:proofErr w:type="spellEnd"/>
      <w:r w:rsidR="006045D8">
        <w:t xml:space="preserve"> -säännön</w:t>
      </w:r>
      <w:r w:rsidR="007A150B" w:rsidRPr="009326AD">
        <w:t xml:space="preserve">. </w:t>
      </w:r>
      <w:r w:rsidR="007A150B">
        <w:t xml:space="preserve">Tämän avulla kaikki WS-ALL </w:t>
      </w:r>
      <w:proofErr w:type="spellStart"/>
      <w:r w:rsidR="007A150B">
        <w:t>policyn</w:t>
      </w:r>
      <w:proofErr w:type="spellEnd"/>
      <w:r w:rsidR="007A150B">
        <w:t xml:space="preserve"> alle kuuluvat laitteet saavat </w:t>
      </w:r>
      <w:r w:rsidR="006045D8">
        <w:t xml:space="preserve">säännössä määritellyn </w:t>
      </w:r>
      <w:proofErr w:type="spellStart"/>
      <w:r w:rsidR="007A150B">
        <w:t>Workstations</w:t>
      </w:r>
      <w:proofErr w:type="spellEnd"/>
      <w:r w:rsidR="007A150B">
        <w:t xml:space="preserve"> ryhmän WSUS</w:t>
      </w:r>
      <w:r w:rsidR="006045D8">
        <w:t>-</w:t>
      </w:r>
      <w:r w:rsidR="007A150B">
        <w:t>palvelimella. (Kuvio 9)</w:t>
      </w:r>
    </w:p>
    <w:p w14:paraId="27ADCC33" w14:textId="77777777" w:rsidR="007A150B" w:rsidRDefault="00897165" w:rsidP="007A150B">
      <w:pPr>
        <w:keepNext/>
      </w:pPr>
      <w:r w:rsidRPr="00897165">
        <w:rPr>
          <w:noProof/>
        </w:rPr>
        <w:drawing>
          <wp:inline distT="0" distB="0" distL="0" distR="0" wp14:anchorId="1C21E324" wp14:editId="68B11F58">
            <wp:extent cx="5364832" cy="2640669"/>
            <wp:effectExtent l="0" t="0" r="7620" b="7620"/>
            <wp:docPr id="156894419" name="Kuva 1" descr="Kuva, joka sisältää kohteen teksti, ohjelmisto, numer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4419" name="Kuva 1" descr="Kuva, joka sisältää kohteen teksti, ohjelmisto, numero, Verkkosivusto&#10;&#10;Kuvaus luotu automaattisest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6935" cy="26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BC11" w14:textId="6820F803" w:rsidR="00897165" w:rsidRDefault="007A150B" w:rsidP="007A150B">
      <w:pPr>
        <w:pStyle w:val="Caption"/>
      </w:pPr>
      <w:bookmarkStart w:id="27" w:name="_Toc18110415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9</w:t>
      </w:r>
      <w:r>
        <w:fldChar w:fldCharType="end"/>
      </w:r>
      <w:r>
        <w:t xml:space="preserve">. </w:t>
      </w:r>
      <w:r w:rsidR="00AE6826">
        <w:t xml:space="preserve">Tietokoneryhmän automatisointi, </w:t>
      </w:r>
      <w:r w:rsidR="008F7927">
        <w:t>WS-all</w:t>
      </w:r>
      <w:bookmarkEnd w:id="27"/>
    </w:p>
    <w:p w14:paraId="088C994F" w14:textId="5B5A822F" w:rsidR="00897165" w:rsidRDefault="006045D8" w:rsidP="00E32E4A">
      <w:r>
        <w:t>A</w:t>
      </w:r>
      <w:r w:rsidR="009326AD">
        <w:t>setimme</w:t>
      </w:r>
      <w:r w:rsidR="00897165">
        <w:t xml:space="preserve"> </w:t>
      </w:r>
      <w:r>
        <w:t>saman</w:t>
      </w:r>
      <w:r w:rsidR="00897165">
        <w:t xml:space="preserve"> </w:t>
      </w:r>
      <w:r w:rsidR="009326AD">
        <w:t>asetuksen</w:t>
      </w:r>
      <w:r w:rsidR="00897165">
        <w:t xml:space="preserve"> myös </w:t>
      </w:r>
      <w:proofErr w:type="spellStart"/>
      <w:r w:rsidR="00897165">
        <w:t>Servers-all</w:t>
      </w:r>
      <w:proofErr w:type="spellEnd"/>
      <w:r w:rsidR="007A150B">
        <w:t xml:space="preserve"> </w:t>
      </w:r>
      <w:r w:rsidR="000A1F01">
        <w:t>politiikkaan</w:t>
      </w:r>
      <w:r>
        <w:t>, koska</w:t>
      </w:r>
      <w:r w:rsidR="007E6BD4">
        <w:t xml:space="preserve"> lisäämme myös SRV01:n WSUS-palvelimelle.</w:t>
      </w:r>
      <w:r w:rsidR="007A150B">
        <w:t xml:space="preserve"> </w:t>
      </w:r>
      <w:r w:rsidR="00E43ECF">
        <w:t xml:space="preserve">Asetimme ryhmäksi </w:t>
      </w:r>
      <w:proofErr w:type="spellStart"/>
      <w:r w:rsidR="00E43ECF">
        <w:t>Servers</w:t>
      </w:r>
      <w:proofErr w:type="spellEnd"/>
      <w:r w:rsidR="00E43ECF">
        <w:t xml:space="preserve"> </w:t>
      </w:r>
      <w:proofErr w:type="spellStart"/>
      <w:r w:rsidR="00E43ECF">
        <w:t>Workstationsin</w:t>
      </w:r>
      <w:proofErr w:type="spellEnd"/>
      <w:r w:rsidR="00E43ECF">
        <w:t xml:space="preserve"> sijaan. </w:t>
      </w:r>
      <w:r w:rsidR="007A150B">
        <w:t>(Kuvio 10)</w:t>
      </w:r>
    </w:p>
    <w:p w14:paraId="5DB1526E" w14:textId="77777777" w:rsidR="007A150B" w:rsidRDefault="00AE274A" w:rsidP="007A150B">
      <w:pPr>
        <w:keepNext/>
      </w:pPr>
      <w:r w:rsidRPr="00AE274A">
        <w:rPr>
          <w:noProof/>
        </w:rPr>
        <w:drawing>
          <wp:inline distT="0" distB="0" distL="0" distR="0" wp14:anchorId="1021BE02" wp14:editId="61907E4A">
            <wp:extent cx="4180205" cy="2858494"/>
            <wp:effectExtent l="0" t="0" r="0" b="0"/>
            <wp:docPr id="895741885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41885" name="Kuva 1" descr="Kuva, joka sisältää kohteen teksti, kuvakaappaus, ohjelmisto, Verkkosivusto&#10;&#10;Kuvaus luotu automaattisesti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0045" cy="286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22D8" w14:textId="3178682B" w:rsidR="00AE274A" w:rsidRPr="009326AD" w:rsidRDefault="007A150B" w:rsidP="008060EB">
      <w:pPr>
        <w:pStyle w:val="Caption"/>
        <w:rPr>
          <w:lang w:val="en-US"/>
        </w:rPr>
      </w:pPr>
      <w:bookmarkStart w:id="28" w:name="_Toc181104160"/>
      <w:r w:rsidRPr="009326AD">
        <w:rPr>
          <w:lang w:val="en-US"/>
        </w:rPr>
        <w:t xml:space="preserve">Kuvio </w:t>
      </w:r>
      <w:r>
        <w:fldChar w:fldCharType="begin"/>
      </w:r>
      <w:r w:rsidRPr="009326AD">
        <w:rPr>
          <w:lang w:val="en-US"/>
        </w:rPr>
        <w:instrText xml:space="preserve"> SEQ Kuvio \* ARABIC </w:instrText>
      </w:r>
      <w:r>
        <w:fldChar w:fldCharType="separate"/>
      </w:r>
      <w:r w:rsidR="00D0476E">
        <w:rPr>
          <w:lang w:val="en-US"/>
        </w:rPr>
        <w:t>10</w:t>
      </w:r>
      <w:r>
        <w:fldChar w:fldCharType="end"/>
      </w:r>
      <w:r w:rsidRPr="009326AD">
        <w:rPr>
          <w:lang w:val="en-US"/>
        </w:rPr>
        <w:t xml:space="preserve">. </w:t>
      </w:r>
      <w:r w:rsidR="008F7927">
        <w:rPr>
          <w:lang w:val="en-US"/>
        </w:rPr>
        <w:t>Tietokoneryhmän automatisointi, Servers-all</w:t>
      </w:r>
      <w:bookmarkEnd w:id="28"/>
    </w:p>
    <w:p w14:paraId="5D929C88" w14:textId="7E8BDEF2" w:rsidR="00AE274A" w:rsidRDefault="00D66B69" w:rsidP="00E32E4A">
      <w:r>
        <w:t>Avasimme</w:t>
      </w:r>
      <w:r w:rsidR="00F638ED">
        <w:t xml:space="preserve"> SRV01:n ja </w:t>
      </w:r>
      <w:r w:rsidR="009326AD">
        <w:t>ajoimm</w:t>
      </w:r>
      <w:r w:rsidR="00F638ED">
        <w:t>e</w:t>
      </w:r>
      <w:r w:rsidR="003452EE">
        <w:t xml:space="preserve"> päivitykset</w:t>
      </w:r>
      <w:r w:rsidR="00020C89">
        <w:t>,</w:t>
      </w:r>
      <w:r w:rsidR="003452EE">
        <w:t xml:space="preserve"> </w:t>
      </w:r>
      <w:r w:rsidR="00E51190">
        <w:t xml:space="preserve">jotta </w:t>
      </w:r>
      <w:r w:rsidR="006C5AB1">
        <w:t xml:space="preserve">saimme SRV01:n synkronoitua </w:t>
      </w:r>
      <w:proofErr w:type="spellStart"/>
      <w:r w:rsidR="006C5AB1">
        <w:t>WSUS:n</w:t>
      </w:r>
      <w:proofErr w:type="spellEnd"/>
      <w:r w:rsidR="006C5AB1">
        <w:t xml:space="preserve"> kanssa.</w:t>
      </w:r>
      <w:r w:rsidR="009326AD">
        <w:t xml:space="preserve"> (Kuvio 11)</w:t>
      </w:r>
    </w:p>
    <w:p w14:paraId="0B612952" w14:textId="77777777" w:rsidR="009326AD" w:rsidRDefault="003452EE" w:rsidP="009326AD">
      <w:pPr>
        <w:keepNext/>
      </w:pPr>
      <w:r w:rsidRPr="003452EE">
        <w:rPr>
          <w:noProof/>
        </w:rPr>
        <w:drawing>
          <wp:inline distT="0" distB="0" distL="0" distR="0" wp14:anchorId="7C88764A" wp14:editId="22ECBB33">
            <wp:extent cx="3570135" cy="2201053"/>
            <wp:effectExtent l="0" t="0" r="0" b="8890"/>
            <wp:docPr id="823441791" name="Kuva 1" descr="Kuva, joka sisältää kohteen teksti, kuvakaappaus, dokumentti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41791" name="Kuva 1" descr="Kuva, joka sisältää kohteen teksti, kuvakaappaus, dokumentti, Fontti&#10;&#10;Kuvaus luotu automaattisesti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6821" cy="22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F21C" w14:textId="2516964A" w:rsidR="003452EE" w:rsidRDefault="009326AD" w:rsidP="009326AD">
      <w:pPr>
        <w:pStyle w:val="Caption"/>
      </w:pPr>
      <w:bookmarkStart w:id="29" w:name="_Toc18110416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11</w:t>
      </w:r>
      <w:r>
        <w:fldChar w:fldCharType="end"/>
      </w:r>
      <w:r>
        <w:t>. SRV01</w:t>
      </w:r>
      <w:r w:rsidR="00CC6CC3">
        <w:t>:n päivitysten asentaminen</w:t>
      </w:r>
      <w:bookmarkEnd w:id="29"/>
    </w:p>
    <w:p w14:paraId="7476DF80" w14:textId="510B8ACE" w:rsidR="00D25C5C" w:rsidRDefault="00C16C99" w:rsidP="00E32E4A">
      <w:r>
        <w:t>P</w:t>
      </w:r>
      <w:r w:rsidR="008D6A7A">
        <w:t>äivitysten</w:t>
      </w:r>
      <w:r>
        <w:t xml:space="preserve"> asentamisen</w:t>
      </w:r>
      <w:r w:rsidR="008D6A7A">
        <w:t xml:space="preserve"> jälkeen </w:t>
      </w:r>
      <w:proofErr w:type="spellStart"/>
      <w:r w:rsidR="00255D32">
        <w:t>Servers-all</w:t>
      </w:r>
      <w:proofErr w:type="spellEnd"/>
      <w:r w:rsidR="009C66AF">
        <w:t xml:space="preserve"> </w:t>
      </w:r>
      <w:proofErr w:type="spellStart"/>
      <w:r w:rsidR="009C66AF">
        <w:t>OU:n</w:t>
      </w:r>
      <w:proofErr w:type="spellEnd"/>
      <w:r w:rsidR="009C66AF">
        <w:t xml:space="preserve"> laitteet </w:t>
      </w:r>
      <w:r w:rsidR="009326AD">
        <w:t>ilmestyivät</w:t>
      </w:r>
      <w:r w:rsidR="009C66AF">
        <w:t xml:space="preserve"> myös WSUS</w:t>
      </w:r>
      <w:r w:rsidR="009326AD">
        <w:t xml:space="preserve"> palvelimelle</w:t>
      </w:r>
      <w:r w:rsidR="00AE037D">
        <w:t xml:space="preserve">. </w:t>
      </w:r>
      <w:r w:rsidR="00CF3B26">
        <w:t xml:space="preserve">Palvelimet liitettiin automaattisesti </w:t>
      </w:r>
      <w:proofErr w:type="spellStart"/>
      <w:r w:rsidR="00CF3B26">
        <w:t>Servers</w:t>
      </w:r>
      <w:proofErr w:type="spellEnd"/>
      <w:r w:rsidR="00CF3B26">
        <w:t>-tietokoneryhmään</w:t>
      </w:r>
      <w:r w:rsidR="002C6656">
        <w:t xml:space="preserve"> aiemmin määritetyn asetuksen ansiosta.</w:t>
      </w:r>
      <w:r w:rsidR="009326AD">
        <w:t xml:space="preserve"> (Kuvio 12)</w:t>
      </w:r>
    </w:p>
    <w:p w14:paraId="1C7EF935" w14:textId="77777777" w:rsidR="009326AD" w:rsidRDefault="00AE037D" w:rsidP="009326AD">
      <w:pPr>
        <w:keepNext/>
      </w:pPr>
      <w:r w:rsidRPr="00AE037D">
        <w:rPr>
          <w:noProof/>
        </w:rPr>
        <w:drawing>
          <wp:inline distT="0" distB="0" distL="0" distR="0" wp14:anchorId="20FA7214" wp14:editId="023595E8">
            <wp:extent cx="4277801" cy="2651101"/>
            <wp:effectExtent l="0" t="0" r="8890" b="0"/>
            <wp:docPr id="73322112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21122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3090" cy="26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7426" w14:textId="26DA47EA" w:rsidR="009C66AF" w:rsidRDefault="009326AD" w:rsidP="009326AD">
      <w:pPr>
        <w:pStyle w:val="Caption"/>
      </w:pPr>
      <w:bookmarkStart w:id="30" w:name="_Toc18110416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12</w:t>
      </w:r>
      <w:r>
        <w:fldChar w:fldCharType="end"/>
      </w:r>
      <w:r>
        <w:t xml:space="preserve">. </w:t>
      </w:r>
      <w:r w:rsidR="00255D32">
        <w:t>WSUS ja SRV01 synkronoituna</w:t>
      </w:r>
      <w:bookmarkEnd w:id="30"/>
    </w:p>
    <w:p w14:paraId="2098BE73" w14:textId="421C90DA" w:rsidR="00FA1F54" w:rsidRDefault="001039A2" w:rsidP="00E32E4A">
      <w:r>
        <w:t>Aktivoimme</w:t>
      </w:r>
      <w:r w:rsidR="00046DA9">
        <w:t xml:space="preserve"> seuraavaksi päivitykset lataukseen.</w:t>
      </w:r>
      <w:r w:rsidR="004258B9">
        <w:t xml:space="preserve"> </w:t>
      </w:r>
      <w:r w:rsidR="006A38F6">
        <w:t xml:space="preserve">Painoimme </w:t>
      </w:r>
      <w:proofErr w:type="spellStart"/>
      <w:r w:rsidR="002C6656">
        <w:t>S</w:t>
      </w:r>
      <w:r w:rsidR="004258B9">
        <w:t>ynchronizations</w:t>
      </w:r>
      <w:proofErr w:type="spellEnd"/>
      <w:r w:rsidR="002C6656">
        <w:t>-välilehdeltä</w:t>
      </w:r>
      <w:r w:rsidR="004258B9">
        <w:t xml:space="preserve"> </w:t>
      </w:r>
      <w:proofErr w:type="spellStart"/>
      <w:r w:rsidR="006A38F6">
        <w:t>S</w:t>
      </w:r>
      <w:r w:rsidR="00296695">
        <w:t>ynchronize</w:t>
      </w:r>
      <w:proofErr w:type="spellEnd"/>
      <w:r w:rsidR="00296695">
        <w:t xml:space="preserve"> </w:t>
      </w:r>
      <w:proofErr w:type="spellStart"/>
      <w:r w:rsidR="006A38F6">
        <w:t>Now</w:t>
      </w:r>
      <w:proofErr w:type="spellEnd"/>
      <w:r w:rsidR="00296695">
        <w:t xml:space="preserve">. </w:t>
      </w:r>
      <w:r w:rsidR="001E7399">
        <w:t xml:space="preserve">(Kuvio </w:t>
      </w:r>
      <w:r w:rsidR="00C97879">
        <w:t>1</w:t>
      </w:r>
      <w:r w:rsidR="001E7399">
        <w:t>3)</w:t>
      </w:r>
    </w:p>
    <w:p w14:paraId="39A161A1" w14:textId="77777777" w:rsidR="001039A2" w:rsidRDefault="00296695" w:rsidP="001039A2">
      <w:pPr>
        <w:keepNext/>
      </w:pPr>
      <w:r w:rsidRPr="00296695">
        <w:rPr>
          <w:noProof/>
        </w:rPr>
        <w:drawing>
          <wp:inline distT="0" distB="0" distL="0" distR="0" wp14:anchorId="4433E517" wp14:editId="1A9AAC43">
            <wp:extent cx="5062537" cy="1970807"/>
            <wp:effectExtent l="0" t="0" r="5080" b="0"/>
            <wp:docPr id="787039698" name="Kuva 1" descr="Kuva, joka sisältää kohteen ohjelmisto, teksti, Tietokonekuvake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9698" name="Kuva 1" descr="Kuva, joka sisältää kohteen ohjelmisto, teksti, Tietokonekuvake, Verkkosivusto&#10;&#10;Kuvaus luotu automaattisesti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8947" cy="197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F13C" w14:textId="0BA45917" w:rsidR="00296695" w:rsidRDefault="001039A2" w:rsidP="001039A2">
      <w:pPr>
        <w:pStyle w:val="Caption"/>
      </w:pPr>
      <w:bookmarkStart w:id="31" w:name="_Toc18110416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13</w:t>
      </w:r>
      <w:r>
        <w:fldChar w:fldCharType="end"/>
      </w:r>
      <w:r>
        <w:t xml:space="preserve">. </w:t>
      </w:r>
      <w:r w:rsidR="00DF1592">
        <w:t>Synkronointi</w:t>
      </w:r>
      <w:bookmarkEnd w:id="31"/>
    </w:p>
    <w:p w14:paraId="27EA8A29" w14:textId="3ACABAC7" w:rsidR="00296695" w:rsidRDefault="00DF1592" w:rsidP="00E32E4A">
      <w:r>
        <w:t>S</w:t>
      </w:r>
      <w:r w:rsidR="00296695">
        <w:t xml:space="preserve">euraavaksi </w:t>
      </w:r>
      <w:r w:rsidR="001E7399">
        <w:t xml:space="preserve">avasimme </w:t>
      </w:r>
      <w:proofErr w:type="spellStart"/>
      <w:r>
        <w:t>All</w:t>
      </w:r>
      <w:proofErr w:type="spellEnd"/>
      <w:r w:rsidR="00296695">
        <w:t xml:space="preserve"> </w:t>
      </w:r>
      <w:proofErr w:type="spellStart"/>
      <w:r>
        <w:t>U</w:t>
      </w:r>
      <w:r w:rsidR="00296695">
        <w:t>pdates</w:t>
      </w:r>
      <w:proofErr w:type="spellEnd"/>
      <w:r w:rsidR="00296695">
        <w:t xml:space="preserve"> </w:t>
      </w:r>
      <w:r>
        <w:t>välilehden</w:t>
      </w:r>
      <w:r w:rsidR="001E7399">
        <w:t>,</w:t>
      </w:r>
      <w:r w:rsidR="006476FA">
        <w:t xml:space="preserve"> jossa </w:t>
      </w:r>
      <w:r w:rsidR="001E7399">
        <w:t>näimme</w:t>
      </w:r>
      <w:r w:rsidR="006476FA">
        <w:t xml:space="preserve"> kaikki päivitykset</w:t>
      </w:r>
      <w:r>
        <w:t>, jotka voidaan asentaa</w:t>
      </w:r>
      <w:r w:rsidR="003E6C10">
        <w:t xml:space="preserve">. Tästä </w:t>
      </w:r>
      <w:r w:rsidR="001E7399">
        <w:t>pystyimme</w:t>
      </w:r>
      <w:r w:rsidR="003E6C10">
        <w:t xml:space="preserve"> valita päivityksiä jakeluun. </w:t>
      </w:r>
      <w:r w:rsidR="00E22394">
        <w:t>Kuviossa 14</w:t>
      </w:r>
      <w:r w:rsidR="00D50FEB">
        <w:t xml:space="preserve"> näkyy</w:t>
      </w:r>
      <w:r w:rsidR="001E7399">
        <w:t>,</w:t>
      </w:r>
      <w:r w:rsidR="00D50FEB">
        <w:t xml:space="preserve"> että osaan kone</w:t>
      </w:r>
      <w:r w:rsidR="001E7399">
        <w:t>i</w:t>
      </w:r>
      <w:r w:rsidR="00D50FEB">
        <w:t>sta päivitykset on jo asennettu.</w:t>
      </w:r>
    </w:p>
    <w:p w14:paraId="1B93CEAC" w14:textId="77777777" w:rsidR="001E7399" w:rsidRDefault="003E6C10" w:rsidP="001E7399">
      <w:pPr>
        <w:keepNext/>
      </w:pPr>
      <w:r w:rsidRPr="003E6C10">
        <w:rPr>
          <w:noProof/>
        </w:rPr>
        <w:drawing>
          <wp:inline distT="0" distB="0" distL="0" distR="0" wp14:anchorId="034A55EE" wp14:editId="17B35BA6">
            <wp:extent cx="5655537" cy="3000286"/>
            <wp:effectExtent l="0" t="0" r="2540" b="0"/>
            <wp:docPr id="1834147946" name="Kuva 1" descr="Kuva, joka sisältää kohteen teksti, numero, ohjelmisto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47946" name="Kuva 1" descr="Kuva, joka sisältää kohteen teksti, numero, ohjelmisto, kuvakaappaus&#10;&#10;Kuvaus luotu automaattisesti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005" cy="30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3B66" w14:textId="6E9FCB42" w:rsidR="003E6C10" w:rsidRDefault="001E7399" w:rsidP="001E7399">
      <w:pPr>
        <w:pStyle w:val="Caption"/>
      </w:pPr>
      <w:bookmarkStart w:id="32" w:name="_Toc18110416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14</w:t>
      </w:r>
      <w:r>
        <w:fldChar w:fldCharType="end"/>
      </w:r>
      <w:r>
        <w:t>. Päivitysten jako</w:t>
      </w:r>
      <w:bookmarkEnd w:id="32"/>
    </w:p>
    <w:p w14:paraId="78201341" w14:textId="3DC7A6A1" w:rsidR="003E6C10" w:rsidRDefault="00523BF8" w:rsidP="00E32E4A">
      <w:r>
        <w:t>Otimme</w:t>
      </w:r>
      <w:r w:rsidR="00CF418B">
        <w:t xml:space="preserve"> alkuun kokeiluksi muutama</w:t>
      </w:r>
      <w:r>
        <w:t>n päivitykse</w:t>
      </w:r>
      <w:r w:rsidR="00E22394">
        <w:t>n jakeluun</w:t>
      </w:r>
      <w:r w:rsidR="00A7585A">
        <w:t xml:space="preserve"> ja </w:t>
      </w:r>
      <w:r>
        <w:t>valitsimme</w:t>
      </w:r>
      <w:r w:rsidR="00A7585A">
        <w:t xml:space="preserve"> </w:t>
      </w:r>
      <w:r w:rsidR="00D50FEB">
        <w:t>laitteet,</w:t>
      </w:r>
      <w:r w:rsidR="00A7585A">
        <w:t xml:space="preserve"> joille </w:t>
      </w:r>
      <w:r>
        <w:t>päivitykset jaettiin</w:t>
      </w:r>
      <w:r w:rsidR="00401DE6">
        <w:t xml:space="preserve">. </w:t>
      </w:r>
      <w:r w:rsidR="00627EBB">
        <w:t>Pystyimme valitsemaan, mille tietokonery</w:t>
      </w:r>
      <w:r w:rsidR="00A154DC">
        <w:t>h</w:t>
      </w:r>
      <w:r w:rsidR="00627EBB">
        <w:t>mille päivitykset jaetaan.</w:t>
      </w:r>
      <w:r w:rsidR="00401DE6">
        <w:t xml:space="preserve"> (Kuvio 15)</w:t>
      </w:r>
    </w:p>
    <w:p w14:paraId="07397BA7" w14:textId="77777777" w:rsidR="00401DE6" w:rsidRDefault="00A7585A" w:rsidP="00401DE6">
      <w:pPr>
        <w:keepNext/>
      </w:pPr>
      <w:r w:rsidRPr="00A7585A">
        <w:rPr>
          <w:noProof/>
        </w:rPr>
        <w:drawing>
          <wp:inline distT="0" distB="0" distL="0" distR="0" wp14:anchorId="52F46311" wp14:editId="1FA106CD">
            <wp:extent cx="4355292" cy="2393648"/>
            <wp:effectExtent l="0" t="0" r="7620" b="6985"/>
            <wp:docPr id="389237005" name="Kuva 1" descr="Kuva, joka sisältää kohteen teksti, ohjelmisto, numer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37005" name="Kuva 1" descr="Kuva, joka sisältää kohteen teksti, ohjelmisto, numero, Verkkosivusto&#10;&#10;Kuvaus luotu automaattisesti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355" cy="23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AEA7" w14:textId="5D512B87" w:rsidR="00A7585A" w:rsidRDefault="00401DE6" w:rsidP="00401DE6">
      <w:pPr>
        <w:pStyle w:val="Caption"/>
      </w:pPr>
      <w:bookmarkStart w:id="33" w:name="_Toc18110416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15</w:t>
      </w:r>
      <w:r>
        <w:fldChar w:fldCharType="end"/>
      </w:r>
      <w:r>
        <w:t xml:space="preserve">. </w:t>
      </w:r>
      <w:r w:rsidR="00B87627">
        <w:t>Päivitysten hyväksyminen</w:t>
      </w:r>
      <w:bookmarkEnd w:id="33"/>
    </w:p>
    <w:p w14:paraId="71AA024C" w14:textId="2F5053B8" w:rsidR="008A14B6" w:rsidRDefault="00A5470B" w:rsidP="00E32E4A">
      <w:r>
        <w:t xml:space="preserve">Päivitysten hyväksyminen </w:t>
      </w:r>
      <w:r w:rsidR="00F45F86">
        <w:t>onnistui</w:t>
      </w:r>
      <w:r w:rsidR="003848E0">
        <w:t>. (Kuvio 16)</w:t>
      </w:r>
      <w:r w:rsidR="00A154DC">
        <w:t>.</w:t>
      </w:r>
    </w:p>
    <w:p w14:paraId="5D9D0A46" w14:textId="77777777" w:rsidR="003848E0" w:rsidRDefault="002740BD" w:rsidP="003848E0">
      <w:pPr>
        <w:keepNext/>
      </w:pPr>
      <w:r w:rsidRPr="002740BD">
        <w:rPr>
          <w:noProof/>
        </w:rPr>
        <w:drawing>
          <wp:inline distT="0" distB="0" distL="0" distR="0" wp14:anchorId="2BBD62A5" wp14:editId="138E324A">
            <wp:extent cx="4593142" cy="2831046"/>
            <wp:effectExtent l="0" t="0" r="0" b="7620"/>
            <wp:docPr id="1450103295" name="Kuva 1" descr="Kuva, joka sisältää kohteen teksti, ohjelmisto, numer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03295" name="Kuva 1" descr="Kuva, joka sisältää kohteen teksti, ohjelmisto, numero, Tietokonekuvake&#10;&#10;Kuvaus luotu automaattisesti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6248" cy="28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69A8" w14:textId="22F5CF29" w:rsidR="00A7585A" w:rsidRDefault="003848E0" w:rsidP="003848E0">
      <w:pPr>
        <w:pStyle w:val="Caption"/>
      </w:pPr>
      <w:bookmarkStart w:id="34" w:name="_Toc18110416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16</w:t>
      </w:r>
      <w:r>
        <w:fldChar w:fldCharType="end"/>
      </w:r>
      <w:r>
        <w:t xml:space="preserve">. </w:t>
      </w:r>
      <w:r w:rsidR="006D477E">
        <w:t>Hyväksymisen eteneminen</w:t>
      </w:r>
      <w:bookmarkEnd w:id="34"/>
    </w:p>
    <w:p w14:paraId="202489C2" w14:textId="77777777" w:rsidR="002740BD" w:rsidRDefault="002740BD" w:rsidP="00E32E4A"/>
    <w:p w14:paraId="31146952" w14:textId="560050A6" w:rsidR="00D50FEB" w:rsidRDefault="0037705E" w:rsidP="0037705E">
      <w:pPr>
        <w:pStyle w:val="Heading2"/>
      </w:pPr>
      <w:bookmarkStart w:id="35" w:name="_Toc181104144"/>
      <w:r>
        <w:t>Automatisaatio</w:t>
      </w:r>
      <w:bookmarkEnd w:id="35"/>
    </w:p>
    <w:p w14:paraId="1E0D171D" w14:textId="3E389ECC" w:rsidR="00CF418B" w:rsidRDefault="003848E0" w:rsidP="00E32E4A">
      <w:r>
        <w:t>Asetimme</w:t>
      </w:r>
      <w:r w:rsidR="00632907">
        <w:t xml:space="preserve"> automatisaatio</w:t>
      </w:r>
      <w:r w:rsidR="00083B91">
        <w:t>n</w:t>
      </w:r>
      <w:r w:rsidR="00632907">
        <w:t xml:space="preserve"> </w:t>
      </w:r>
      <w:r w:rsidR="00F7153E">
        <w:t xml:space="preserve">päivitysten </w:t>
      </w:r>
      <w:r w:rsidR="00F45F86">
        <w:t>tarkistamisell</w:t>
      </w:r>
      <w:r w:rsidR="00316C1B">
        <w:t>e</w:t>
      </w:r>
      <w:r w:rsidR="00A17D25">
        <w:t xml:space="preserve"> Microso</w:t>
      </w:r>
      <w:r w:rsidR="00734BD7">
        <w:t xml:space="preserve">ftilta </w:t>
      </w:r>
      <w:r w:rsidR="00A17D25">
        <w:t xml:space="preserve">asettamalla </w:t>
      </w:r>
      <w:proofErr w:type="spellStart"/>
      <w:r w:rsidR="00B12B94">
        <w:t>Synchronization</w:t>
      </w:r>
      <w:proofErr w:type="spellEnd"/>
      <w:r w:rsidR="00B12B94">
        <w:t xml:space="preserve"> Schedule</w:t>
      </w:r>
      <w:r w:rsidR="00734BD7">
        <w:t>n päälle</w:t>
      </w:r>
      <w:r w:rsidR="00B3763A">
        <w:t xml:space="preserve">. </w:t>
      </w:r>
      <w:r w:rsidR="00B12B94">
        <w:t>(Kuvio 17)</w:t>
      </w:r>
    </w:p>
    <w:p w14:paraId="2A4ECA38" w14:textId="77777777" w:rsidR="006149A9" w:rsidRDefault="00E5455C" w:rsidP="006149A9">
      <w:pPr>
        <w:keepNext/>
      </w:pPr>
      <w:r w:rsidRPr="00E5455C">
        <w:rPr>
          <w:noProof/>
        </w:rPr>
        <w:drawing>
          <wp:inline distT="0" distB="0" distL="0" distR="0" wp14:anchorId="69946718" wp14:editId="485C9AE9">
            <wp:extent cx="2842874" cy="3134095"/>
            <wp:effectExtent l="0" t="0" r="0" b="0"/>
            <wp:docPr id="1648116744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16744" name="Kuva 1" descr="Kuva, joka sisältää kohteen teksti, kuvakaappaus, ohjelmisto, näyttö&#10;&#10;Kuvaus luotu automaattisesti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7364" cy="313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0962" w14:textId="25790849" w:rsidR="00046DA9" w:rsidRDefault="006149A9" w:rsidP="006149A9">
      <w:pPr>
        <w:pStyle w:val="Caption"/>
      </w:pPr>
      <w:bookmarkStart w:id="36" w:name="_Toc18110416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17</w:t>
      </w:r>
      <w:r>
        <w:fldChar w:fldCharType="end"/>
      </w:r>
      <w:r>
        <w:t>. Synchronization Schedule</w:t>
      </w:r>
      <w:bookmarkEnd w:id="36"/>
    </w:p>
    <w:p w14:paraId="0A5F8CD9" w14:textId="1060F71A" w:rsidR="00E5455C" w:rsidRDefault="00891E80" w:rsidP="00E32E4A">
      <w:r>
        <w:t xml:space="preserve">Asetimme myös päivitysten automaattisen hyväksymisen päälle. Päivitykset hyväksytään automaattisesti, kun ne ovat </w:t>
      </w:r>
      <w:r w:rsidR="00DA15EC">
        <w:t>luokiteltu kriittiseksi tai turvallisuuspäivitykseksi.</w:t>
      </w:r>
      <w:r w:rsidR="004C7533">
        <w:t xml:space="preserve"> </w:t>
      </w:r>
      <w:r w:rsidR="006807B8">
        <w:t>Päivitykset jaetaan molemmille käytössä oleville tietokoneryhmille</w:t>
      </w:r>
      <w:r w:rsidR="004F2038">
        <w:t xml:space="preserve"> ja ne on asennettava 7 päivän kuluessa.</w:t>
      </w:r>
      <w:r w:rsidR="00D66873">
        <w:t xml:space="preserve"> (Kuvio 18)</w:t>
      </w:r>
    </w:p>
    <w:p w14:paraId="18DF7524" w14:textId="77777777" w:rsidR="006E3152" w:rsidRDefault="00220988" w:rsidP="006E3152">
      <w:pPr>
        <w:keepNext/>
      </w:pPr>
      <w:r w:rsidRPr="00220988">
        <w:rPr>
          <w:noProof/>
        </w:rPr>
        <w:drawing>
          <wp:inline distT="0" distB="0" distL="0" distR="0" wp14:anchorId="7C32D5EA" wp14:editId="38FAB88A">
            <wp:extent cx="2552700" cy="2727810"/>
            <wp:effectExtent l="0" t="0" r="0" b="0"/>
            <wp:docPr id="8127591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5916" name="Kuva 1" descr="Kuva, joka sisältää kohteen teksti, kuvakaappaus, ohjelmisto, näyttö&#10;&#10;Kuvaus luotu automaattisesti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0382" cy="27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B470" w14:textId="3B0EAB8E" w:rsidR="00E37178" w:rsidRDefault="006E3152" w:rsidP="008D2C02">
      <w:pPr>
        <w:pStyle w:val="Caption"/>
      </w:pPr>
      <w:bookmarkStart w:id="37" w:name="_Toc18110416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D0476E">
        <w:t>18</w:t>
      </w:r>
      <w:r>
        <w:fldChar w:fldCharType="end"/>
      </w:r>
      <w:r>
        <w:t xml:space="preserve">. </w:t>
      </w:r>
      <w:r w:rsidR="004F2038">
        <w:t>Päivitysten automaattinen hyväksyminen ja jakelu</w:t>
      </w:r>
      <w:bookmarkStart w:id="38" w:name="_Toc428542261"/>
      <w:bookmarkStart w:id="39" w:name="_Toc428799800"/>
      <w:bookmarkStart w:id="40" w:name="_Toc430675200"/>
      <w:bookmarkStart w:id="41" w:name="_Toc430768000"/>
      <w:bookmarkStart w:id="42" w:name="_Toc527546213"/>
      <w:bookmarkStart w:id="43" w:name="_Toc17205374"/>
      <w:bookmarkEnd w:id="37"/>
    </w:p>
    <w:p w14:paraId="5F4BA5F2" w14:textId="77777777" w:rsidR="008D2C02" w:rsidRDefault="00E37178" w:rsidP="00E37178">
      <w:pPr>
        <w:pStyle w:val="Heading1"/>
      </w:pPr>
      <w:bookmarkStart w:id="44" w:name="_Toc181104145"/>
      <w:r>
        <w:t>Pohdinta</w:t>
      </w:r>
      <w:bookmarkEnd w:id="44"/>
    </w:p>
    <w:p w14:paraId="557A3D69" w14:textId="615D9E5D" w:rsidR="00A154DC" w:rsidRDefault="002A604C" w:rsidP="008D2C02">
      <w:r>
        <w:t xml:space="preserve">Harjoituksessa </w:t>
      </w:r>
      <w:r w:rsidR="00593C33">
        <w:t xml:space="preserve">pääsimme ottamaan WSUS-palvelimen käyttöön ja lisäämään </w:t>
      </w:r>
      <w:r w:rsidR="00D1394D">
        <w:t xml:space="preserve">työaseman ja palvelimia </w:t>
      </w:r>
      <w:r w:rsidR="00CC2EE0">
        <w:t xml:space="preserve">sen alle. Tehtävänannon yhteydessä meille oli annettu </w:t>
      </w:r>
      <w:r w:rsidR="00427771">
        <w:t>hyvät ohjeet,</w:t>
      </w:r>
      <w:r w:rsidR="00CC2EE0">
        <w:t xml:space="preserve"> miten </w:t>
      </w:r>
      <w:r w:rsidR="00EE49CC">
        <w:t xml:space="preserve">kaikki tapahtuu, joten </w:t>
      </w:r>
      <w:r w:rsidR="00427771">
        <w:t xml:space="preserve">käyttöönotto tapahtui nopeasti. Tehtävänannossa oli annettu lisätehtäväksi </w:t>
      </w:r>
      <w:r w:rsidR="00872680">
        <w:t>tehdä muutamia automatisointeja</w:t>
      </w:r>
      <w:r w:rsidR="00091030">
        <w:t xml:space="preserve"> ja niihin ei ollut ohjeita, mutta WSUS oli sen verran selk</w:t>
      </w:r>
      <w:r w:rsidR="772E3798">
        <w:t>e</w:t>
      </w:r>
      <w:r w:rsidR="00091030">
        <w:t>ä ja yksinkertainen käyttää, että nekin onnistuivat helposti.</w:t>
      </w:r>
    </w:p>
    <w:p w14:paraId="3F22A424" w14:textId="74F4269D" w:rsidR="00091030" w:rsidRDefault="00B30429" w:rsidP="008D2C02">
      <w:r>
        <w:t>WSUS vaikuttaa hyvältä tavalta hallita organisaation päivityksiä, varsinkin silloin, kun käytössä on useampia palvelimia ja työasemia</w:t>
      </w:r>
      <w:r w:rsidR="004C3428">
        <w:t xml:space="preserve">. Päivityksiä pystyy myös kätevästi automatisoimaan siten, että esimerkiksi </w:t>
      </w:r>
      <w:r w:rsidR="00EE32D9">
        <w:t>Microsoftin kriittiseksi määrittelemät päivitykset hyväksytään heti ja ne jaetaan käyttäjille päivitettäväksi</w:t>
      </w:r>
      <w:r w:rsidR="00916F69">
        <w:t xml:space="preserve">. </w:t>
      </w:r>
    </w:p>
    <w:p w14:paraId="46B7C431" w14:textId="1D57BAEF" w:rsidR="00BC1473" w:rsidRDefault="00091030" w:rsidP="008D2C02">
      <w:r>
        <w:t xml:space="preserve">Harjoitustyötä tehdessä </w:t>
      </w:r>
      <w:r w:rsidR="00C06C4B">
        <w:t xml:space="preserve">oli hetken aikaa ongelma, että emme saaneet WS01:tä yhdistämään </w:t>
      </w:r>
      <w:proofErr w:type="spellStart"/>
      <w:r w:rsidR="00C06C4B">
        <w:t>WSUS:n</w:t>
      </w:r>
      <w:proofErr w:type="spellEnd"/>
      <w:r w:rsidR="00C06C4B">
        <w:t>. Tajusimme kuitenkin nopeasti mennä Palo Altoon tutkimaan palomuurin säänt</w:t>
      </w:r>
      <w:r w:rsidR="007B0F5E">
        <w:t xml:space="preserve">öjä ja huomasimme, että WS-net -&gt; </w:t>
      </w:r>
      <w:proofErr w:type="spellStart"/>
      <w:r w:rsidR="007B0F5E">
        <w:t>Servers</w:t>
      </w:r>
      <w:proofErr w:type="spellEnd"/>
      <w:r w:rsidR="007B0F5E">
        <w:t>-net sääntöön täytyy lisätä hyv</w:t>
      </w:r>
      <w:r w:rsidR="72C95E2D">
        <w:t>äksyttyihin sovelluksiin</w:t>
      </w:r>
      <w:r w:rsidR="007B0F5E">
        <w:t xml:space="preserve"> </w:t>
      </w:r>
      <w:r w:rsidR="00F75002">
        <w:t>ms-</w:t>
      </w:r>
      <w:proofErr w:type="spellStart"/>
      <w:r w:rsidR="00F75002">
        <w:t>update</w:t>
      </w:r>
      <w:proofErr w:type="spellEnd"/>
      <w:r w:rsidR="00F75002">
        <w:t>. Sen lisättyämme yhdistäminen onnistui</w:t>
      </w:r>
      <w:r w:rsidR="00A154DC">
        <w:t xml:space="preserve"> ja saimme </w:t>
      </w:r>
      <w:r w:rsidR="005C1245">
        <w:t>jatkettua työn tekemistä</w:t>
      </w:r>
      <w:r w:rsidR="00BC1473">
        <w:br w:type="page"/>
      </w:r>
    </w:p>
    <w:p w14:paraId="12EE765A" w14:textId="77777777" w:rsidR="00AC0315" w:rsidRPr="00AF3457" w:rsidRDefault="00AC0315" w:rsidP="00A46B18">
      <w:pPr>
        <w:pStyle w:val="LhteetOtsikko"/>
      </w:pPr>
      <w:bookmarkStart w:id="45" w:name="_Toc52971250"/>
      <w:bookmarkStart w:id="46" w:name="_Toc52971609"/>
      <w:bookmarkStart w:id="47" w:name="_Toc58338875"/>
      <w:bookmarkStart w:id="48" w:name="_Toc63413622"/>
      <w:bookmarkStart w:id="49" w:name="_Toc181104146"/>
      <w:r w:rsidRPr="00A46B18">
        <w:t>Lähteet</w:t>
      </w:r>
      <w:bookmarkEnd w:id="38"/>
      <w:bookmarkEnd w:id="39"/>
      <w:bookmarkEnd w:id="40"/>
      <w:bookmarkEnd w:id="41"/>
      <w:bookmarkEnd w:id="42"/>
      <w:bookmarkEnd w:id="43"/>
      <w:bookmarkEnd w:id="45"/>
      <w:bookmarkEnd w:id="46"/>
      <w:bookmarkEnd w:id="47"/>
      <w:bookmarkEnd w:id="48"/>
      <w:bookmarkEnd w:id="49"/>
    </w:p>
    <w:p w14:paraId="47305A1C" w14:textId="77777777" w:rsidR="00725AC4" w:rsidRDefault="00725AC4" w:rsidP="00725AC4">
      <w:pPr>
        <w:pStyle w:val="Bibliography"/>
      </w:pPr>
    </w:p>
    <w:p w14:paraId="66AB3D8E" w14:textId="024D925A" w:rsidR="00AB2429" w:rsidRDefault="00305082" w:rsidP="00A154DC">
      <w:pPr>
        <w:pStyle w:val="Bibliography"/>
      </w:pPr>
      <w:r w:rsidRPr="00305082">
        <w:rPr>
          <w:lang w:val="en-US"/>
        </w:rPr>
        <w:t xml:space="preserve">Windows </w:t>
      </w:r>
      <w:r>
        <w:rPr>
          <w:lang w:val="en-US"/>
        </w:rPr>
        <w:t>Server Update Services (WSUS)</w:t>
      </w:r>
      <w:r w:rsidR="00256ADA">
        <w:rPr>
          <w:lang w:val="en-US"/>
        </w:rPr>
        <w:t xml:space="preserve">. Microsoft Learn </w:t>
      </w:r>
      <w:proofErr w:type="spellStart"/>
      <w:r w:rsidR="00256ADA">
        <w:rPr>
          <w:lang w:val="en-US"/>
        </w:rPr>
        <w:t>artikkeli</w:t>
      </w:r>
      <w:proofErr w:type="spellEnd"/>
      <w:r w:rsidR="00256ADA">
        <w:rPr>
          <w:lang w:val="en-US"/>
        </w:rPr>
        <w:t xml:space="preserve">. 2023. </w:t>
      </w:r>
      <w:r w:rsidR="00256ADA" w:rsidRPr="00256ADA">
        <w:t xml:space="preserve">Viitattu </w:t>
      </w:r>
      <w:r w:rsidR="00256ADA">
        <w:t xml:space="preserve">17.10.2024.  </w:t>
      </w:r>
      <w:hyperlink r:id="rId33" w:history="1">
        <w:r w:rsidR="00256ADA" w:rsidRPr="00A154DC">
          <w:rPr>
            <w:rStyle w:val="Hyperlink"/>
          </w:rPr>
          <w:t>https://learn.microsoft.com/en-us/windows-server/administration/windows-server-update-services/get-started/windows-server-update-services-wsus</w:t>
        </w:r>
      </w:hyperlink>
    </w:p>
    <w:sectPr w:rsidR="00AB2429" w:rsidSect="0058148B">
      <w:headerReference w:type="even" r:id="rId34"/>
      <w:headerReference w:type="default" r:id="rId35"/>
      <w:headerReference w:type="first" r:id="rId36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CB2EFA" w14:textId="77777777" w:rsidR="005D551D" w:rsidRDefault="005D551D" w:rsidP="00520772">
      <w:pPr>
        <w:spacing w:after="0" w:line="240" w:lineRule="auto"/>
      </w:pPr>
      <w:r>
        <w:separator/>
      </w:r>
    </w:p>
    <w:p w14:paraId="3DD6181E" w14:textId="77777777" w:rsidR="005D551D" w:rsidRDefault="005D551D"/>
    <w:p w14:paraId="596814EF" w14:textId="77777777" w:rsidR="005D551D" w:rsidRDefault="005D551D"/>
  </w:endnote>
  <w:endnote w:type="continuationSeparator" w:id="0">
    <w:p w14:paraId="2A4F6426" w14:textId="77777777" w:rsidR="005D551D" w:rsidRDefault="005D551D" w:rsidP="00520772">
      <w:pPr>
        <w:spacing w:after="0" w:line="240" w:lineRule="auto"/>
      </w:pPr>
      <w:r>
        <w:continuationSeparator/>
      </w:r>
    </w:p>
    <w:p w14:paraId="42C1C2A6" w14:textId="77777777" w:rsidR="005D551D" w:rsidRDefault="005D551D"/>
    <w:p w14:paraId="1E5520AA" w14:textId="77777777" w:rsidR="005D551D" w:rsidRDefault="005D551D"/>
  </w:endnote>
  <w:endnote w:type="continuationNotice" w:id="1">
    <w:p w14:paraId="2F51435B" w14:textId="77777777" w:rsidR="005D551D" w:rsidRDefault="005D55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C1E8CD" w14:textId="77777777" w:rsidR="00A67A4F" w:rsidRDefault="00A67A4F">
    <w:pPr>
      <w:pStyle w:val="Footer"/>
      <w:rPr>
        <w:noProof/>
      </w:rPr>
    </w:pPr>
  </w:p>
  <w:p w14:paraId="6F0CB55F" w14:textId="77777777" w:rsidR="00A67A4F" w:rsidRDefault="00A67A4F">
    <w:pPr>
      <w:pStyle w:val="Footer"/>
      <w:rPr>
        <w:noProof/>
      </w:rPr>
    </w:pPr>
  </w:p>
  <w:p w14:paraId="5596E07E" w14:textId="77777777" w:rsidR="00A67A4F" w:rsidRDefault="00A67A4F">
    <w:pPr>
      <w:pStyle w:val="Footer"/>
      <w:rPr>
        <w:noProof/>
      </w:rPr>
    </w:pPr>
  </w:p>
  <w:p w14:paraId="182F19AB" w14:textId="77777777" w:rsidR="00A67A4F" w:rsidRDefault="00A67A4F">
    <w:pPr>
      <w:pStyle w:val="Footer"/>
      <w:rPr>
        <w:noProof/>
      </w:rPr>
    </w:pPr>
  </w:p>
  <w:p w14:paraId="61F86B11" w14:textId="77777777" w:rsidR="00A67A4F" w:rsidRDefault="00A67A4F" w:rsidP="008E1D38">
    <w:pPr>
      <w:pStyle w:val="Footer"/>
      <w:ind w:left="1134"/>
    </w:pPr>
    <w:r>
      <w:rPr>
        <w:noProof/>
      </w:rPr>
      <w:drawing>
        <wp:inline distT="0" distB="0" distL="0" distR="0" wp14:anchorId="392222A9" wp14:editId="6D988D4D">
          <wp:extent cx="3160800" cy="403011"/>
          <wp:effectExtent l="0" t="0" r="1905" b="0"/>
          <wp:docPr id="10" name="Kuva 1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Kuva 10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C183D7F6-B498-43B3-948B-1728B52AA6E4}">
                        <adec:decorative xmlns="" xmlns:o="urn:schemas-microsoft-com:office:office" xmlns:v="urn:schemas-microsoft-com:vml" xmlns:w10="urn:schemas-microsoft-com:office:word" xmlns:w="http://schemas.openxmlformats.org/wordprocessingml/2006/main" xmlns:adec="http://schemas.microsoft.com/office/drawing/2017/decorative" xmlns:arto="http://schemas.microsoft.com/office/word/2006/arto" val="1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0800" cy="4030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E12BAB" w14:textId="77777777" w:rsidR="005D551D" w:rsidRDefault="005D551D" w:rsidP="00520772">
      <w:pPr>
        <w:spacing w:after="0" w:line="240" w:lineRule="auto"/>
      </w:pPr>
      <w:r>
        <w:separator/>
      </w:r>
    </w:p>
    <w:p w14:paraId="6F54EA5A" w14:textId="77777777" w:rsidR="005D551D" w:rsidRDefault="005D551D"/>
    <w:p w14:paraId="27AF777B" w14:textId="77777777" w:rsidR="005D551D" w:rsidRDefault="005D551D"/>
  </w:footnote>
  <w:footnote w:type="continuationSeparator" w:id="0">
    <w:p w14:paraId="15AE0A49" w14:textId="77777777" w:rsidR="005D551D" w:rsidRDefault="005D551D" w:rsidP="00520772">
      <w:pPr>
        <w:spacing w:after="0" w:line="240" w:lineRule="auto"/>
      </w:pPr>
      <w:r>
        <w:continuationSeparator/>
      </w:r>
    </w:p>
    <w:p w14:paraId="50CD6205" w14:textId="77777777" w:rsidR="005D551D" w:rsidRDefault="005D551D"/>
    <w:p w14:paraId="723628F0" w14:textId="77777777" w:rsidR="005D551D" w:rsidRDefault="005D551D"/>
  </w:footnote>
  <w:footnote w:type="continuationNotice" w:id="1">
    <w:p w14:paraId="3F88FD7E" w14:textId="77777777" w:rsidR="005D551D" w:rsidRDefault="005D551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3C470A" w14:textId="77777777" w:rsidR="00A67A4F" w:rsidRDefault="00A67A4F" w:rsidP="00520772">
    <w:pPr>
      <w:pStyle w:val="Header"/>
      <w:ind w:left="1276"/>
    </w:pPr>
    <w:r>
      <w:rPr>
        <w:noProof/>
        <w:lang w:eastAsia="fi-FI"/>
      </w:rPr>
      <w:drawing>
        <wp:inline distT="0" distB="0" distL="0" distR="0" wp14:anchorId="6BB53055" wp14:editId="210C10E9">
          <wp:extent cx="2088000" cy="1044111"/>
          <wp:effectExtent l="0" t="0" r="0" b="0"/>
          <wp:docPr id="7" name="Kuva 7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Kuva 1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8000" cy="10441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66F18100" wp14:editId="59EECC58">
              <wp:simplePos x="0" y="0"/>
              <wp:positionH relativeFrom="column">
                <wp:posOffset>0</wp:posOffset>
              </wp:positionH>
              <wp:positionV relativeFrom="paragraph">
                <wp:posOffset>1270</wp:posOffset>
              </wp:positionV>
              <wp:extent cx="342900" cy="9258300"/>
              <wp:effectExtent l="0" t="0" r="0" b="0"/>
              <wp:wrapNone/>
              <wp:docPr id="3" name="Suorakulmio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900" cy="9258300"/>
                      </a:xfrm>
                      <a:prstGeom prst="rect">
                        <a:avLst/>
                      </a:prstGeom>
                      <a:solidFill>
                        <a:srgbClr val="0D004C"/>
                      </a:solidFill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dec="http://schemas.microsoft.com/office/drawing/2017/decorative" xmlns:pic="http://schemas.openxmlformats.org/drawingml/2006/picture" xmlns:a14="http://schemas.microsoft.com/office/drawing/2010/main" xmlns:arto="http://schemas.microsoft.com/office/word/2006/arto">
          <w:pict>
            <v:rect id="Suorakulmio 4" style="position:absolute;margin-left:0;margin-top:.1pt;width:27pt;height:729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lt="&quot;&quot;" o:spid="_x0000_s1026" fillcolor="#0d004c" stroked="f" w14:anchorId="60496C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8D77EF" w14:textId="77777777" w:rsidR="00BE7BF8" w:rsidRDefault="00BE7B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48561557"/>
      <w:docPartObj>
        <w:docPartGallery w:val="Page Numbers (Top of Page)"/>
        <w:docPartUnique/>
      </w:docPartObj>
    </w:sdtPr>
    <w:sdtEndPr/>
    <w:sdtContent>
      <w:p w14:paraId="6850D8AD" w14:textId="77777777" w:rsidR="000860CA" w:rsidRDefault="000860CA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5602F" w14:textId="77777777" w:rsidR="00BE7BF8" w:rsidRDefault="00BE7BF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8D9A31" w14:textId="77777777" w:rsidR="00A67A4F" w:rsidRDefault="00A67A4F" w:rsidP="00A764D6">
    <w:pPr>
      <w:pStyle w:val="Header"/>
      <w:jc w:val="right"/>
    </w:pPr>
  </w:p>
  <w:sdt>
    <w:sdtPr>
      <w:id w:val="2077011834"/>
      <w:docPartObj>
        <w:docPartGallery w:val="Page Numbers (Top of Page)"/>
        <w:docPartUnique/>
      </w:docPartObj>
    </w:sdtPr>
    <w:sdtEndPr/>
    <w:sdtContent>
      <w:p w14:paraId="1F610B37" w14:textId="77777777" w:rsidR="00A67A4F" w:rsidRDefault="00A67A4F" w:rsidP="00A764D6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16</w:t>
        </w:r>
        <w:r>
          <w:fldChar w:fldCharType="end"/>
        </w:r>
      </w:p>
    </w:sdtContent>
  </w:sdt>
  <w:p w14:paraId="68F80668" w14:textId="77777777" w:rsidR="00A67A4F" w:rsidRDefault="00A67A4F"/>
  <w:p w14:paraId="0E1AC449" w14:textId="77777777" w:rsidR="00A67A4F" w:rsidRDefault="00A67A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B700C4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hybridMultilevel"/>
    <w:tmpl w:val="F384D862"/>
    <w:lvl w:ilvl="0" w:tplc="CDDE3AC4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  <w:lvl w:ilvl="1" w:tplc="BB1EDD20">
      <w:numFmt w:val="decimal"/>
      <w:lvlText w:val=""/>
      <w:lvlJc w:val="left"/>
    </w:lvl>
    <w:lvl w:ilvl="2" w:tplc="A7107B4E">
      <w:numFmt w:val="decimal"/>
      <w:lvlText w:val=""/>
      <w:lvlJc w:val="left"/>
    </w:lvl>
    <w:lvl w:ilvl="3" w:tplc="C6FC4584">
      <w:numFmt w:val="decimal"/>
      <w:lvlText w:val=""/>
      <w:lvlJc w:val="left"/>
    </w:lvl>
    <w:lvl w:ilvl="4" w:tplc="6482470E">
      <w:numFmt w:val="decimal"/>
      <w:lvlText w:val=""/>
      <w:lvlJc w:val="left"/>
    </w:lvl>
    <w:lvl w:ilvl="5" w:tplc="5948AD16">
      <w:numFmt w:val="decimal"/>
      <w:lvlText w:val=""/>
      <w:lvlJc w:val="left"/>
    </w:lvl>
    <w:lvl w:ilvl="6" w:tplc="9E22FE82">
      <w:numFmt w:val="decimal"/>
      <w:lvlText w:val=""/>
      <w:lvlJc w:val="left"/>
    </w:lvl>
    <w:lvl w:ilvl="7" w:tplc="5B869EC4">
      <w:numFmt w:val="decimal"/>
      <w:lvlText w:val=""/>
      <w:lvlJc w:val="left"/>
    </w:lvl>
    <w:lvl w:ilvl="8" w:tplc="4B8CD150">
      <w:numFmt w:val="decimal"/>
      <w:lvlText w:val=""/>
      <w:lvlJc w:val="left"/>
    </w:lvl>
  </w:abstractNum>
  <w:abstractNum w:abstractNumId="2" w15:restartNumberingAfterBreak="0">
    <w:nsid w:val="FFFFFF7E"/>
    <w:multiLevelType w:val="multilevel"/>
    <w:tmpl w:val="FC68BE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F"/>
    <w:multiLevelType w:val="multilevel"/>
    <w:tmpl w:val="F57061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80"/>
    <w:multiLevelType w:val="multilevel"/>
    <w:tmpl w:val="AEDE10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1"/>
    <w:multiLevelType w:val="hybridMultilevel"/>
    <w:tmpl w:val="5A1A06A0"/>
    <w:lvl w:ilvl="0" w:tplc="87B83FC8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37AAC574">
      <w:numFmt w:val="decimal"/>
      <w:lvlText w:val=""/>
      <w:lvlJc w:val="left"/>
    </w:lvl>
    <w:lvl w:ilvl="2" w:tplc="A4C6B314">
      <w:numFmt w:val="decimal"/>
      <w:lvlText w:val=""/>
      <w:lvlJc w:val="left"/>
    </w:lvl>
    <w:lvl w:ilvl="3" w:tplc="BCFC826A">
      <w:numFmt w:val="decimal"/>
      <w:lvlText w:val=""/>
      <w:lvlJc w:val="left"/>
    </w:lvl>
    <w:lvl w:ilvl="4" w:tplc="90BE5926">
      <w:numFmt w:val="decimal"/>
      <w:lvlText w:val=""/>
      <w:lvlJc w:val="left"/>
    </w:lvl>
    <w:lvl w:ilvl="5" w:tplc="92F8DFC6">
      <w:numFmt w:val="decimal"/>
      <w:lvlText w:val=""/>
      <w:lvlJc w:val="left"/>
    </w:lvl>
    <w:lvl w:ilvl="6" w:tplc="5A48FEA4">
      <w:numFmt w:val="decimal"/>
      <w:lvlText w:val=""/>
      <w:lvlJc w:val="left"/>
    </w:lvl>
    <w:lvl w:ilvl="7" w:tplc="5ED6A95E">
      <w:numFmt w:val="decimal"/>
      <w:lvlText w:val=""/>
      <w:lvlJc w:val="left"/>
    </w:lvl>
    <w:lvl w:ilvl="8" w:tplc="06C64FC0">
      <w:numFmt w:val="decimal"/>
      <w:lvlText w:val=""/>
      <w:lvlJc w:val="left"/>
    </w:lvl>
  </w:abstractNum>
  <w:abstractNum w:abstractNumId="6" w15:restartNumberingAfterBreak="0">
    <w:nsid w:val="FFFFFF82"/>
    <w:multiLevelType w:val="hybridMultilevel"/>
    <w:tmpl w:val="7806F3FC"/>
    <w:lvl w:ilvl="0" w:tplc="EECEE77A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 w:tplc="D576CD9C">
      <w:numFmt w:val="decimal"/>
      <w:lvlText w:val=""/>
      <w:lvlJc w:val="left"/>
    </w:lvl>
    <w:lvl w:ilvl="2" w:tplc="7166C0C8">
      <w:numFmt w:val="decimal"/>
      <w:lvlText w:val=""/>
      <w:lvlJc w:val="left"/>
    </w:lvl>
    <w:lvl w:ilvl="3" w:tplc="3CBE9274">
      <w:numFmt w:val="decimal"/>
      <w:lvlText w:val=""/>
      <w:lvlJc w:val="left"/>
    </w:lvl>
    <w:lvl w:ilvl="4" w:tplc="CE9003AA">
      <w:numFmt w:val="decimal"/>
      <w:lvlText w:val=""/>
      <w:lvlJc w:val="left"/>
    </w:lvl>
    <w:lvl w:ilvl="5" w:tplc="0E7E3DC0">
      <w:numFmt w:val="decimal"/>
      <w:lvlText w:val=""/>
      <w:lvlJc w:val="left"/>
    </w:lvl>
    <w:lvl w:ilvl="6" w:tplc="49A6CD74">
      <w:numFmt w:val="decimal"/>
      <w:lvlText w:val=""/>
      <w:lvlJc w:val="left"/>
    </w:lvl>
    <w:lvl w:ilvl="7" w:tplc="5954744A">
      <w:numFmt w:val="decimal"/>
      <w:lvlText w:val=""/>
      <w:lvlJc w:val="left"/>
    </w:lvl>
    <w:lvl w:ilvl="8" w:tplc="CBA072E4">
      <w:numFmt w:val="decimal"/>
      <w:lvlText w:val=""/>
      <w:lvlJc w:val="left"/>
    </w:lvl>
  </w:abstractNum>
  <w:abstractNum w:abstractNumId="7" w15:restartNumberingAfterBreak="0">
    <w:nsid w:val="FFFFFF83"/>
    <w:multiLevelType w:val="hybridMultilevel"/>
    <w:tmpl w:val="75DC11AC"/>
    <w:lvl w:ilvl="0" w:tplc="36966ABE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 w:tplc="921A628C">
      <w:numFmt w:val="decimal"/>
      <w:lvlText w:val=""/>
      <w:lvlJc w:val="left"/>
    </w:lvl>
    <w:lvl w:ilvl="2" w:tplc="017C5D12">
      <w:numFmt w:val="decimal"/>
      <w:lvlText w:val=""/>
      <w:lvlJc w:val="left"/>
    </w:lvl>
    <w:lvl w:ilvl="3" w:tplc="E76A5AC0">
      <w:numFmt w:val="decimal"/>
      <w:lvlText w:val=""/>
      <w:lvlJc w:val="left"/>
    </w:lvl>
    <w:lvl w:ilvl="4" w:tplc="CE3415F8">
      <w:numFmt w:val="decimal"/>
      <w:lvlText w:val=""/>
      <w:lvlJc w:val="left"/>
    </w:lvl>
    <w:lvl w:ilvl="5" w:tplc="425E6E68">
      <w:numFmt w:val="decimal"/>
      <w:lvlText w:val=""/>
      <w:lvlJc w:val="left"/>
    </w:lvl>
    <w:lvl w:ilvl="6" w:tplc="1E7247BC">
      <w:numFmt w:val="decimal"/>
      <w:lvlText w:val=""/>
      <w:lvlJc w:val="left"/>
    </w:lvl>
    <w:lvl w:ilvl="7" w:tplc="7BAE57E8">
      <w:numFmt w:val="decimal"/>
      <w:lvlText w:val=""/>
      <w:lvlJc w:val="left"/>
    </w:lvl>
    <w:lvl w:ilvl="8" w:tplc="F4748E5C">
      <w:numFmt w:val="decimal"/>
      <w:lvlText w:val=""/>
      <w:lvlJc w:val="left"/>
    </w:lvl>
  </w:abstractNum>
  <w:abstractNum w:abstractNumId="8" w15:restartNumberingAfterBreak="0">
    <w:nsid w:val="FFFFFF88"/>
    <w:multiLevelType w:val="hybridMultilevel"/>
    <w:tmpl w:val="0F1858C6"/>
    <w:lvl w:ilvl="0" w:tplc="EC18F2B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7E29F0E">
      <w:numFmt w:val="decimal"/>
      <w:lvlText w:val=""/>
      <w:lvlJc w:val="left"/>
    </w:lvl>
    <w:lvl w:ilvl="2" w:tplc="72D01CB2">
      <w:numFmt w:val="decimal"/>
      <w:lvlText w:val=""/>
      <w:lvlJc w:val="left"/>
    </w:lvl>
    <w:lvl w:ilvl="3" w:tplc="4C84BC98">
      <w:numFmt w:val="decimal"/>
      <w:lvlText w:val=""/>
      <w:lvlJc w:val="left"/>
    </w:lvl>
    <w:lvl w:ilvl="4" w:tplc="B8148020">
      <w:numFmt w:val="decimal"/>
      <w:lvlText w:val=""/>
      <w:lvlJc w:val="left"/>
    </w:lvl>
    <w:lvl w:ilvl="5" w:tplc="DF5EA47C">
      <w:numFmt w:val="decimal"/>
      <w:lvlText w:val=""/>
      <w:lvlJc w:val="left"/>
    </w:lvl>
    <w:lvl w:ilvl="6" w:tplc="C226C3E0">
      <w:numFmt w:val="decimal"/>
      <w:lvlText w:val=""/>
      <w:lvlJc w:val="left"/>
    </w:lvl>
    <w:lvl w:ilvl="7" w:tplc="18F00BC8">
      <w:numFmt w:val="decimal"/>
      <w:lvlText w:val=""/>
      <w:lvlJc w:val="left"/>
    </w:lvl>
    <w:lvl w:ilvl="8" w:tplc="55AC32D0">
      <w:numFmt w:val="decimal"/>
      <w:lvlText w:val=""/>
      <w:lvlJc w:val="left"/>
    </w:lvl>
  </w:abstractNum>
  <w:abstractNum w:abstractNumId="9" w15:restartNumberingAfterBreak="0">
    <w:nsid w:val="FFFFFF89"/>
    <w:multiLevelType w:val="hybridMultilevel"/>
    <w:tmpl w:val="2B224620"/>
    <w:lvl w:ilvl="0" w:tplc="DEF01E98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F86A216">
      <w:numFmt w:val="decimal"/>
      <w:lvlText w:val=""/>
      <w:lvlJc w:val="left"/>
    </w:lvl>
    <w:lvl w:ilvl="2" w:tplc="8CE49EFC">
      <w:numFmt w:val="decimal"/>
      <w:lvlText w:val=""/>
      <w:lvlJc w:val="left"/>
    </w:lvl>
    <w:lvl w:ilvl="3" w:tplc="D9A40098">
      <w:numFmt w:val="decimal"/>
      <w:lvlText w:val=""/>
      <w:lvlJc w:val="left"/>
    </w:lvl>
    <w:lvl w:ilvl="4" w:tplc="232A8422">
      <w:numFmt w:val="decimal"/>
      <w:lvlText w:val=""/>
      <w:lvlJc w:val="left"/>
    </w:lvl>
    <w:lvl w:ilvl="5" w:tplc="9D82F900">
      <w:numFmt w:val="decimal"/>
      <w:lvlText w:val=""/>
      <w:lvlJc w:val="left"/>
    </w:lvl>
    <w:lvl w:ilvl="6" w:tplc="3208D784">
      <w:numFmt w:val="decimal"/>
      <w:lvlText w:val=""/>
      <w:lvlJc w:val="left"/>
    </w:lvl>
    <w:lvl w:ilvl="7" w:tplc="7B5E5358">
      <w:numFmt w:val="decimal"/>
      <w:lvlText w:val=""/>
      <w:lvlJc w:val="left"/>
    </w:lvl>
    <w:lvl w:ilvl="8" w:tplc="A6825CB8">
      <w:numFmt w:val="decimal"/>
      <w:lvlText w:val=""/>
      <w:lvlJc w:val="left"/>
    </w:lvl>
  </w:abstractNum>
  <w:abstractNum w:abstractNumId="10" w15:restartNumberingAfterBreak="0">
    <w:nsid w:val="032852C8"/>
    <w:multiLevelType w:val="multilevel"/>
    <w:tmpl w:val="EC8AFF9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1" w15:restartNumberingAfterBreak="0">
    <w:nsid w:val="12B71FB6"/>
    <w:multiLevelType w:val="multilevel"/>
    <w:tmpl w:val="22FA2F0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2" w15:restartNumberingAfterBreak="0">
    <w:nsid w:val="20BD333C"/>
    <w:multiLevelType w:val="hybridMultilevel"/>
    <w:tmpl w:val="8FB8011E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25102B"/>
    <w:multiLevelType w:val="hybridMultilevel"/>
    <w:tmpl w:val="DA604256"/>
    <w:lvl w:ilvl="0" w:tplc="4836CF44">
      <w:start w:val="1"/>
      <w:numFmt w:val="decimal"/>
      <w:lvlText w:val="Liite 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6A0622"/>
    <w:multiLevelType w:val="multilevel"/>
    <w:tmpl w:val="0F9E8D0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30" w:hanging="37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2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3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82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15" w15:restartNumberingAfterBreak="0">
    <w:nsid w:val="31140EBA"/>
    <w:multiLevelType w:val="multilevel"/>
    <w:tmpl w:val="22FA2F0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6" w15:restartNumberingAfterBreak="0">
    <w:nsid w:val="320222BE"/>
    <w:multiLevelType w:val="multilevel"/>
    <w:tmpl w:val="5146731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35570C68"/>
    <w:multiLevelType w:val="hybridMultilevel"/>
    <w:tmpl w:val="43F8106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F1D23"/>
    <w:multiLevelType w:val="hybridMultilevel"/>
    <w:tmpl w:val="D0F280FE"/>
    <w:lvl w:ilvl="0" w:tplc="59D80C30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0165B3"/>
    <w:multiLevelType w:val="hybridMultilevel"/>
    <w:tmpl w:val="8CBEB55A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9C176D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4A584A"/>
    <w:multiLevelType w:val="hybridMultilevel"/>
    <w:tmpl w:val="9620BD3C"/>
    <w:lvl w:ilvl="0" w:tplc="1FD8E88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43C74C6"/>
    <w:multiLevelType w:val="hybridMultilevel"/>
    <w:tmpl w:val="2A74F938"/>
    <w:lvl w:ilvl="0" w:tplc="F6E2CA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F660A9"/>
    <w:multiLevelType w:val="multilevel"/>
    <w:tmpl w:val="3EBAF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5323F60"/>
    <w:multiLevelType w:val="hybridMultilevel"/>
    <w:tmpl w:val="7DF46300"/>
    <w:lvl w:ilvl="0" w:tplc="5BDED12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992189F"/>
    <w:multiLevelType w:val="hybridMultilevel"/>
    <w:tmpl w:val="100869B8"/>
    <w:lvl w:ilvl="0" w:tplc="55622CBE">
      <w:start w:val="1"/>
      <w:numFmt w:val="decimal"/>
      <w:suff w:val="space"/>
      <w:lvlText w:val="Liite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980384"/>
    <w:multiLevelType w:val="hybridMultilevel"/>
    <w:tmpl w:val="040B001D"/>
    <w:lvl w:ilvl="0" w:tplc="6D189BD6">
      <w:start w:val="1"/>
      <w:numFmt w:val="decimal"/>
      <w:lvlText w:val="%1)"/>
      <w:lvlJc w:val="left"/>
      <w:pPr>
        <w:ind w:left="360" w:hanging="360"/>
      </w:pPr>
    </w:lvl>
    <w:lvl w:ilvl="1" w:tplc="FEEEBAF4">
      <w:start w:val="1"/>
      <w:numFmt w:val="lowerLetter"/>
      <w:lvlText w:val="%2)"/>
      <w:lvlJc w:val="left"/>
      <w:pPr>
        <w:ind w:left="720" w:hanging="360"/>
      </w:pPr>
    </w:lvl>
    <w:lvl w:ilvl="2" w:tplc="BF78D7A0">
      <w:start w:val="1"/>
      <w:numFmt w:val="lowerRoman"/>
      <w:lvlText w:val="%3)"/>
      <w:lvlJc w:val="left"/>
      <w:pPr>
        <w:ind w:left="1080" w:hanging="360"/>
      </w:pPr>
    </w:lvl>
    <w:lvl w:ilvl="3" w:tplc="978A05C2">
      <w:start w:val="1"/>
      <w:numFmt w:val="decimal"/>
      <w:lvlText w:val="(%4)"/>
      <w:lvlJc w:val="left"/>
      <w:pPr>
        <w:ind w:left="1440" w:hanging="360"/>
      </w:pPr>
    </w:lvl>
    <w:lvl w:ilvl="4" w:tplc="2D186A1C">
      <w:start w:val="1"/>
      <w:numFmt w:val="lowerLetter"/>
      <w:lvlText w:val="(%5)"/>
      <w:lvlJc w:val="left"/>
      <w:pPr>
        <w:ind w:left="1800" w:hanging="360"/>
      </w:pPr>
    </w:lvl>
    <w:lvl w:ilvl="5" w:tplc="0D96A9E2">
      <w:start w:val="1"/>
      <w:numFmt w:val="lowerRoman"/>
      <w:lvlText w:val="(%6)"/>
      <w:lvlJc w:val="left"/>
      <w:pPr>
        <w:ind w:left="2160" w:hanging="360"/>
      </w:pPr>
    </w:lvl>
    <w:lvl w:ilvl="6" w:tplc="BF9A2E98">
      <w:start w:val="1"/>
      <w:numFmt w:val="decimal"/>
      <w:lvlText w:val="%7."/>
      <w:lvlJc w:val="left"/>
      <w:pPr>
        <w:ind w:left="2520" w:hanging="360"/>
      </w:pPr>
    </w:lvl>
    <w:lvl w:ilvl="7" w:tplc="ED382510">
      <w:start w:val="1"/>
      <w:numFmt w:val="lowerLetter"/>
      <w:lvlText w:val="%8."/>
      <w:lvlJc w:val="left"/>
      <w:pPr>
        <w:ind w:left="2880" w:hanging="360"/>
      </w:pPr>
    </w:lvl>
    <w:lvl w:ilvl="8" w:tplc="2FDEDE6C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4EB124A7"/>
    <w:multiLevelType w:val="hybridMultilevel"/>
    <w:tmpl w:val="ABC2A4D0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050E8E"/>
    <w:multiLevelType w:val="hybridMultilevel"/>
    <w:tmpl w:val="1C4A9B12"/>
    <w:lvl w:ilvl="0" w:tplc="F6E2CA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303C08"/>
    <w:multiLevelType w:val="hybridMultilevel"/>
    <w:tmpl w:val="631A42B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285C2C"/>
    <w:multiLevelType w:val="hybridMultilevel"/>
    <w:tmpl w:val="9D184B48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600096"/>
    <w:multiLevelType w:val="multilevel"/>
    <w:tmpl w:val="F28A1B30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32" w15:restartNumberingAfterBreak="0">
    <w:nsid w:val="6DF0536C"/>
    <w:multiLevelType w:val="multilevel"/>
    <w:tmpl w:val="840C2CDE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7A1911"/>
    <w:multiLevelType w:val="hybridMultilevel"/>
    <w:tmpl w:val="991430C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7F5E99"/>
    <w:multiLevelType w:val="hybridMultilevel"/>
    <w:tmpl w:val="3994625E"/>
    <w:lvl w:ilvl="0" w:tplc="4A924B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3C32EB"/>
    <w:multiLevelType w:val="hybridMultilevel"/>
    <w:tmpl w:val="9C80661C"/>
    <w:lvl w:ilvl="0" w:tplc="B136F26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887475"/>
    <w:multiLevelType w:val="multilevel"/>
    <w:tmpl w:val="F28A1B30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37" w15:restartNumberingAfterBreak="0">
    <w:nsid w:val="7B3908B8"/>
    <w:multiLevelType w:val="hybridMultilevel"/>
    <w:tmpl w:val="7040DA60"/>
    <w:lvl w:ilvl="0" w:tplc="16EE033C">
      <w:start w:val="1"/>
      <w:numFmt w:val="decimal"/>
      <w:lvlText w:val="Liite 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540135">
    <w:abstractNumId w:val="18"/>
  </w:num>
  <w:num w:numId="2" w16cid:durableId="1999454902">
    <w:abstractNumId w:val="23"/>
  </w:num>
  <w:num w:numId="3" w16cid:durableId="389232033">
    <w:abstractNumId w:val="32"/>
  </w:num>
  <w:num w:numId="4" w16cid:durableId="1045913744">
    <w:abstractNumId w:val="26"/>
  </w:num>
  <w:num w:numId="5" w16cid:durableId="2029257469">
    <w:abstractNumId w:val="30"/>
  </w:num>
  <w:num w:numId="6" w16cid:durableId="160050883">
    <w:abstractNumId w:val="19"/>
  </w:num>
  <w:num w:numId="7" w16cid:durableId="1210068740">
    <w:abstractNumId w:val="27"/>
  </w:num>
  <w:num w:numId="8" w16cid:durableId="1262449045">
    <w:abstractNumId w:val="28"/>
  </w:num>
  <w:num w:numId="9" w16cid:durableId="376972649">
    <w:abstractNumId w:val="22"/>
  </w:num>
  <w:num w:numId="10" w16cid:durableId="1061952130">
    <w:abstractNumId w:val="21"/>
  </w:num>
  <w:num w:numId="11" w16cid:durableId="1566914026">
    <w:abstractNumId w:val="21"/>
    <w:lvlOverride w:ilvl="0">
      <w:startOverride w:val="1"/>
    </w:lvlOverride>
  </w:num>
  <w:num w:numId="12" w16cid:durableId="1829709325">
    <w:abstractNumId w:val="10"/>
  </w:num>
  <w:num w:numId="13" w16cid:durableId="970328319">
    <w:abstractNumId w:val="17"/>
  </w:num>
  <w:num w:numId="14" w16cid:durableId="2001033381">
    <w:abstractNumId w:val="11"/>
  </w:num>
  <w:num w:numId="15" w16cid:durableId="45567675">
    <w:abstractNumId w:val="15"/>
  </w:num>
  <w:num w:numId="16" w16cid:durableId="1246644141">
    <w:abstractNumId w:val="34"/>
  </w:num>
  <w:num w:numId="17" w16cid:durableId="1032995974">
    <w:abstractNumId w:val="24"/>
  </w:num>
  <w:num w:numId="18" w16cid:durableId="1995598266">
    <w:abstractNumId w:val="35"/>
  </w:num>
  <w:num w:numId="19" w16cid:durableId="2140686729">
    <w:abstractNumId w:val="14"/>
  </w:num>
  <w:num w:numId="20" w16cid:durableId="177817237">
    <w:abstractNumId w:val="36"/>
  </w:num>
  <w:num w:numId="21" w16cid:durableId="282351617">
    <w:abstractNumId w:val="31"/>
  </w:num>
  <w:num w:numId="22" w16cid:durableId="750659994">
    <w:abstractNumId w:val="25"/>
  </w:num>
  <w:num w:numId="23" w16cid:durableId="1989087346">
    <w:abstractNumId w:val="12"/>
  </w:num>
  <w:num w:numId="24" w16cid:durableId="1049459126">
    <w:abstractNumId w:val="16"/>
  </w:num>
  <w:num w:numId="25" w16cid:durableId="758675485">
    <w:abstractNumId w:val="37"/>
  </w:num>
  <w:num w:numId="26" w16cid:durableId="352615745">
    <w:abstractNumId w:val="13"/>
  </w:num>
  <w:num w:numId="27" w16cid:durableId="836920076">
    <w:abstractNumId w:val="33"/>
  </w:num>
  <w:num w:numId="28" w16cid:durableId="1363435857">
    <w:abstractNumId w:val="9"/>
  </w:num>
  <w:num w:numId="29" w16cid:durableId="481704499">
    <w:abstractNumId w:val="7"/>
  </w:num>
  <w:num w:numId="30" w16cid:durableId="1650205887">
    <w:abstractNumId w:val="6"/>
  </w:num>
  <w:num w:numId="31" w16cid:durableId="2066876915">
    <w:abstractNumId w:val="5"/>
  </w:num>
  <w:num w:numId="32" w16cid:durableId="1636373603">
    <w:abstractNumId w:val="4"/>
  </w:num>
  <w:num w:numId="33" w16cid:durableId="18707340">
    <w:abstractNumId w:val="8"/>
  </w:num>
  <w:num w:numId="34" w16cid:durableId="1240822276">
    <w:abstractNumId w:val="3"/>
  </w:num>
  <w:num w:numId="35" w16cid:durableId="2045982835">
    <w:abstractNumId w:val="2"/>
  </w:num>
  <w:num w:numId="36" w16cid:durableId="939532723">
    <w:abstractNumId w:val="1"/>
  </w:num>
  <w:num w:numId="37" w16cid:durableId="880476640">
    <w:abstractNumId w:val="0"/>
  </w:num>
  <w:num w:numId="38" w16cid:durableId="437062010">
    <w:abstractNumId w:val="29"/>
  </w:num>
  <w:num w:numId="39" w16cid:durableId="140109554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removePersonalInformation/>
  <w:removeDateAndTime/>
  <w:proofState w:spelling="clean" w:grammar="clean"/>
  <w:attachedTemplate r:id="rId1"/>
  <w:stylePaneSortMethod w:val="0000"/>
  <w:documentProtection w:edit="readOnly" w:enforcement="0"/>
  <w:defaultTabStop w:val="1304"/>
  <w:autoHyphenation/>
  <w:consecutiveHyphenLimit w:val="3"/>
  <w:hyphenationZone w:val="425"/>
  <w:doNotHyphenateCap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3A7"/>
    <w:rsid w:val="00004644"/>
    <w:rsid w:val="00004E52"/>
    <w:rsid w:val="000054C0"/>
    <w:rsid w:val="000107CB"/>
    <w:rsid w:val="00011F7F"/>
    <w:rsid w:val="0001273A"/>
    <w:rsid w:val="00013B32"/>
    <w:rsid w:val="00014C14"/>
    <w:rsid w:val="00016333"/>
    <w:rsid w:val="00016973"/>
    <w:rsid w:val="00017DF5"/>
    <w:rsid w:val="00020C89"/>
    <w:rsid w:val="00022FB7"/>
    <w:rsid w:val="00026C72"/>
    <w:rsid w:val="000302EC"/>
    <w:rsid w:val="0003045D"/>
    <w:rsid w:val="0003193B"/>
    <w:rsid w:val="000320C7"/>
    <w:rsid w:val="0004132F"/>
    <w:rsid w:val="00042B5C"/>
    <w:rsid w:val="00044510"/>
    <w:rsid w:val="000446C3"/>
    <w:rsid w:val="00044E92"/>
    <w:rsid w:val="00046DA9"/>
    <w:rsid w:val="00047D8C"/>
    <w:rsid w:val="00050096"/>
    <w:rsid w:val="00052D1D"/>
    <w:rsid w:val="00054018"/>
    <w:rsid w:val="00056E22"/>
    <w:rsid w:val="0006305A"/>
    <w:rsid w:val="000642D0"/>
    <w:rsid w:val="00066995"/>
    <w:rsid w:val="000706C7"/>
    <w:rsid w:val="00071568"/>
    <w:rsid w:val="000722FD"/>
    <w:rsid w:val="00072B1F"/>
    <w:rsid w:val="00073DBF"/>
    <w:rsid w:val="00077B69"/>
    <w:rsid w:val="00083B91"/>
    <w:rsid w:val="000860CA"/>
    <w:rsid w:val="00091030"/>
    <w:rsid w:val="00091716"/>
    <w:rsid w:val="0009234A"/>
    <w:rsid w:val="00094175"/>
    <w:rsid w:val="00096CAF"/>
    <w:rsid w:val="000A1C58"/>
    <w:rsid w:val="000A1F01"/>
    <w:rsid w:val="000A6F4C"/>
    <w:rsid w:val="000B0B59"/>
    <w:rsid w:val="000B32DB"/>
    <w:rsid w:val="000B3BDC"/>
    <w:rsid w:val="000C023C"/>
    <w:rsid w:val="000C125C"/>
    <w:rsid w:val="000C2C4D"/>
    <w:rsid w:val="000C3E91"/>
    <w:rsid w:val="000C48C9"/>
    <w:rsid w:val="000C54F8"/>
    <w:rsid w:val="000D4BEB"/>
    <w:rsid w:val="000E48D3"/>
    <w:rsid w:val="000E78B5"/>
    <w:rsid w:val="000F5244"/>
    <w:rsid w:val="000F6AEA"/>
    <w:rsid w:val="000F7110"/>
    <w:rsid w:val="00100979"/>
    <w:rsid w:val="00100B3E"/>
    <w:rsid w:val="00100D56"/>
    <w:rsid w:val="001039A2"/>
    <w:rsid w:val="00104A9F"/>
    <w:rsid w:val="001077C2"/>
    <w:rsid w:val="00111400"/>
    <w:rsid w:val="00115876"/>
    <w:rsid w:val="00116F3D"/>
    <w:rsid w:val="00117EFF"/>
    <w:rsid w:val="00123E0F"/>
    <w:rsid w:val="00124277"/>
    <w:rsid w:val="00125552"/>
    <w:rsid w:val="00126A20"/>
    <w:rsid w:val="0013258F"/>
    <w:rsid w:val="00135AAE"/>
    <w:rsid w:val="00137590"/>
    <w:rsid w:val="00140C79"/>
    <w:rsid w:val="00142FD8"/>
    <w:rsid w:val="001446DE"/>
    <w:rsid w:val="00144C5B"/>
    <w:rsid w:val="00151CCD"/>
    <w:rsid w:val="00154B4A"/>
    <w:rsid w:val="00155890"/>
    <w:rsid w:val="00156A42"/>
    <w:rsid w:val="00160592"/>
    <w:rsid w:val="00161634"/>
    <w:rsid w:val="00161AFB"/>
    <w:rsid w:val="00164886"/>
    <w:rsid w:val="001660DC"/>
    <w:rsid w:val="00167580"/>
    <w:rsid w:val="00167609"/>
    <w:rsid w:val="00171BA7"/>
    <w:rsid w:val="00174B7C"/>
    <w:rsid w:val="001753C7"/>
    <w:rsid w:val="00180EDE"/>
    <w:rsid w:val="00181FE6"/>
    <w:rsid w:val="00183968"/>
    <w:rsid w:val="001844E9"/>
    <w:rsid w:val="00187748"/>
    <w:rsid w:val="00192B6B"/>
    <w:rsid w:val="00192F3C"/>
    <w:rsid w:val="0019529B"/>
    <w:rsid w:val="00197222"/>
    <w:rsid w:val="001A0CE3"/>
    <w:rsid w:val="001A5545"/>
    <w:rsid w:val="001B070E"/>
    <w:rsid w:val="001B3F97"/>
    <w:rsid w:val="001B437E"/>
    <w:rsid w:val="001B5565"/>
    <w:rsid w:val="001B70D0"/>
    <w:rsid w:val="001C1C56"/>
    <w:rsid w:val="001C1ECB"/>
    <w:rsid w:val="001C30E3"/>
    <w:rsid w:val="001C3C89"/>
    <w:rsid w:val="001C50F0"/>
    <w:rsid w:val="001C5D8E"/>
    <w:rsid w:val="001D3E06"/>
    <w:rsid w:val="001D7BE2"/>
    <w:rsid w:val="001D7E7E"/>
    <w:rsid w:val="001E13CF"/>
    <w:rsid w:val="001E3EDE"/>
    <w:rsid w:val="001E3F77"/>
    <w:rsid w:val="001E7399"/>
    <w:rsid w:val="001E78E3"/>
    <w:rsid w:val="001F0DBF"/>
    <w:rsid w:val="001F5142"/>
    <w:rsid w:val="001F6724"/>
    <w:rsid w:val="00202D9F"/>
    <w:rsid w:val="0020639B"/>
    <w:rsid w:val="002144A4"/>
    <w:rsid w:val="00220988"/>
    <w:rsid w:val="00226AE3"/>
    <w:rsid w:val="00226E47"/>
    <w:rsid w:val="0023209C"/>
    <w:rsid w:val="00232E0D"/>
    <w:rsid w:val="0023782C"/>
    <w:rsid w:val="002417F0"/>
    <w:rsid w:val="0024218B"/>
    <w:rsid w:val="0024223C"/>
    <w:rsid w:val="00242901"/>
    <w:rsid w:val="002445EE"/>
    <w:rsid w:val="002475AF"/>
    <w:rsid w:val="0025246C"/>
    <w:rsid w:val="00255D32"/>
    <w:rsid w:val="00256ADA"/>
    <w:rsid w:val="00257821"/>
    <w:rsid w:val="00257DB4"/>
    <w:rsid w:val="00262A9E"/>
    <w:rsid w:val="00264A19"/>
    <w:rsid w:val="00264F59"/>
    <w:rsid w:val="00265D26"/>
    <w:rsid w:val="002671AF"/>
    <w:rsid w:val="00267AC7"/>
    <w:rsid w:val="00270C24"/>
    <w:rsid w:val="00271AA9"/>
    <w:rsid w:val="002739B8"/>
    <w:rsid w:val="002740BD"/>
    <w:rsid w:val="0027607D"/>
    <w:rsid w:val="00276E8D"/>
    <w:rsid w:val="002772A9"/>
    <w:rsid w:val="00282BE6"/>
    <w:rsid w:val="00283F53"/>
    <w:rsid w:val="0028440E"/>
    <w:rsid w:val="002856DC"/>
    <w:rsid w:val="002902D6"/>
    <w:rsid w:val="002903BE"/>
    <w:rsid w:val="002909A4"/>
    <w:rsid w:val="002916BA"/>
    <w:rsid w:val="002924EB"/>
    <w:rsid w:val="00294108"/>
    <w:rsid w:val="00296695"/>
    <w:rsid w:val="002A482D"/>
    <w:rsid w:val="002A4B4F"/>
    <w:rsid w:val="002A6034"/>
    <w:rsid w:val="002A604C"/>
    <w:rsid w:val="002B2452"/>
    <w:rsid w:val="002B48F4"/>
    <w:rsid w:val="002B676B"/>
    <w:rsid w:val="002C00C0"/>
    <w:rsid w:val="002C3FEF"/>
    <w:rsid w:val="002C6656"/>
    <w:rsid w:val="002D63C8"/>
    <w:rsid w:val="002E5DD7"/>
    <w:rsid w:val="002F14AE"/>
    <w:rsid w:val="002F1CB9"/>
    <w:rsid w:val="002F20AC"/>
    <w:rsid w:val="002F36E3"/>
    <w:rsid w:val="002F4301"/>
    <w:rsid w:val="00302794"/>
    <w:rsid w:val="00305082"/>
    <w:rsid w:val="003072AB"/>
    <w:rsid w:val="00315EC1"/>
    <w:rsid w:val="00316C1B"/>
    <w:rsid w:val="0032014B"/>
    <w:rsid w:val="0032467F"/>
    <w:rsid w:val="003255A1"/>
    <w:rsid w:val="003274A5"/>
    <w:rsid w:val="00333439"/>
    <w:rsid w:val="0033481D"/>
    <w:rsid w:val="00335D05"/>
    <w:rsid w:val="00336A05"/>
    <w:rsid w:val="00337C17"/>
    <w:rsid w:val="003403C1"/>
    <w:rsid w:val="003452EE"/>
    <w:rsid w:val="00347C60"/>
    <w:rsid w:val="0035226B"/>
    <w:rsid w:val="00355C7A"/>
    <w:rsid w:val="00360EC7"/>
    <w:rsid w:val="003617CD"/>
    <w:rsid w:val="00362349"/>
    <w:rsid w:val="00363452"/>
    <w:rsid w:val="0037705E"/>
    <w:rsid w:val="003772DD"/>
    <w:rsid w:val="00377F38"/>
    <w:rsid w:val="003848E0"/>
    <w:rsid w:val="0038632E"/>
    <w:rsid w:val="00390AE8"/>
    <w:rsid w:val="003A03DF"/>
    <w:rsid w:val="003A5715"/>
    <w:rsid w:val="003A581F"/>
    <w:rsid w:val="003A74CA"/>
    <w:rsid w:val="003B285D"/>
    <w:rsid w:val="003B3578"/>
    <w:rsid w:val="003B746F"/>
    <w:rsid w:val="003C1797"/>
    <w:rsid w:val="003C1A16"/>
    <w:rsid w:val="003C348F"/>
    <w:rsid w:val="003C6BE6"/>
    <w:rsid w:val="003C7AE8"/>
    <w:rsid w:val="003D1545"/>
    <w:rsid w:val="003D1C31"/>
    <w:rsid w:val="003D2BDC"/>
    <w:rsid w:val="003D3422"/>
    <w:rsid w:val="003D6423"/>
    <w:rsid w:val="003D6A06"/>
    <w:rsid w:val="003E0724"/>
    <w:rsid w:val="003E2737"/>
    <w:rsid w:val="003E29A3"/>
    <w:rsid w:val="003E6C10"/>
    <w:rsid w:val="003E740C"/>
    <w:rsid w:val="003F18FF"/>
    <w:rsid w:val="004003C9"/>
    <w:rsid w:val="00400622"/>
    <w:rsid w:val="0040073D"/>
    <w:rsid w:val="00401DE6"/>
    <w:rsid w:val="00413C62"/>
    <w:rsid w:val="00417823"/>
    <w:rsid w:val="00422232"/>
    <w:rsid w:val="00422958"/>
    <w:rsid w:val="004236EF"/>
    <w:rsid w:val="004258B9"/>
    <w:rsid w:val="00427771"/>
    <w:rsid w:val="00437789"/>
    <w:rsid w:val="004464EA"/>
    <w:rsid w:val="0045147C"/>
    <w:rsid w:val="00452B7D"/>
    <w:rsid w:val="004574DC"/>
    <w:rsid w:val="00461650"/>
    <w:rsid w:val="00462249"/>
    <w:rsid w:val="004622F4"/>
    <w:rsid w:val="004644AC"/>
    <w:rsid w:val="004666C1"/>
    <w:rsid w:val="004739E2"/>
    <w:rsid w:val="0047441F"/>
    <w:rsid w:val="00474C88"/>
    <w:rsid w:val="004753D9"/>
    <w:rsid w:val="00476015"/>
    <w:rsid w:val="004865AB"/>
    <w:rsid w:val="0049471F"/>
    <w:rsid w:val="004955A5"/>
    <w:rsid w:val="004958F1"/>
    <w:rsid w:val="004A1BD8"/>
    <w:rsid w:val="004A1BF2"/>
    <w:rsid w:val="004A457A"/>
    <w:rsid w:val="004A4B2A"/>
    <w:rsid w:val="004A651C"/>
    <w:rsid w:val="004B30A1"/>
    <w:rsid w:val="004B381A"/>
    <w:rsid w:val="004B6E7A"/>
    <w:rsid w:val="004C09DF"/>
    <w:rsid w:val="004C3428"/>
    <w:rsid w:val="004C3D82"/>
    <w:rsid w:val="004C52F1"/>
    <w:rsid w:val="004C7533"/>
    <w:rsid w:val="004D0FC1"/>
    <w:rsid w:val="004D64BB"/>
    <w:rsid w:val="004E1A02"/>
    <w:rsid w:val="004E7160"/>
    <w:rsid w:val="004F0F47"/>
    <w:rsid w:val="004F2038"/>
    <w:rsid w:val="005016B7"/>
    <w:rsid w:val="00504902"/>
    <w:rsid w:val="00505569"/>
    <w:rsid w:val="00505F9D"/>
    <w:rsid w:val="00506298"/>
    <w:rsid w:val="0051034F"/>
    <w:rsid w:val="00510438"/>
    <w:rsid w:val="0051149F"/>
    <w:rsid w:val="00512DF3"/>
    <w:rsid w:val="00514822"/>
    <w:rsid w:val="00514CC4"/>
    <w:rsid w:val="00517AF2"/>
    <w:rsid w:val="00520772"/>
    <w:rsid w:val="00523BF8"/>
    <w:rsid w:val="00527965"/>
    <w:rsid w:val="005301B3"/>
    <w:rsid w:val="005329C1"/>
    <w:rsid w:val="00534424"/>
    <w:rsid w:val="00536351"/>
    <w:rsid w:val="005372CF"/>
    <w:rsid w:val="00537887"/>
    <w:rsid w:val="00550526"/>
    <w:rsid w:val="005535F6"/>
    <w:rsid w:val="005553A7"/>
    <w:rsid w:val="00560194"/>
    <w:rsid w:val="00562AA8"/>
    <w:rsid w:val="005643B0"/>
    <w:rsid w:val="0056618C"/>
    <w:rsid w:val="0056647B"/>
    <w:rsid w:val="00567614"/>
    <w:rsid w:val="00570647"/>
    <w:rsid w:val="005706EE"/>
    <w:rsid w:val="00570E92"/>
    <w:rsid w:val="005713A7"/>
    <w:rsid w:val="005727E2"/>
    <w:rsid w:val="00574475"/>
    <w:rsid w:val="00576405"/>
    <w:rsid w:val="0058148B"/>
    <w:rsid w:val="0058399E"/>
    <w:rsid w:val="00586D43"/>
    <w:rsid w:val="00592F34"/>
    <w:rsid w:val="00593C33"/>
    <w:rsid w:val="005A61A2"/>
    <w:rsid w:val="005A63F7"/>
    <w:rsid w:val="005B0711"/>
    <w:rsid w:val="005B1701"/>
    <w:rsid w:val="005B2D56"/>
    <w:rsid w:val="005B3070"/>
    <w:rsid w:val="005B3185"/>
    <w:rsid w:val="005B3CA5"/>
    <w:rsid w:val="005B3EBF"/>
    <w:rsid w:val="005B624A"/>
    <w:rsid w:val="005C1245"/>
    <w:rsid w:val="005C14BB"/>
    <w:rsid w:val="005C4E3D"/>
    <w:rsid w:val="005C53E5"/>
    <w:rsid w:val="005D332D"/>
    <w:rsid w:val="005D3B9D"/>
    <w:rsid w:val="005D3DA5"/>
    <w:rsid w:val="005D551D"/>
    <w:rsid w:val="005E07C4"/>
    <w:rsid w:val="005E34C9"/>
    <w:rsid w:val="005E3550"/>
    <w:rsid w:val="005F1A52"/>
    <w:rsid w:val="005F4E88"/>
    <w:rsid w:val="005F6037"/>
    <w:rsid w:val="00602BD9"/>
    <w:rsid w:val="006045D8"/>
    <w:rsid w:val="0060475E"/>
    <w:rsid w:val="00605740"/>
    <w:rsid w:val="00606E2F"/>
    <w:rsid w:val="00607E9D"/>
    <w:rsid w:val="00610785"/>
    <w:rsid w:val="00612A66"/>
    <w:rsid w:val="006149A9"/>
    <w:rsid w:val="00616A56"/>
    <w:rsid w:val="006219F6"/>
    <w:rsid w:val="00621BB4"/>
    <w:rsid w:val="00623B26"/>
    <w:rsid w:val="00627E94"/>
    <w:rsid w:val="00627EBB"/>
    <w:rsid w:val="006300B6"/>
    <w:rsid w:val="00632907"/>
    <w:rsid w:val="00634739"/>
    <w:rsid w:val="0064242C"/>
    <w:rsid w:val="00643DA0"/>
    <w:rsid w:val="006460AE"/>
    <w:rsid w:val="006476FA"/>
    <w:rsid w:val="00650363"/>
    <w:rsid w:val="00652B09"/>
    <w:rsid w:val="00664315"/>
    <w:rsid w:val="006665A4"/>
    <w:rsid w:val="00670C27"/>
    <w:rsid w:val="00671663"/>
    <w:rsid w:val="006723A3"/>
    <w:rsid w:val="006735A8"/>
    <w:rsid w:val="00674A17"/>
    <w:rsid w:val="00677FCF"/>
    <w:rsid w:val="006807B8"/>
    <w:rsid w:val="00682035"/>
    <w:rsid w:val="006825B1"/>
    <w:rsid w:val="00687414"/>
    <w:rsid w:val="00690C1F"/>
    <w:rsid w:val="00691307"/>
    <w:rsid w:val="0069174D"/>
    <w:rsid w:val="00693464"/>
    <w:rsid w:val="00694ABC"/>
    <w:rsid w:val="00697539"/>
    <w:rsid w:val="006A23A2"/>
    <w:rsid w:val="006A38F6"/>
    <w:rsid w:val="006A5B90"/>
    <w:rsid w:val="006A6BD3"/>
    <w:rsid w:val="006B0DEA"/>
    <w:rsid w:val="006B2118"/>
    <w:rsid w:val="006B2951"/>
    <w:rsid w:val="006B68D8"/>
    <w:rsid w:val="006C5AB1"/>
    <w:rsid w:val="006C6EC3"/>
    <w:rsid w:val="006D11F6"/>
    <w:rsid w:val="006D2E34"/>
    <w:rsid w:val="006D477E"/>
    <w:rsid w:val="006E0433"/>
    <w:rsid w:val="006E1CF5"/>
    <w:rsid w:val="006E3152"/>
    <w:rsid w:val="006F20E2"/>
    <w:rsid w:val="006F5130"/>
    <w:rsid w:val="007012DC"/>
    <w:rsid w:val="00701321"/>
    <w:rsid w:val="00702414"/>
    <w:rsid w:val="0070589A"/>
    <w:rsid w:val="00705A3D"/>
    <w:rsid w:val="0070605F"/>
    <w:rsid w:val="00710C9C"/>
    <w:rsid w:val="007147A9"/>
    <w:rsid w:val="0071788B"/>
    <w:rsid w:val="007227DD"/>
    <w:rsid w:val="00723067"/>
    <w:rsid w:val="00725AC4"/>
    <w:rsid w:val="0072692E"/>
    <w:rsid w:val="00733EEB"/>
    <w:rsid w:val="00734A97"/>
    <w:rsid w:val="00734BD7"/>
    <w:rsid w:val="00735EA0"/>
    <w:rsid w:val="00737D7E"/>
    <w:rsid w:val="00742812"/>
    <w:rsid w:val="0074339C"/>
    <w:rsid w:val="00743E76"/>
    <w:rsid w:val="00745E71"/>
    <w:rsid w:val="007471CD"/>
    <w:rsid w:val="00750CC5"/>
    <w:rsid w:val="007577AE"/>
    <w:rsid w:val="00761F3B"/>
    <w:rsid w:val="007669BE"/>
    <w:rsid w:val="00766B4A"/>
    <w:rsid w:val="00775226"/>
    <w:rsid w:val="00775572"/>
    <w:rsid w:val="007756CF"/>
    <w:rsid w:val="00787791"/>
    <w:rsid w:val="00794D86"/>
    <w:rsid w:val="0079591C"/>
    <w:rsid w:val="00797A3B"/>
    <w:rsid w:val="007A150B"/>
    <w:rsid w:val="007A5821"/>
    <w:rsid w:val="007A73F8"/>
    <w:rsid w:val="007A7E6F"/>
    <w:rsid w:val="007A7EA2"/>
    <w:rsid w:val="007B0F5E"/>
    <w:rsid w:val="007B27E3"/>
    <w:rsid w:val="007B508B"/>
    <w:rsid w:val="007B6108"/>
    <w:rsid w:val="007B6427"/>
    <w:rsid w:val="007B6B52"/>
    <w:rsid w:val="007D07C4"/>
    <w:rsid w:val="007D7B6E"/>
    <w:rsid w:val="007E059D"/>
    <w:rsid w:val="007E1145"/>
    <w:rsid w:val="007E5D34"/>
    <w:rsid w:val="007E6BD4"/>
    <w:rsid w:val="007F15FD"/>
    <w:rsid w:val="007F2C91"/>
    <w:rsid w:val="007F45AA"/>
    <w:rsid w:val="007F460D"/>
    <w:rsid w:val="007F5AEB"/>
    <w:rsid w:val="007F5EB3"/>
    <w:rsid w:val="00802C53"/>
    <w:rsid w:val="00803AB3"/>
    <w:rsid w:val="0080572A"/>
    <w:rsid w:val="008060EB"/>
    <w:rsid w:val="008072DE"/>
    <w:rsid w:val="008073FA"/>
    <w:rsid w:val="00811E9B"/>
    <w:rsid w:val="008128E8"/>
    <w:rsid w:val="008129B9"/>
    <w:rsid w:val="008144D7"/>
    <w:rsid w:val="008200AC"/>
    <w:rsid w:val="008210E3"/>
    <w:rsid w:val="00821223"/>
    <w:rsid w:val="00824A23"/>
    <w:rsid w:val="00825FED"/>
    <w:rsid w:val="00827005"/>
    <w:rsid w:val="00834065"/>
    <w:rsid w:val="008340C3"/>
    <w:rsid w:val="00834209"/>
    <w:rsid w:val="00841333"/>
    <w:rsid w:val="008426C1"/>
    <w:rsid w:val="00843065"/>
    <w:rsid w:val="00843699"/>
    <w:rsid w:val="008531E2"/>
    <w:rsid w:val="00853269"/>
    <w:rsid w:val="008539C9"/>
    <w:rsid w:val="00861905"/>
    <w:rsid w:val="00862A92"/>
    <w:rsid w:val="00864BD7"/>
    <w:rsid w:val="00872680"/>
    <w:rsid w:val="00876DC4"/>
    <w:rsid w:val="00877956"/>
    <w:rsid w:val="00880298"/>
    <w:rsid w:val="008810B6"/>
    <w:rsid w:val="00882CA7"/>
    <w:rsid w:val="00890A41"/>
    <w:rsid w:val="00891E80"/>
    <w:rsid w:val="00893194"/>
    <w:rsid w:val="008933BA"/>
    <w:rsid w:val="008955D1"/>
    <w:rsid w:val="00897165"/>
    <w:rsid w:val="008A14B6"/>
    <w:rsid w:val="008A30DA"/>
    <w:rsid w:val="008A67DB"/>
    <w:rsid w:val="008B137C"/>
    <w:rsid w:val="008B61E0"/>
    <w:rsid w:val="008C22D4"/>
    <w:rsid w:val="008C3364"/>
    <w:rsid w:val="008C7CAE"/>
    <w:rsid w:val="008D285B"/>
    <w:rsid w:val="008D2C02"/>
    <w:rsid w:val="008D301A"/>
    <w:rsid w:val="008D6A7A"/>
    <w:rsid w:val="008E1D38"/>
    <w:rsid w:val="008E1DF2"/>
    <w:rsid w:val="008E48D2"/>
    <w:rsid w:val="008E5325"/>
    <w:rsid w:val="008E6EC1"/>
    <w:rsid w:val="008F11D6"/>
    <w:rsid w:val="008F685F"/>
    <w:rsid w:val="008F7927"/>
    <w:rsid w:val="0091258C"/>
    <w:rsid w:val="00916F69"/>
    <w:rsid w:val="00923111"/>
    <w:rsid w:val="00931C1F"/>
    <w:rsid w:val="009326AD"/>
    <w:rsid w:val="009339CC"/>
    <w:rsid w:val="0093439F"/>
    <w:rsid w:val="00957BF9"/>
    <w:rsid w:val="00965F0A"/>
    <w:rsid w:val="00974F3E"/>
    <w:rsid w:val="00975B3F"/>
    <w:rsid w:val="00985257"/>
    <w:rsid w:val="0098695F"/>
    <w:rsid w:val="00986B53"/>
    <w:rsid w:val="009902D1"/>
    <w:rsid w:val="009946BB"/>
    <w:rsid w:val="0099472A"/>
    <w:rsid w:val="009A0079"/>
    <w:rsid w:val="009A5414"/>
    <w:rsid w:val="009B5325"/>
    <w:rsid w:val="009C2BF4"/>
    <w:rsid w:val="009C66AF"/>
    <w:rsid w:val="009C69F2"/>
    <w:rsid w:val="009C6F3E"/>
    <w:rsid w:val="009D55B7"/>
    <w:rsid w:val="009D7153"/>
    <w:rsid w:val="009D7834"/>
    <w:rsid w:val="009E0412"/>
    <w:rsid w:val="009E2D75"/>
    <w:rsid w:val="009E50C9"/>
    <w:rsid w:val="009F1084"/>
    <w:rsid w:val="009F2A64"/>
    <w:rsid w:val="009F5B02"/>
    <w:rsid w:val="009F63D2"/>
    <w:rsid w:val="009F6441"/>
    <w:rsid w:val="00A0025A"/>
    <w:rsid w:val="00A022D6"/>
    <w:rsid w:val="00A02EAC"/>
    <w:rsid w:val="00A03995"/>
    <w:rsid w:val="00A04C9B"/>
    <w:rsid w:val="00A04F3A"/>
    <w:rsid w:val="00A1155B"/>
    <w:rsid w:val="00A11A20"/>
    <w:rsid w:val="00A12435"/>
    <w:rsid w:val="00A128AB"/>
    <w:rsid w:val="00A12BE1"/>
    <w:rsid w:val="00A154DC"/>
    <w:rsid w:val="00A1558D"/>
    <w:rsid w:val="00A17D25"/>
    <w:rsid w:val="00A2299B"/>
    <w:rsid w:val="00A25B15"/>
    <w:rsid w:val="00A26D72"/>
    <w:rsid w:val="00A273D4"/>
    <w:rsid w:val="00A37FFB"/>
    <w:rsid w:val="00A40F4C"/>
    <w:rsid w:val="00A44A4F"/>
    <w:rsid w:val="00A46394"/>
    <w:rsid w:val="00A46B18"/>
    <w:rsid w:val="00A5470B"/>
    <w:rsid w:val="00A55037"/>
    <w:rsid w:val="00A6130E"/>
    <w:rsid w:val="00A65D2F"/>
    <w:rsid w:val="00A66DFC"/>
    <w:rsid w:val="00A6737F"/>
    <w:rsid w:val="00A67A4F"/>
    <w:rsid w:val="00A70A01"/>
    <w:rsid w:val="00A736B6"/>
    <w:rsid w:val="00A7584E"/>
    <w:rsid w:val="00A7585A"/>
    <w:rsid w:val="00A75A7B"/>
    <w:rsid w:val="00A764D6"/>
    <w:rsid w:val="00A85A83"/>
    <w:rsid w:val="00A85CA9"/>
    <w:rsid w:val="00A86868"/>
    <w:rsid w:val="00A92C9B"/>
    <w:rsid w:val="00A93A06"/>
    <w:rsid w:val="00A944C4"/>
    <w:rsid w:val="00A95450"/>
    <w:rsid w:val="00A954A0"/>
    <w:rsid w:val="00A97395"/>
    <w:rsid w:val="00A9793D"/>
    <w:rsid w:val="00AA0963"/>
    <w:rsid w:val="00AA1156"/>
    <w:rsid w:val="00AA1946"/>
    <w:rsid w:val="00AA7416"/>
    <w:rsid w:val="00AB2429"/>
    <w:rsid w:val="00AB2C13"/>
    <w:rsid w:val="00AB2F95"/>
    <w:rsid w:val="00AB457A"/>
    <w:rsid w:val="00AB46CD"/>
    <w:rsid w:val="00AC0315"/>
    <w:rsid w:val="00AC1B71"/>
    <w:rsid w:val="00AC4580"/>
    <w:rsid w:val="00AC73F8"/>
    <w:rsid w:val="00AD3D9A"/>
    <w:rsid w:val="00AD5276"/>
    <w:rsid w:val="00AE037D"/>
    <w:rsid w:val="00AE274A"/>
    <w:rsid w:val="00AE284B"/>
    <w:rsid w:val="00AE4E8A"/>
    <w:rsid w:val="00AE53F6"/>
    <w:rsid w:val="00AE5CCE"/>
    <w:rsid w:val="00AE6826"/>
    <w:rsid w:val="00AF1D80"/>
    <w:rsid w:val="00AF3457"/>
    <w:rsid w:val="00AF4172"/>
    <w:rsid w:val="00AF77E4"/>
    <w:rsid w:val="00B06597"/>
    <w:rsid w:val="00B0722F"/>
    <w:rsid w:val="00B1078D"/>
    <w:rsid w:val="00B12B94"/>
    <w:rsid w:val="00B15D91"/>
    <w:rsid w:val="00B1768A"/>
    <w:rsid w:val="00B24CD2"/>
    <w:rsid w:val="00B2508C"/>
    <w:rsid w:val="00B2542D"/>
    <w:rsid w:val="00B271D5"/>
    <w:rsid w:val="00B27912"/>
    <w:rsid w:val="00B30429"/>
    <w:rsid w:val="00B33822"/>
    <w:rsid w:val="00B34D09"/>
    <w:rsid w:val="00B3760C"/>
    <w:rsid w:val="00B3763A"/>
    <w:rsid w:val="00B40243"/>
    <w:rsid w:val="00B4034C"/>
    <w:rsid w:val="00B405DA"/>
    <w:rsid w:val="00B4154D"/>
    <w:rsid w:val="00B45680"/>
    <w:rsid w:val="00B45F85"/>
    <w:rsid w:val="00B50E7E"/>
    <w:rsid w:val="00B551B2"/>
    <w:rsid w:val="00B55AEE"/>
    <w:rsid w:val="00B61F6E"/>
    <w:rsid w:val="00B6481A"/>
    <w:rsid w:val="00B72C6D"/>
    <w:rsid w:val="00B73915"/>
    <w:rsid w:val="00B75F2C"/>
    <w:rsid w:val="00B7604E"/>
    <w:rsid w:val="00B804B5"/>
    <w:rsid w:val="00B80541"/>
    <w:rsid w:val="00B82C18"/>
    <w:rsid w:val="00B82D6C"/>
    <w:rsid w:val="00B83D20"/>
    <w:rsid w:val="00B86EAC"/>
    <w:rsid w:val="00B87627"/>
    <w:rsid w:val="00B90CE5"/>
    <w:rsid w:val="00B93CF7"/>
    <w:rsid w:val="00B95E04"/>
    <w:rsid w:val="00BA0D66"/>
    <w:rsid w:val="00BA3E3B"/>
    <w:rsid w:val="00BA563A"/>
    <w:rsid w:val="00BB1035"/>
    <w:rsid w:val="00BB7E4E"/>
    <w:rsid w:val="00BC1473"/>
    <w:rsid w:val="00BC1FFF"/>
    <w:rsid w:val="00BC429D"/>
    <w:rsid w:val="00BC44C8"/>
    <w:rsid w:val="00BC4ABF"/>
    <w:rsid w:val="00BC6F18"/>
    <w:rsid w:val="00BD1DCE"/>
    <w:rsid w:val="00BD52F1"/>
    <w:rsid w:val="00BE22ED"/>
    <w:rsid w:val="00BE7BF8"/>
    <w:rsid w:val="00BF0A2D"/>
    <w:rsid w:val="00BF2237"/>
    <w:rsid w:val="00BF2C62"/>
    <w:rsid w:val="00BF48B3"/>
    <w:rsid w:val="00BF647E"/>
    <w:rsid w:val="00BF64CB"/>
    <w:rsid w:val="00C01873"/>
    <w:rsid w:val="00C01D73"/>
    <w:rsid w:val="00C02995"/>
    <w:rsid w:val="00C037B8"/>
    <w:rsid w:val="00C03E35"/>
    <w:rsid w:val="00C067B7"/>
    <w:rsid w:val="00C06C4B"/>
    <w:rsid w:val="00C07705"/>
    <w:rsid w:val="00C07FD0"/>
    <w:rsid w:val="00C126D2"/>
    <w:rsid w:val="00C13E4B"/>
    <w:rsid w:val="00C16C99"/>
    <w:rsid w:val="00C206C3"/>
    <w:rsid w:val="00C236B4"/>
    <w:rsid w:val="00C24705"/>
    <w:rsid w:val="00C2483F"/>
    <w:rsid w:val="00C26688"/>
    <w:rsid w:val="00C400DA"/>
    <w:rsid w:val="00C403A8"/>
    <w:rsid w:val="00C46B70"/>
    <w:rsid w:val="00C51B6E"/>
    <w:rsid w:val="00C51DCA"/>
    <w:rsid w:val="00C53EC9"/>
    <w:rsid w:val="00C54E6C"/>
    <w:rsid w:val="00C56089"/>
    <w:rsid w:val="00C62037"/>
    <w:rsid w:val="00C66718"/>
    <w:rsid w:val="00C66D46"/>
    <w:rsid w:val="00C768FE"/>
    <w:rsid w:val="00C76E5A"/>
    <w:rsid w:val="00C76FE1"/>
    <w:rsid w:val="00C84FD6"/>
    <w:rsid w:val="00C96CF9"/>
    <w:rsid w:val="00C97879"/>
    <w:rsid w:val="00CA1851"/>
    <w:rsid w:val="00CA1AAC"/>
    <w:rsid w:val="00CA653D"/>
    <w:rsid w:val="00CA77C5"/>
    <w:rsid w:val="00CB55F0"/>
    <w:rsid w:val="00CB5863"/>
    <w:rsid w:val="00CC2EE0"/>
    <w:rsid w:val="00CC32F8"/>
    <w:rsid w:val="00CC4387"/>
    <w:rsid w:val="00CC6CC3"/>
    <w:rsid w:val="00CD2694"/>
    <w:rsid w:val="00CD2D68"/>
    <w:rsid w:val="00CD4F68"/>
    <w:rsid w:val="00CD5963"/>
    <w:rsid w:val="00CD7127"/>
    <w:rsid w:val="00CD7A3D"/>
    <w:rsid w:val="00CF02A0"/>
    <w:rsid w:val="00CF0673"/>
    <w:rsid w:val="00CF0964"/>
    <w:rsid w:val="00CF3B26"/>
    <w:rsid w:val="00CF418B"/>
    <w:rsid w:val="00CF7F3F"/>
    <w:rsid w:val="00D00191"/>
    <w:rsid w:val="00D030C6"/>
    <w:rsid w:val="00D0476E"/>
    <w:rsid w:val="00D05C39"/>
    <w:rsid w:val="00D1394D"/>
    <w:rsid w:val="00D2427A"/>
    <w:rsid w:val="00D24368"/>
    <w:rsid w:val="00D25C5C"/>
    <w:rsid w:val="00D26C21"/>
    <w:rsid w:val="00D27C61"/>
    <w:rsid w:val="00D32C49"/>
    <w:rsid w:val="00D3653A"/>
    <w:rsid w:val="00D421E4"/>
    <w:rsid w:val="00D427B2"/>
    <w:rsid w:val="00D50FEB"/>
    <w:rsid w:val="00D514DD"/>
    <w:rsid w:val="00D51828"/>
    <w:rsid w:val="00D524D0"/>
    <w:rsid w:val="00D54DFF"/>
    <w:rsid w:val="00D57769"/>
    <w:rsid w:val="00D61AF4"/>
    <w:rsid w:val="00D63CE1"/>
    <w:rsid w:val="00D66873"/>
    <w:rsid w:val="00D66B69"/>
    <w:rsid w:val="00D814C2"/>
    <w:rsid w:val="00D8225F"/>
    <w:rsid w:val="00D875F9"/>
    <w:rsid w:val="00D87DAF"/>
    <w:rsid w:val="00D92E1E"/>
    <w:rsid w:val="00D9396A"/>
    <w:rsid w:val="00DA15EC"/>
    <w:rsid w:val="00DA2F6E"/>
    <w:rsid w:val="00DA4F20"/>
    <w:rsid w:val="00DA75DE"/>
    <w:rsid w:val="00DB5251"/>
    <w:rsid w:val="00DB6A5E"/>
    <w:rsid w:val="00DC4F04"/>
    <w:rsid w:val="00DC746A"/>
    <w:rsid w:val="00DD0A8A"/>
    <w:rsid w:val="00DD1414"/>
    <w:rsid w:val="00DE6469"/>
    <w:rsid w:val="00DF1592"/>
    <w:rsid w:val="00DF4DA4"/>
    <w:rsid w:val="00E00921"/>
    <w:rsid w:val="00E16311"/>
    <w:rsid w:val="00E21491"/>
    <w:rsid w:val="00E22394"/>
    <w:rsid w:val="00E22821"/>
    <w:rsid w:val="00E2634B"/>
    <w:rsid w:val="00E26ADF"/>
    <w:rsid w:val="00E314B6"/>
    <w:rsid w:val="00E32E4A"/>
    <w:rsid w:val="00E3699E"/>
    <w:rsid w:val="00E36D33"/>
    <w:rsid w:val="00E37178"/>
    <w:rsid w:val="00E41CFB"/>
    <w:rsid w:val="00E41DA2"/>
    <w:rsid w:val="00E43ECF"/>
    <w:rsid w:val="00E46C63"/>
    <w:rsid w:val="00E47B26"/>
    <w:rsid w:val="00E50D8B"/>
    <w:rsid w:val="00E51190"/>
    <w:rsid w:val="00E521E9"/>
    <w:rsid w:val="00E5455C"/>
    <w:rsid w:val="00E577EF"/>
    <w:rsid w:val="00E57D6A"/>
    <w:rsid w:val="00E730B7"/>
    <w:rsid w:val="00E73E75"/>
    <w:rsid w:val="00E82901"/>
    <w:rsid w:val="00E868F1"/>
    <w:rsid w:val="00E87458"/>
    <w:rsid w:val="00E90F21"/>
    <w:rsid w:val="00E97CA7"/>
    <w:rsid w:val="00EA630B"/>
    <w:rsid w:val="00EB4F87"/>
    <w:rsid w:val="00EC1823"/>
    <w:rsid w:val="00EC2013"/>
    <w:rsid w:val="00EC2214"/>
    <w:rsid w:val="00EC40AD"/>
    <w:rsid w:val="00EC4BEA"/>
    <w:rsid w:val="00EC619A"/>
    <w:rsid w:val="00EC6E41"/>
    <w:rsid w:val="00EC730F"/>
    <w:rsid w:val="00ED213A"/>
    <w:rsid w:val="00ED7B66"/>
    <w:rsid w:val="00EE32D9"/>
    <w:rsid w:val="00EE49CC"/>
    <w:rsid w:val="00EE61F0"/>
    <w:rsid w:val="00EF2CE0"/>
    <w:rsid w:val="00EF407A"/>
    <w:rsid w:val="00EF4BAB"/>
    <w:rsid w:val="00EF75D2"/>
    <w:rsid w:val="00EF7901"/>
    <w:rsid w:val="00EF7B0E"/>
    <w:rsid w:val="00F0080E"/>
    <w:rsid w:val="00F02C17"/>
    <w:rsid w:val="00F04A4C"/>
    <w:rsid w:val="00F04E34"/>
    <w:rsid w:val="00F131CE"/>
    <w:rsid w:val="00F15461"/>
    <w:rsid w:val="00F16D1C"/>
    <w:rsid w:val="00F222D4"/>
    <w:rsid w:val="00F2347E"/>
    <w:rsid w:val="00F25C24"/>
    <w:rsid w:val="00F26E58"/>
    <w:rsid w:val="00F320E6"/>
    <w:rsid w:val="00F3446A"/>
    <w:rsid w:val="00F37D61"/>
    <w:rsid w:val="00F41B04"/>
    <w:rsid w:val="00F45F86"/>
    <w:rsid w:val="00F5418F"/>
    <w:rsid w:val="00F57D42"/>
    <w:rsid w:val="00F57E37"/>
    <w:rsid w:val="00F61D82"/>
    <w:rsid w:val="00F6264E"/>
    <w:rsid w:val="00F630F5"/>
    <w:rsid w:val="00F637A7"/>
    <w:rsid w:val="00F638ED"/>
    <w:rsid w:val="00F67281"/>
    <w:rsid w:val="00F70E1E"/>
    <w:rsid w:val="00F7153E"/>
    <w:rsid w:val="00F71BA0"/>
    <w:rsid w:val="00F73BF4"/>
    <w:rsid w:val="00F75002"/>
    <w:rsid w:val="00F75B73"/>
    <w:rsid w:val="00F76039"/>
    <w:rsid w:val="00F811D3"/>
    <w:rsid w:val="00F859C9"/>
    <w:rsid w:val="00F87564"/>
    <w:rsid w:val="00F97AB7"/>
    <w:rsid w:val="00FA00AE"/>
    <w:rsid w:val="00FA1DE4"/>
    <w:rsid w:val="00FA1F54"/>
    <w:rsid w:val="00FA3310"/>
    <w:rsid w:val="00FA357A"/>
    <w:rsid w:val="00FB0572"/>
    <w:rsid w:val="00FB0885"/>
    <w:rsid w:val="00FB1FED"/>
    <w:rsid w:val="00FC1C42"/>
    <w:rsid w:val="00FC3779"/>
    <w:rsid w:val="00FC628A"/>
    <w:rsid w:val="00FC7623"/>
    <w:rsid w:val="00FD01D7"/>
    <w:rsid w:val="00FD0A24"/>
    <w:rsid w:val="00FD606F"/>
    <w:rsid w:val="00FD618A"/>
    <w:rsid w:val="00FD77AE"/>
    <w:rsid w:val="00FE1C5D"/>
    <w:rsid w:val="00FE247C"/>
    <w:rsid w:val="00FE2981"/>
    <w:rsid w:val="00FE3270"/>
    <w:rsid w:val="00FE3911"/>
    <w:rsid w:val="00FE4624"/>
    <w:rsid w:val="00FF0A6E"/>
    <w:rsid w:val="00FF0C88"/>
    <w:rsid w:val="00FF4C28"/>
    <w:rsid w:val="04893757"/>
    <w:rsid w:val="0E4C48E9"/>
    <w:rsid w:val="11592F01"/>
    <w:rsid w:val="116D862E"/>
    <w:rsid w:val="1490A91A"/>
    <w:rsid w:val="151C82B6"/>
    <w:rsid w:val="1C32E7EF"/>
    <w:rsid w:val="1E27BD99"/>
    <w:rsid w:val="207087DC"/>
    <w:rsid w:val="27BF938C"/>
    <w:rsid w:val="28553BBD"/>
    <w:rsid w:val="2BFEA016"/>
    <w:rsid w:val="2C15156D"/>
    <w:rsid w:val="2F53745F"/>
    <w:rsid w:val="314926DD"/>
    <w:rsid w:val="38000A17"/>
    <w:rsid w:val="3D0100D5"/>
    <w:rsid w:val="3D90AE3B"/>
    <w:rsid w:val="3F4CC72A"/>
    <w:rsid w:val="40983FF6"/>
    <w:rsid w:val="42568F24"/>
    <w:rsid w:val="4624B344"/>
    <w:rsid w:val="46D9D48E"/>
    <w:rsid w:val="497DDFB6"/>
    <w:rsid w:val="4B43BCBC"/>
    <w:rsid w:val="4C77F3AC"/>
    <w:rsid w:val="4F0AA527"/>
    <w:rsid w:val="53FDA2AC"/>
    <w:rsid w:val="549DA05F"/>
    <w:rsid w:val="54FA231F"/>
    <w:rsid w:val="566763A6"/>
    <w:rsid w:val="5CADD55B"/>
    <w:rsid w:val="5EC5B0D6"/>
    <w:rsid w:val="60487926"/>
    <w:rsid w:val="61EC1EA0"/>
    <w:rsid w:val="61FB4302"/>
    <w:rsid w:val="68AED2A3"/>
    <w:rsid w:val="6D922F1B"/>
    <w:rsid w:val="6EA79AE9"/>
    <w:rsid w:val="7030F6DC"/>
    <w:rsid w:val="71112926"/>
    <w:rsid w:val="72C95E2D"/>
    <w:rsid w:val="76E7221E"/>
    <w:rsid w:val="7723F5B1"/>
    <w:rsid w:val="772E3798"/>
    <w:rsid w:val="77C0C010"/>
    <w:rsid w:val="7947AE69"/>
    <w:rsid w:val="79E09B97"/>
    <w:rsid w:val="7A3B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7988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theme="minorHAnsi"/>
        <w:sz w:val="24"/>
        <w:szCs w:val="24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1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locked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22F"/>
    <w:pPr>
      <w:spacing w:after="480" w:line="360" w:lineRule="auto"/>
    </w:pPr>
    <w:rPr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3E35"/>
    <w:pPr>
      <w:keepNext/>
      <w:keepLines/>
      <w:numPr>
        <w:numId w:val="24"/>
      </w:numPr>
      <w:spacing w:before="480" w:after="360" w:line="240" w:lineRule="auto"/>
      <w:ind w:left="431" w:hanging="431"/>
      <w:outlineLvl w:val="0"/>
    </w:pPr>
    <w:rPr>
      <w:rFonts w:eastAsiaTheme="majorEastAsia" w:cstheme="majorHAnsi"/>
      <w:b/>
      <w:noProof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qFormat/>
    <w:rsid w:val="00C03E35"/>
    <w:pPr>
      <w:keepNext/>
      <w:keepLines/>
      <w:numPr>
        <w:ilvl w:val="1"/>
        <w:numId w:val="24"/>
      </w:numPr>
      <w:spacing w:after="360" w:line="240" w:lineRule="auto"/>
      <w:ind w:left="578" w:hanging="578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03E35"/>
    <w:pPr>
      <w:keepNext/>
      <w:keepLines/>
      <w:numPr>
        <w:ilvl w:val="2"/>
        <w:numId w:val="24"/>
      </w:numPr>
      <w:spacing w:after="360" w:line="240" w:lineRule="auto"/>
      <w:outlineLvl w:val="2"/>
    </w:pPr>
    <w:rPr>
      <w:rFonts w:asciiTheme="minorHAnsi" w:eastAsiaTheme="majorEastAsia" w:hAnsiTheme="minorHAnsi" w:cstheme="majorBidi"/>
      <w:b/>
      <w:noProof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93194"/>
    <w:pPr>
      <w:keepNext/>
      <w:keepLines/>
      <w:spacing w:before="240" w:after="2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F37D61"/>
    <w:pPr>
      <w:keepNext/>
      <w:keepLines/>
      <w:numPr>
        <w:ilvl w:val="4"/>
        <w:numId w:val="24"/>
      </w:numPr>
      <w:spacing w:before="40" w:after="0"/>
      <w:outlineLvl w:val="4"/>
    </w:pPr>
    <w:rPr>
      <w:rFonts w:asciiTheme="majorHAnsi" w:eastAsiaTheme="majorEastAsia" w:hAnsiTheme="majorHAnsi" w:cstheme="majorBidi"/>
      <w:color w:val="A90452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F37D61"/>
    <w:pPr>
      <w:keepNext/>
      <w:keepLines/>
      <w:numPr>
        <w:ilvl w:val="5"/>
        <w:numId w:val="24"/>
      </w:numPr>
      <w:spacing w:before="40" w:after="0"/>
      <w:outlineLvl w:val="5"/>
    </w:pPr>
    <w:rPr>
      <w:rFonts w:asciiTheme="majorHAnsi" w:eastAsiaTheme="majorEastAsia" w:hAnsiTheme="majorHAnsi" w:cstheme="majorBidi"/>
      <w:color w:val="700336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D61"/>
    <w:pPr>
      <w:keepNext/>
      <w:keepLines/>
      <w:numPr>
        <w:ilvl w:val="6"/>
        <w:numId w:val="2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700336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D61"/>
    <w:pPr>
      <w:keepNext/>
      <w:keepLines/>
      <w:numPr>
        <w:ilvl w:val="7"/>
        <w:numId w:val="2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D61"/>
    <w:pPr>
      <w:keepNext/>
      <w:keepLines/>
      <w:numPr>
        <w:ilvl w:val="8"/>
        <w:numId w:val="2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E35"/>
    <w:rPr>
      <w:rFonts w:eastAsiaTheme="majorEastAsia" w:cstheme="majorHAnsi"/>
      <w:b/>
      <w:noProof/>
      <w:color w:val="000000" w:themeColor="text1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03E3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3E35"/>
    <w:rPr>
      <w:rFonts w:asciiTheme="minorHAnsi" w:eastAsiaTheme="majorEastAsia" w:hAnsiTheme="minorHAnsi" w:cstheme="majorBidi"/>
      <w:b/>
      <w:noProof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893194"/>
    <w:rPr>
      <w:rFonts w:eastAsiaTheme="majorEastAsia" w:cstheme="majorBidi"/>
      <w:b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F37D61"/>
    <w:rPr>
      <w:rFonts w:asciiTheme="majorHAnsi" w:eastAsiaTheme="majorEastAsia" w:hAnsiTheme="majorHAnsi" w:cstheme="majorBidi"/>
      <w:color w:val="A90452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D61"/>
    <w:rPr>
      <w:rFonts w:asciiTheme="majorHAnsi" w:eastAsiaTheme="majorEastAsia" w:hAnsiTheme="majorHAnsi" w:cstheme="majorBidi"/>
      <w:color w:val="700336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D61"/>
    <w:rPr>
      <w:rFonts w:asciiTheme="majorHAnsi" w:eastAsiaTheme="majorEastAsia" w:hAnsiTheme="majorHAnsi" w:cstheme="majorBidi"/>
      <w:i/>
      <w:iCs/>
      <w:color w:val="700336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D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D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ageNumber">
    <w:name w:val="page number"/>
    <w:basedOn w:val="DefaultParagraphFont"/>
    <w:uiPriority w:val="99"/>
    <w:unhideWhenUsed/>
    <w:rsid w:val="00B80541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772"/>
    <w:rPr>
      <w:sz w:val="24"/>
    </w:rPr>
  </w:style>
  <w:style w:type="paragraph" w:styleId="Footer">
    <w:name w:val="footer"/>
    <w:basedOn w:val="Normal"/>
    <w:link w:val="FooterChar"/>
    <w:uiPriority w:val="99"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18C"/>
  </w:style>
  <w:style w:type="paragraph" w:customStyle="1" w:styleId="Kuvailulehtinormaali">
    <w:name w:val="Kuvailulehti_normaali"/>
    <w:link w:val="KuvailulehtinormaaliChar"/>
    <w:rsid w:val="003D3422"/>
    <w:pPr>
      <w:spacing w:after="0" w:line="240" w:lineRule="auto"/>
    </w:pPr>
    <w:rPr>
      <w:rFonts w:eastAsia="Times New Roman" w:cs="Times New Roman"/>
      <w:color w:val="000000" w:themeColor="text1"/>
      <w:sz w:val="22"/>
      <w:szCs w:val="20"/>
      <w:lang w:eastAsia="fi-FI"/>
    </w:rPr>
  </w:style>
  <w:style w:type="character" w:customStyle="1" w:styleId="KuvailulehtinormaaliChar">
    <w:name w:val="Kuvailulehti_normaali Char"/>
    <w:basedOn w:val="DefaultParagraphFont"/>
    <w:link w:val="Kuvailulehtinormaali"/>
    <w:rsid w:val="003D3422"/>
    <w:rPr>
      <w:rFonts w:eastAsia="Times New Roman" w:cs="Times New Roman"/>
      <w:color w:val="000000" w:themeColor="text1"/>
      <w:sz w:val="22"/>
      <w:szCs w:val="20"/>
      <w:lang w:eastAsia="fi-FI"/>
    </w:rPr>
  </w:style>
  <w:style w:type="character" w:styleId="Hyperlink">
    <w:name w:val="Hyperlink"/>
    <w:uiPriority w:val="99"/>
    <w:rsid w:val="00390AE8"/>
    <w:rPr>
      <w:rFonts w:ascii="Calibri" w:hAnsi="Calibri"/>
      <w:color w:val="0D004C"/>
      <w:sz w:val="24"/>
      <w:u w:val="single"/>
    </w:rPr>
  </w:style>
  <w:style w:type="paragraph" w:styleId="ListParagraph">
    <w:name w:val="List Paragraph"/>
    <w:basedOn w:val="Normal"/>
    <w:uiPriority w:val="34"/>
    <w:qFormat/>
    <w:rsid w:val="003E0724"/>
    <w:pPr>
      <w:spacing w:after="0" w:line="240" w:lineRule="auto"/>
      <w:ind w:left="720"/>
    </w:pPr>
    <w:rPr>
      <w:rFonts w:cs="Times New Roman"/>
      <w:sz w:val="22"/>
    </w:rPr>
  </w:style>
  <w:style w:type="paragraph" w:styleId="TOCHeading">
    <w:name w:val="TOC Heading"/>
    <w:next w:val="Normal"/>
    <w:uiPriority w:val="39"/>
    <w:semiHidden/>
    <w:qFormat/>
    <w:rsid w:val="00D2427A"/>
    <w:pPr>
      <w:spacing w:after="360" w:line="240" w:lineRule="auto"/>
    </w:pPr>
    <w:rPr>
      <w:rFonts w:eastAsiaTheme="majorEastAsia" w:cstheme="majorHAnsi"/>
      <w:b/>
      <w:noProof/>
      <w:color w:val="000000" w:themeColor="text1"/>
      <w:szCs w:val="32"/>
      <w:lang w:val="en-US" w:eastAsia="fi-FI"/>
    </w:rPr>
  </w:style>
  <w:style w:type="paragraph" w:styleId="TOC1">
    <w:name w:val="toc 1"/>
    <w:basedOn w:val="Heading1"/>
    <w:next w:val="Normal"/>
    <w:autoRedefine/>
    <w:uiPriority w:val="39"/>
    <w:unhideWhenUsed/>
    <w:rsid w:val="009946BB"/>
    <w:pPr>
      <w:numPr>
        <w:numId w:val="0"/>
      </w:numPr>
      <w:tabs>
        <w:tab w:val="left" w:pos="480"/>
        <w:tab w:val="right" w:leader="dot" w:pos="9214"/>
      </w:tabs>
      <w:spacing w:before="0" w:after="100" w:line="259" w:lineRule="auto"/>
      <w:outlineLvl w:val="9"/>
    </w:pPr>
    <w:rPr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946BB"/>
    <w:pPr>
      <w:tabs>
        <w:tab w:val="left" w:pos="709"/>
        <w:tab w:val="right" w:leader="dot" w:pos="9214"/>
      </w:tabs>
      <w:spacing w:after="100" w:line="259" w:lineRule="auto"/>
      <w:ind w:left="17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C22D4"/>
    <w:pPr>
      <w:tabs>
        <w:tab w:val="left" w:pos="1276"/>
        <w:tab w:val="left" w:pos="1783"/>
        <w:tab w:val="right" w:leader="dot" w:pos="9214"/>
      </w:tabs>
      <w:spacing w:after="100" w:line="240" w:lineRule="auto"/>
      <w:ind w:left="397"/>
    </w:pPr>
  </w:style>
  <w:style w:type="paragraph" w:styleId="TableofFigures">
    <w:name w:val="table of figures"/>
    <w:basedOn w:val="Normal"/>
    <w:next w:val="Normal"/>
    <w:uiPriority w:val="99"/>
    <w:unhideWhenUsed/>
    <w:rsid w:val="00CA77C5"/>
    <w:pPr>
      <w:tabs>
        <w:tab w:val="right" w:leader="dot" w:pos="9214"/>
      </w:tabs>
      <w:spacing w:after="100" w:line="259" w:lineRule="auto"/>
    </w:pPr>
  </w:style>
  <w:style w:type="paragraph" w:customStyle="1" w:styleId="LhteetOtsikko">
    <w:name w:val="Lähteet_Otsikko"/>
    <w:next w:val="Bibliography"/>
    <w:qFormat/>
    <w:rsid w:val="00974F3E"/>
    <w:pPr>
      <w:spacing w:before="480" w:after="360" w:line="240" w:lineRule="auto"/>
      <w:outlineLvl w:val="0"/>
    </w:pPr>
    <w:rPr>
      <w:b/>
      <w:noProof/>
      <w:color w:val="000000" w:themeColor="text1"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rsid w:val="003D3422"/>
    <w:pPr>
      <w:pBdr>
        <w:top w:val="single" w:sz="4" w:space="10" w:color="E2066E" w:themeColor="accent1"/>
        <w:bottom w:val="single" w:sz="4" w:space="10" w:color="E2066E" w:themeColor="accent1"/>
      </w:pBdr>
      <w:spacing w:before="360" w:after="360"/>
      <w:ind w:left="864" w:right="864"/>
      <w:jc w:val="center"/>
    </w:pPr>
    <w:rPr>
      <w:i/>
      <w:iCs/>
    </w:rPr>
  </w:style>
  <w:style w:type="paragraph" w:customStyle="1" w:styleId="Liitteetotsikko2">
    <w:name w:val="Liitteet_otsikko_2"/>
    <w:next w:val="Normal"/>
    <w:qFormat/>
    <w:rsid w:val="001C3C89"/>
    <w:pPr>
      <w:spacing w:after="360" w:line="240" w:lineRule="auto"/>
      <w:outlineLvl w:val="1"/>
    </w:pPr>
    <w:rPr>
      <w:b/>
      <w:noProof/>
      <w:color w:val="000000" w:themeColor="text1"/>
      <w:sz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5D33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332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332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33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332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33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332D"/>
    <w:rPr>
      <w:rFonts w:ascii="Segoe UI" w:hAnsi="Segoe UI" w:cs="Segoe UI"/>
      <w:sz w:val="18"/>
      <w:szCs w:val="18"/>
    </w:rPr>
  </w:style>
  <w:style w:type="paragraph" w:customStyle="1" w:styleId="Kuvailulehtitiivistelm">
    <w:name w:val="Kuvailulehti_tiivistelmä"/>
    <w:link w:val="KuvailulehtitiivistelmChar"/>
    <w:qFormat/>
    <w:rsid w:val="00100B3E"/>
    <w:pPr>
      <w:spacing w:before="60" w:after="60" w:line="240" w:lineRule="auto"/>
    </w:pPr>
    <w:rPr>
      <w:rFonts w:eastAsia="Times New Roman" w:cs="Times New Roman"/>
      <w:color w:val="000000" w:themeColor="text1"/>
      <w:sz w:val="22"/>
      <w:szCs w:val="22"/>
      <w:lang w:eastAsia="fi-FI"/>
    </w:rPr>
  </w:style>
  <w:style w:type="character" w:customStyle="1" w:styleId="KuvailulehtitiivistelmChar">
    <w:name w:val="Kuvailulehti_tiivistelmä Char"/>
    <w:basedOn w:val="KuvailulehtinormaaliChar"/>
    <w:link w:val="Kuvailulehtitiivistelm"/>
    <w:rsid w:val="00100B3E"/>
    <w:rPr>
      <w:rFonts w:eastAsia="Times New Roman" w:cs="Times New Roman"/>
      <w:color w:val="000000" w:themeColor="text1"/>
      <w:sz w:val="22"/>
      <w:szCs w:val="22"/>
      <w:lang w:eastAsia="fi-FI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F859C9"/>
    <w:rPr>
      <w:bCs/>
      <w:iCs/>
      <w:noProof/>
      <w:szCs w:val="18"/>
    </w:rPr>
  </w:style>
  <w:style w:type="paragraph" w:styleId="Title">
    <w:name w:val="Title"/>
    <w:basedOn w:val="Normal"/>
    <w:next w:val="Kansilehtialanimi"/>
    <w:link w:val="TitleChar"/>
    <w:uiPriority w:val="10"/>
    <w:qFormat/>
    <w:rsid w:val="00893194"/>
    <w:pPr>
      <w:spacing w:before="3120" w:line="240" w:lineRule="auto"/>
      <w:ind w:left="1276"/>
      <w:contextualSpacing/>
    </w:pPr>
    <w:rPr>
      <w:rFonts w:eastAsiaTheme="majorEastAsia" w:cstheme="majorBidi"/>
      <w:b/>
      <w:spacing w:val="-10"/>
      <w:kern w:val="28"/>
      <w:sz w:val="5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3194"/>
    <w:rPr>
      <w:rFonts w:eastAsiaTheme="majorEastAsia" w:cstheme="majorBidi"/>
      <w:b/>
      <w:color w:val="000000" w:themeColor="text1"/>
      <w:spacing w:val="-10"/>
      <w:kern w:val="28"/>
      <w:sz w:val="5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0298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80298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paragraph" w:styleId="Quote">
    <w:name w:val="Quote"/>
    <w:next w:val="Normal"/>
    <w:link w:val="QuoteChar"/>
    <w:uiPriority w:val="29"/>
    <w:qFormat/>
    <w:rsid w:val="00560194"/>
    <w:pPr>
      <w:spacing w:after="360" w:line="240" w:lineRule="auto"/>
      <w:ind w:left="1304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60194"/>
    <w:rPr>
      <w:i/>
      <w:iCs/>
      <w:color w:val="000000" w:themeColor="text1"/>
    </w:rPr>
  </w:style>
  <w:style w:type="character" w:styleId="FollowedHyperlink">
    <w:name w:val="FollowedHyperlink"/>
    <w:basedOn w:val="DefaultParagraphFont"/>
    <w:uiPriority w:val="99"/>
    <w:semiHidden/>
    <w:unhideWhenUsed/>
    <w:rsid w:val="008E6EC1"/>
    <w:rPr>
      <w:color w:val="7861A8" w:themeColor="followedHyperlink"/>
      <w:u w:val="single"/>
    </w:rPr>
  </w:style>
  <w:style w:type="paragraph" w:customStyle="1" w:styleId="Kansilehtialanimi">
    <w:name w:val="Kansilehti_alanimi"/>
    <w:qFormat/>
    <w:rsid w:val="00CA1851"/>
    <w:pPr>
      <w:spacing w:before="240" w:after="240"/>
      <w:ind w:left="1276"/>
    </w:pPr>
    <w:rPr>
      <w:rFonts w:eastAsia="Times New Roman" w:cs="Arial"/>
      <w:b/>
      <w:color w:val="000000" w:themeColor="text1"/>
      <w:sz w:val="36"/>
      <w:szCs w:val="36"/>
      <w:lang w:eastAsia="fi-FI"/>
    </w:rPr>
  </w:style>
  <w:style w:type="paragraph" w:customStyle="1" w:styleId="Kansilehtitekij2">
    <w:name w:val="Kansilehti_tekijä_2"/>
    <w:next w:val="KansilehtiOpintotiedot"/>
    <w:qFormat/>
    <w:rsid w:val="00422958"/>
    <w:pPr>
      <w:spacing w:before="120" w:after="3600"/>
      <w:ind w:left="1276"/>
    </w:pPr>
    <w:rPr>
      <w:rFonts w:eastAsia="Times New Roman" w:cs="Arial"/>
      <w:color w:val="000000"/>
      <w:sz w:val="28"/>
      <w:szCs w:val="28"/>
      <w:lang w:eastAsia="fi-FI"/>
    </w:rPr>
  </w:style>
  <w:style w:type="paragraph" w:customStyle="1" w:styleId="KansilehtiOpintotiedot">
    <w:name w:val="Kansilehti_Opintotiedot"/>
    <w:qFormat/>
    <w:rsid w:val="00CA1851"/>
    <w:pPr>
      <w:spacing w:before="60" w:after="60" w:line="240" w:lineRule="auto"/>
      <w:ind w:left="1276"/>
    </w:pPr>
    <w:rPr>
      <w:rFonts w:eastAsia="Times New Roman" w:cs="Arial"/>
      <w:bCs/>
      <w:color w:val="000000"/>
      <w:sz w:val="28"/>
      <w:szCs w:val="28"/>
      <w:lang w:eastAsia="fi-FI"/>
    </w:rPr>
  </w:style>
  <w:style w:type="paragraph" w:customStyle="1" w:styleId="KuvailulehtiOtsikko">
    <w:name w:val="Kuvailulehti_Otsikko"/>
    <w:qFormat/>
    <w:rsid w:val="003D3422"/>
    <w:rPr>
      <w:rFonts w:eastAsia="Times New Roman" w:cs="Times New Roman"/>
      <w:b/>
      <w:color w:val="000000" w:themeColor="text1"/>
      <w:lang w:eastAsia="fi-FI"/>
    </w:rPr>
  </w:style>
  <w:style w:type="paragraph" w:customStyle="1" w:styleId="Kuvailulehtitiedotkorostettu">
    <w:name w:val="Kuvailulehti_tiedot_korostettu"/>
    <w:qFormat/>
    <w:rsid w:val="008C3364"/>
    <w:pPr>
      <w:spacing w:before="240" w:after="240" w:line="240" w:lineRule="auto"/>
    </w:pPr>
    <w:rPr>
      <w:rFonts w:eastAsia="Times New Roman" w:cs="Times New Roman"/>
      <w:b/>
      <w:color w:val="000000" w:themeColor="text1"/>
      <w:sz w:val="22"/>
      <w:szCs w:val="20"/>
      <w:lang w:eastAsia="fi-FI"/>
    </w:rPr>
  </w:style>
  <w:style w:type="paragraph" w:styleId="Bibliography">
    <w:name w:val="Bibliography"/>
    <w:basedOn w:val="NoSpacing"/>
    <w:rsid w:val="00A46B18"/>
    <w:pPr>
      <w:spacing w:after="320"/>
    </w:pPr>
  </w:style>
  <w:style w:type="table" w:styleId="TableGrid">
    <w:name w:val="Table Grid"/>
    <w:basedOn w:val="TableNormal"/>
    <w:uiPriority w:val="39"/>
    <w:rsid w:val="000F5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ntenseQuoteChar">
    <w:name w:val="Intense Quote Char"/>
    <w:basedOn w:val="DefaultParagraphFont"/>
    <w:link w:val="IntenseQuote"/>
    <w:uiPriority w:val="30"/>
    <w:rsid w:val="003D3422"/>
    <w:rPr>
      <w:i/>
      <w:iCs/>
      <w:color w:val="000000" w:themeColor="text1"/>
    </w:rPr>
  </w:style>
  <w:style w:type="character" w:styleId="IntenseReference">
    <w:name w:val="Intense Reference"/>
    <w:basedOn w:val="DefaultParagraphFont"/>
    <w:uiPriority w:val="32"/>
    <w:qFormat/>
    <w:rsid w:val="003D3422"/>
    <w:rPr>
      <w:rFonts w:ascii="Calibri" w:hAnsi="Calibri"/>
      <w:b/>
      <w:bCs/>
      <w:smallCaps/>
      <w:color w:val="000000" w:themeColor="text1"/>
      <w:spacing w:val="5"/>
      <w:sz w:val="24"/>
    </w:rPr>
  </w:style>
  <w:style w:type="character" w:styleId="SubtleEmphasis">
    <w:name w:val="Subtle Emphasis"/>
    <w:basedOn w:val="DefaultParagraphFont"/>
    <w:uiPriority w:val="19"/>
    <w:qFormat/>
    <w:rsid w:val="003D3422"/>
    <w:rPr>
      <w:rFonts w:ascii="Calibri" w:hAnsi="Calibri"/>
      <w:i/>
      <w:iCs/>
      <w:color w:val="404040" w:themeColor="text1" w:themeTint="BF"/>
      <w:sz w:val="24"/>
    </w:rPr>
  </w:style>
  <w:style w:type="character" w:styleId="SubtleReference">
    <w:name w:val="Subtle Reference"/>
    <w:basedOn w:val="DefaultParagraphFont"/>
    <w:uiPriority w:val="31"/>
    <w:qFormat/>
    <w:rsid w:val="003D3422"/>
    <w:rPr>
      <w:rFonts w:ascii="Calibri" w:hAnsi="Calibri"/>
      <w:smallCaps/>
      <w:color w:val="5A5A5A" w:themeColor="text1" w:themeTint="A5"/>
      <w:sz w:val="24"/>
    </w:rPr>
  </w:style>
  <w:style w:type="paragraph" w:customStyle="1" w:styleId="Kappaleotsikko">
    <w:name w:val="Kappaleotsikko"/>
    <w:basedOn w:val="Heading4"/>
    <w:rsid w:val="00F859C9"/>
    <w:pPr>
      <w:spacing w:before="0" w:after="360" w:line="240" w:lineRule="auto"/>
    </w:pPr>
  </w:style>
  <w:style w:type="paragraph" w:customStyle="1" w:styleId="Kuvailulehtiasiasanatmuuttiedot">
    <w:name w:val="Kuvailulehti_asiasanat_muut tiedot"/>
    <w:basedOn w:val="Kuvailulehtitiedotkorostettu"/>
    <w:qFormat/>
    <w:rsid w:val="00690C1F"/>
    <w:rPr>
      <w:b w:val="0"/>
    </w:rPr>
  </w:style>
  <w:style w:type="paragraph" w:customStyle="1" w:styleId="Kuvailulehtitiedotnormaali">
    <w:name w:val="Kuvailulehti_tiedot_normaali"/>
    <w:basedOn w:val="Kuvailulehtitiedotkorostettu"/>
    <w:qFormat/>
    <w:rsid w:val="00E47B26"/>
    <w:rPr>
      <w:b w:val="0"/>
    </w:rPr>
  </w:style>
  <w:style w:type="character" w:styleId="PlaceholderText">
    <w:name w:val="Placeholder Text"/>
    <w:basedOn w:val="DefaultParagraphFont"/>
    <w:uiPriority w:val="99"/>
    <w:semiHidden/>
    <w:rsid w:val="002417F0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D2BDC"/>
    <w:rPr>
      <w:color w:val="605E5C"/>
      <w:shd w:val="clear" w:color="auto" w:fill="E1DFDD"/>
    </w:rPr>
  </w:style>
  <w:style w:type="paragraph" w:styleId="List3">
    <w:name w:val="List 3"/>
    <w:basedOn w:val="Normal"/>
    <w:uiPriority w:val="99"/>
    <w:unhideWhenUsed/>
    <w:rsid w:val="00A67A4F"/>
    <w:pPr>
      <w:ind w:left="849" w:hanging="283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C0299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02995"/>
    <w:rPr>
      <w:color w:val="000000" w:themeColor="text1"/>
      <w:sz w:val="20"/>
      <w:szCs w:val="20"/>
    </w:rPr>
  </w:style>
  <w:style w:type="paragraph" w:customStyle="1" w:styleId="Sisllysluettelootsikko">
    <w:name w:val="Sisällysluettelo otsikko"/>
    <w:basedOn w:val="TOCHeading"/>
    <w:qFormat/>
    <w:rsid w:val="00FF4C28"/>
    <w:pPr>
      <w:spacing w:before="360"/>
    </w:pPr>
    <w:rPr>
      <w:szCs w:val="28"/>
    </w:rPr>
  </w:style>
  <w:style w:type="paragraph" w:styleId="ListBullet4">
    <w:name w:val="List Bullet 4"/>
    <w:basedOn w:val="Normal"/>
    <w:uiPriority w:val="99"/>
    <w:unhideWhenUsed/>
    <w:rsid w:val="00BC1473"/>
    <w:pPr>
      <w:numPr>
        <w:numId w:val="31"/>
      </w:numPr>
      <w:spacing w:line="240" w:lineRule="auto"/>
      <w:ind w:left="1208" w:hanging="357"/>
      <w:contextualSpacing/>
    </w:pPr>
  </w:style>
  <w:style w:type="paragraph" w:styleId="ListNumber4">
    <w:name w:val="List Number 4"/>
    <w:basedOn w:val="Normal"/>
    <w:uiPriority w:val="99"/>
    <w:unhideWhenUsed/>
    <w:rsid w:val="001C3C89"/>
    <w:pPr>
      <w:numPr>
        <w:numId w:val="36"/>
      </w:numPr>
      <w:spacing w:line="240" w:lineRule="auto"/>
      <w:ind w:left="1208" w:hanging="357"/>
      <w:contextualSpacing/>
    </w:pPr>
  </w:style>
  <w:style w:type="paragraph" w:styleId="ListBullet">
    <w:name w:val="List Bullet"/>
    <w:basedOn w:val="Normal"/>
    <w:uiPriority w:val="99"/>
    <w:semiHidden/>
    <w:unhideWhenUsed/>
    <w:rsid w:val="0001273A"/>
    <w:pPr>
      <w:numPr>
        <w:numId w:val="28"/>
      </w:numPr>
      <w:spacing w:line="240" w:lineRule="auto"/>
      <w:ind w:left="357" w:hanging="357"/>
      <w:contextualSpacing/>
    </w:pPr>
  </w:style>
  <w:style w:type="paragraph" w:customStyle="1" w:styleId="LiiteOtsikko">
    <w:name w:val="LiiteOtsikko"/>
    <w:basedOn w:val="LhteetOtsikko"/>
    <w:next w:val="Liitteetotsikko2"/>
    <w:qFormat/>
    <w:rsid w:val="001C3C89"/>
    <w:pPr>
      <w:spacing w:before="0"/>
    </w:pPr>
  </w:style>
  <w:style w:type="paragraph" w:customStyle="1" w:styleId="Kansilehtitekij1">
    <w:name w:val="Kansilehti_tekijä_1"/>
    <w:basedOn w:val="Kansilehtitekij2"/>
    <w:next w:val="Kansilehtitekij2"/>
    <w:rsid w:val="003772DD"/>
    <w:pPr>
      <w:spacing w:after="120"/>
    </w:pPr>
  </w:style>
  <w:style w:type="paragraph" w:styleId="NoSpacing">
    <w:name w:val="No Spacing"/>
    <w:uiPriority w:val="1"/>
    <w:locked/>
    <w:rsid w:val="00F859C9"/>
    <w:pPr>
      <w:spacing w:after="0" w:line="240" w:lineRule="auto"/>
    </w:pPr>
    <w:rPr>
      <w:color w:val="000000" w:themeColor="text1"/>
    </w:rPr>
  </w:style>
  <w:style w:type="paragraph" w:customStyle="1" w:styleId="Kansilehtiyksitekij">
    <w:name w:val="Kansilehti_yksi tekijä"/>
    <w:basedOn w:val="Kansilehtitekij2"/>
    <w:next w:val="KansilehtiOpintotiedot"/>
    <w:qFormat/>
    <w:rsid w:val="00EC6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5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319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66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7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73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6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9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36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0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1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7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55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9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04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1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09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2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56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66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26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02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4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80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36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00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62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2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12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74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80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0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01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39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87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53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16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54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05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5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02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9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3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08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56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80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09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39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4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45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95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23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5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32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0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06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75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6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75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37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93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2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71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15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73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31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97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82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45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6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39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38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03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27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45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01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12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18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46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52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34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37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8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1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78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15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64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95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5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51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8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27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23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85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700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6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789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0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1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48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1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07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38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40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5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1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0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55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78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0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9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3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58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6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0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93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15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6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06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53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99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37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1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4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4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71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/Users/taante/Downloads/Taulukko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learn.microsoft.com/en-us/windows-server/administration/windows-server-update-services/get-started/windows-server-update-services-wsus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4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/Users/taante/Downloads/Taulukko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Ladatut%20tiedostot\Opinnaytetyo_mallipohja_2022.dotx" TargetMode="External"/></Relationships>
</file>

<file path=word/theme/theme1.xml><?xml version="1.0" encoding="utf-8"?>
<a:theme xmlns:a="http://schemas.openxmlformats.org/drawingml/2006/main" name="Office-teema">
  <a:themeElements>
    <a:clrScheme name="JAMK Word">
      <a:dk1>
        <a:srgbClr val="000000"/>
      </a:dk1>
      <a:lt1>
        <a:srgbClr val="FFFFFF"/>
      </a:lt1>
      <a:dk2>
        <a:srgbClr val="0D004C"/>
      </a:dk2>
      <a:lt2>
        <a:srgbClr val="E7E6E6"/>
      </a:lt2>
      <a:accent1>
        <a:srgbClr val="E2066E"/>
      </a:accent1>
      <a:accent2>
        <a:srgbClr val="FDB913"/>
      </a:accent2>
      <a:accent3>
        <a:srgbClr val="00B39C"/>
      </a:accent3>
      <a:accent4>
        <a:srgbClr val="EA590C"/>
      </a:accent4>
      <a:accent5>
        <a:srgbClr val="3FB8E2"/>
      </a:accent5>
      <a:accent6>
        <a:srgbClr val="A5A5A5"/>
      </a:accent6>
      <a:hlink>
        <a:srgbClr val="3FB9E3"/>
      </a:hlink>
      <a:folHlink>
        <a:srgbClr val="7861A8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794D6A09661D8A46893AE34EAD384B75" ma:contentTypeVersion="4" ma:contentTypeDescription="Luo uusi asiakirja." ma:contentTypeScope="" ma:versionID="eff7883ab4b8d9cc61411f75a010d3a4">
  <xsd:schema xmlns:xsd="http://www.w3.org/2001/XMLSchema" xmlns:xs="http://www.w3.org/2001/XMLSchema" xmlns:p="http://schemas.microsoft.com/office/2006/metadata/properties" xmlns:ns2="faa2bbd0-5c06-47cc-ab70-5745d6ef9c9a" targetNamespace="http://schemas.microsoft.com/office/2006/metadata/properties" ma:root="true" ma:fieldsID="e347bbec5c11528dbed2eae55da60f24" ns2:_="">
    <xsd:import namespace="faa2bbd0-5c06-47cc-ab70-5745d6ef9c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a2bbd0-5c06-47cc-ab70-5745d6ef9c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6F86400-8DF1-4C7E-89CA-D93CF16F29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CD0765C-D186-4CE9-A1BF-A2846C6776B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B4B26A0-0E05-472C-B0A4-D0064A82CE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a2bbd0-5c06-47cc-ab70-5745d6ef9c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19A2DC3-8302-4FE8-8685-0E0E7A07D57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Opinnaytetyo_mallipohja_2022.dotx</Template>
  <TotalTime>0</TotalTime>
  <Pages>1</Pages>
  <Words>1586</Words>
  <Characters>9044</Characters>
  <Application>Microsoft Office Word</Application>
  <DocSecurity>4</DocSecurity>
  <Lines>75</Lines>
  <Paragraphs>21</Paragraphs>
  <ScaleCrop>false</ScaleCrop>
  <Manager/>
  <Company/>
  <LinksUpToDate>false</LinksUpToDate>
  <CharactersWithSpaces>10609</CharactersWithSpaces>
  <SharedDoc>false</SharedDoc>
  <HLinks>
    <vt:vector size="162" baseType="variant">
      <vt:variant>
        <vt:i4>6881333</vt:i4>
      </vt:variant>
      <vt:variant>
        <vt:i4>221</vt:i4>
      </vt:variant>
      <vt:variant>
        <vt:i4>0</vt:i4>
      </vt:variant>
      <vt:variant>
        <vt:i4>5</vt:i4>
      </vt:variant>
      <vt:variant>
        <vt:lpwstr>https://learn.microsoft.com/en-us/windows-server/administration/windows-server-update-services/get-started/windows-server-update-services-wsus</vt:lpwstr>
      </vt:variant>
      <vt:variant>
        <vt:lpwstr/>
      </vt:variant>
      <vt:variant>
        <vt:i4>3080268</vt:i4>
      </vt:variant>
      <vt:variant>
        <vt:i4>160</vt:i4>
      </vt:variant>
      <vt:variant>
        <vt:i4>0</vt:i4>
      </vt:variant>
      <vt:variant>
        <vt:i4>5</vt:i4>
      </vt:variant>
      <vt:variant>
        <vt:lpwstr>C:\Users\taante\Downloads\Taulukko</vt:lpwstr>
      </vt:variant>
      <vt:variant>
        <vt:lpwstr>_Toc432081818</vt:lpwstr>
      </vt:variant>
      <vt:variant>
        <vt:i4>3080268</vt:i4>
      </vt:variant>
      <vt:variant>
        <vt:i4>154</vt:i4>
      </vt:variant>
      <vt:variant>
        <vt:i4>0</vt:i4>
      </vt:variant>
      <vt:variant>
        <vt:i4>5</vt:i4>
      </vt:variant>
      <vt:variant>
        <vt:lpwstr>C:\Users\taante\Downloads\Taulukko</vt:lpwstr>
      </vt:variant>
      <vt:variant>
        <vt:lpwstr>_Toc432081817</vt:lpwstr>
      </vt:variant>
      <vt:variant>
        <vt:i4>1835057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_Toc181104168</vt:lpwstr>
      </vt:variant>
      <vt:variant>
        <vt:i4>1835057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_Toc181104167</vt:lpwstr>
      </vt:variant>
      <vt:variant>
        <vt:i4>1835057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_Toc181104166</vt:lpwstr>
      </vt:variant>
      <vt:variant>
        <vt:i4>1835057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_Toc181104165</vt:lpwstr>
      </vt:variant>
      <vt:variant>
        <vt:i4>1835057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_Toc181104164</vt:lpwstr>
      </vt:variant>
      <vt:variant>
        <vt:i4>1835057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_Toc181104163</vt:lpwstr>
      </vt:variant>
      <vt:variant>
        <vt:i4>1835057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_Toc181104162</vt:lpwstr>
      </vt:variant>
      <vt:variant>
        <vt:i4>1835057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_Toc181104161</vt:lpwstr>
      </vt:variant>
      <vt:variant>
        <vt:i4>1835057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_Toc181104160</vt:lpwstr>
      </vt:variant>
      <vt:variant>
        <vt:i4>2031665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_Toc181104159</vt:lpwstr>
      </vt:variant>
      <vt:variant>
        <vt:i4>2031665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_Toc181104158</vt:lpwstr>
      </vt:variant>
      <vt:variant>
        <vt:i4>2031665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_Toc181104157</vt:lpwstr>
      </vt:variant>
      <vt:variant>
        <vt:i4>2031665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_Toc181104156</vt:lpwstr>
      </vt:variant>
      <vt:variant>
        <vt:i4>2031665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_Toc181104155</vt:lpwstr>
      </vt:variant>
      <vt:variant>
        <vt:i4>2031665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_Toc181104154</vt:lpwstr>
      </vt:variant>
      <vt:variant>
        <vt:i4>2031665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_Toc181104153</vt:lpwstr>
      </vt:variant>
      <vt:variant>
        <vt:i4>2031665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_Toc181104152</vt:lpwstr>
      </vt:variant>
      <vt:variant>
        <vt:i4>2031665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_Toc181104151</vt:lpwstr>
      </vt:variant>
      <vt:variant>
        <vt:i4>1966129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_Toc181104146</vt:lpwstr>
      </vt:variant>
      <vt:variant>
        <vt:i4>1966129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_Toc181104145</vt:lpwstr>
      </vt:variant>
      <vt:variant>
        <vt:i4>1966129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_Toc181104144</vt:lpwstr>
      </vt:variant>
      <vt:variant>
        <vt:i4>1966129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_Toc181104143</vt:lpwstr>
      </vt:variant>
      <vt:variant>
        <vt:i4>1966129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_Toc181104142</vt:lpwstr>
      </vt:variant>
      <vt:variant>
        <vt:i4>1966129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_Toc181104141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raportoinnin mallipohja</dc:title>
  <dc:subject>Opinnäytetyö</dc:subject>
  <dc:creator/>
  <cp:keywords>JAMK Opinnäytetyö; opinnäytetyö;mallipohja</cp:keywords>
  <dc:description>JAMK ONT</dc:description>
  <cp:lastModifiedBy/>
  <cp:revision>1</cp:revision>
  <dcterms:created xsi:type="dcterms:W3CDTF">2024-10-18T04:32:00Z</dcterms:created>
  <dcterms:modified xsi:type="dcterms:W3CDTF">2024-10-29T12:38:00Z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0x010100794D6A09661D8A46893AE34EAD384B75</vt:lpwstr>
  </property>
  <property fmtid="{D5CDD505-2E9C-101B-9397-08002B2CF9AE}" pid="3" name="Avainsanat">
    <vt:lpwstr>10;#opinnäytetyö|96b1f92f-9d52-4634-866c-478691c8f5f5</vt:lpwstr>
  </property>
</Properties>
</file>