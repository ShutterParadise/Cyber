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1F685B" w14:textId="63447F21" w:rsidR="00616A56" w:rsidRPr="00F401FE" w:rsidRDefault="007D07C4" w:rsidP="000A1C58">
      <w:pPr>
        <w:pStyle w:val="Otsikko"/>
      </w:pPr>
      <w:r>
        <w:t xml:space="preserve">Harjoitustyö </w:t>
      </w:r>
      <w:r w:rsidR="00C15D3C">
        <w:t>5</w:t>
      </w:r>
      <w:r w:rsidR="00AF77E4">
        <w:t xml:space="preserve">, </w:t>
      </w:r>
      <w:r w:rsidR="00C15D3C">
        <w:t>Tietoturvakontrollit</w:t>
      </w:r>
    </w:p>
    <w:p w14:paraId="48F35994" w14:textId="065C88F6" w:rsidR="00616A56" w:rsidRPr="00F401FE" w:rsidRDefault="005713A7" w:rsidP="008E1D38">
      <w:pPr>
        <w:pStyle w:val="Kansilehtialanimi"/>
      </w:pPr>
      <w:r>
        <w:t xml:space="preserve">Ryhmä </w:t>
      </w:r>
      <w:r w:rsidR="005B3CA5">
        <w:t>13</w:t>
      </w:r>
    </w:p>
    <w:p w14:paraId="3AC05989" w14:textId="14A622C5" w:rsidR="00616A56" w:rsidRDefault="005B3CA5" w:rsidP="005B3CA5">
      <w:pPr>
        <w:pStyle w:val="KansilehtiOpintotiedot"/>
      </w:pPr>
      <w:r>
        <w:t>Leevi Kauranen, AC7750</w:t>
      </w:r>
    </w:p>
    <w:p w14:paraId="00379D49" w14:textId="18F24198" w:rsidR="00EC6E41" w:rsidRDefault="005B3CA5" w:rsidP="005B3CA5">
      <w:pPr>
        <w:pStyle w:val="KansilehtiOpintotiedot"/>
      </w:pPr>
      <w:proofErr w:type="spellStart"/>
      <w:r>
        <w:t>Samir</w:t>
      </w:r>
      <w:proofErr w:type="spellEnd"/>
      <w:r>
        <w:t xml:space="preserve"> </w:t>
      </w:r>
      <w:proofErr w:type="spellStart"/>
      <w:r>
        <w:t>Benjenna</w:t>
      </w:r>
      <w:proofErr w:type="spellEnd"/>
      <w:r>
        <w:t>, AD1437</w:t>
      </w:r>
    </w:p>
    <w:p w14:paraId="765E9007" w14:textId="531FC081" w:rsidR="005B3CA5" w:rsidRDefault="005B3CA5" w:rsidP="005B3CA5">
      <w:pPr>
        <w:pStyle w:val="KansilehtiOpintotiedot"/>
      </w:pPr>
      <w:r>
        <w:t>Eelis Suhonen, AA3910</w:t>
      </w:r>
    </w:p>
    <w:p w14:paraId="30D8E6E2" w14:textId="669E79B6" w:rsidR="005B3CA5" w:rsidRDefault="005B3CA5" w:rsidP="005B3CA5">
      <w:pPr>
        <w:pStyle w:val="KansilehtiOpintotiedot"/>
      </w:pPr>
      <w:r>
        <w:t>Juho Eräjärvi, AD1276</w:t>
      </w:r>
    </w:p>
    <w:p w14:paraId="465A4A17" w14:textId="190DD375" w:rsidR="005B3CA5" w:rsidRDefault="005B3CA5" w:rsidP="005B3CA5">
      <w:pPr>
        <w:pStyle w:val="KansilehtiOpintotiedot"/>
      </w:pPr>
      <w:proofErr w:type="spellStart"/>
      <w:r>
        <w:t>Mikke</w:t>
      </w:r>
      <w:proofErr w:type="spellEnd"/>
      <w:r>
        <w:t xml:space="preserve"> Kuula, AC7806</w:t>
      </w:r>
    </w:p>
    <w:p w14:paraId="29E21604" w14:textId="77777777" w:rsidR="005B3CA5" w:rsidRDefault="005B3CA5" w:rsidP="005B3CA5">
      <w:pPr>
        <w:pStyle w:val="KansilehtiOpintotiedot"/>
      </w:pPr>
    </w:p>
    <w:p w14:paraId="22025C1F" w14:textId="77777777" w:rsidR="005B3CA5" w:rsidRDefault="005B3CA5" w:rsidP="005B3CA5">
      <w:pPr>
        <w:pStyle w:val="KansilehtiOpintotiedot"/>
      </w:pPr>
    </w:p>
    <w:p w14:paraId="7CF1D7BB" w14:textId="77777777" w:rsidR="005B3CA5" w:rsidRDefault="005B3CA5" w:rsidP="005B3CA5">
      <w:pPr>
        <w:pStyle w:val="KansilehtiOpintotiedot"/>
      </w:pPr>
    </w:p>
    <w:p w14:paraId="1E9F6BB5" w14:textId="77777777" w:rsidR="005B3CA5" w:rsidRDefault="005B3CA5" w:rsidP="005B3CA5">
      <w:pPr>
        <w:pStyle w:val="KansilehtiOpintotiedot"/>
      </w:pPr>
    </w:p>
    <w:p w14:paraId="4421BC31" w14:textId="77777777" w:rsidR="005B3CA5" w:rsidRDefault="005B3CA5" w:rsidP="005B3CA5">
      <w:pPr>
        <w:pStyle w:val="KansilehtiOpintotiedot"/>
      </w:pPr>
    </w:p>
    <w:p w14:paraId="7E66B776" w14:textId="77777777" w:rsidR="005B3CA5" w:rsidRPr="005B3CA5" w:rsidRDefault="005B3CA5" w:rsidP="005B3CA5">
      <w:pPr>
        <w:pStyle w:val="KansilehtiOpintotiedot"/>
        <w:ind w:left="0"/>
      </w:pPr>
    </w:p>
    <w:p w14:paraId="7099BC0E" w14:textId="1A01B8DE" w:rsidR="00180EDE" w:rsidRPr="00DD209B" w:rsidRDefault="00C15D3C" w:rsidP="008E1D38">
      <w:pPr>
        <w:pStyle w:val="KansilehtiOpintotiedot"/>
      </w:pPr>
      <w:r>
        <w:t>Tietoturvakontrollit</w:t>
      </w:r>
      <w:r w:rsidR="000A1C58">
        <w:t xml:space="preserve"> TTC60</w:t>
      </w:r>
      <w:r>
        <w:t>1</w:t>
      </w:r>
      <w:r w:rsidR="000A1C58">
        <w:t>0-300</w:t>
      </w:r>
      <w:r>
        <w:t>7</w:t>
      </w:r>
    </w:p>
    <w:p w14:paraId="54D04A51" w14:textId="52E11149" w:rsidR="00180EDE" w:rsidRPr="001E78E3" w:rsidRDefault="00A0526D" w:rsidP="001E78E3">
      <w:pPr>
        <w:pStyle w:val="KansilehtiOpintotiedot"/>
      </w:pPr>
      <w:r>
        <w:t>18.11.2024</w:t>
      </w:r>
    </w:p>
    <w:p w14:paraId="55BFD692" w14:textId="18E8F313" w:rsidR="001E78E3" w:rsidRDefault="005B3CA5" w:rsidP="001E78E3">
      <w:pPr>
        <w:pStyle w:val="KansilehtiOpintotiedot"/>
      </w:pPr>
      <w:r>
        <w:t>Tieto- ja viestintätekniikka</w:t>
      </w:r>
    </w:p>
    <w:p w14:paraId="3B979461" w14:textId="77777777" w:rsidR="001E78E3" w:rsidRDefault="001E78E3" w:rsidP="001E78E3">
      <w:pPr>
        <w:pStyle w:val="KansilehtiOpintotiedot"/>
      </w:pPr>
    </w:p>
    <w:p w14:paraId="412411F3" w14:textId="77777777" w:rsidR="001E78E3" w:rsidRDefault="001E78E3">
      <w:pPr>
        <w:sectPr w:rsidR="001E78E3" w:rsidSect="0058148B">
          <w:headerReference w:type="default" r:id="rId11"/>
          <w:footerReference w:type="default" r:id="rId12"/>
          <w:pgSz w:w="11907" w:h="16839" w:code="9"/>
          <w:pgMar w:top="1134" w:right="1134" w:bottom="1134" w:left="1134" w:header="1128" w:footer="1162" w:gutter="0"/>
          <w:cols w:space="708"/>
          <w:docGrid w:linePitch="360"/>
        </w:sectPr>
      </w:pPr>
    </w:p>
    <w:p w14:paraId="1FD16069" w14:textId="77777777" w:rsidR="00115876" w:rsidRPr="007D07C4" w:rsidRDefault="005B1701" w:rsidP="00FF4C28">
      <w:pPr>
        <w:pStyle w:val="Sisllysluettelootsikko"/>
        <w:rPr>
          <w:lang w:val="fi-FI"/>
        </w:rPr>
      </w:pPr>
      <w:r w:rsidRPr="007D07C4">
        <w:rPr>
          <w:lang w:val="fi-FI"/>
        </w:rPr>
        <w:lastRenderedPageBreak/>
        <w:t>Sisä</w:t>
      </w:r>
      <w:r w:rsidR="004666C1" w:rsidRPr="007D07C4">
        <w:rPr>
          <w:lang w:val="fi-FI"/>
        </w:rPr>
        <w:t>ltö</w:t>
      </w:r>
    </w:p>
    <w:p w14:paraId="52058511" w14:textId="304FF61C" w:rsidR="00134089" w:rsidRDefault="00F131CE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82737644" w:history="1">
        <w:r w:rsidR="00134089" w:rsidRPr="00504EDB">
          <w:rPr>
            <w:rStyle w:val="Hyperlinkki"/>
            <w:lang w:val="fi-FI"/>
          </w:rPr>
          <w:t>1</w:t>
        </w:r>
        <w:r w:rsidR="00134089"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="00134089" w:rsidRPr="00504EDB">
          <w:rPr>
            <w:rStyle w:val="Hyperlinkki"/>
          </w:rPr>
          <w:t>Johdanto</w:t>
        </w:r>
        <w:r w:rsidR="00134089">
          <w:rPr>
            <w:webHidden/>
          </w:rPr>
          <w:tab/>
        </w:r>
        <w:r w:rsidR="00134089">
          <w:rPr>
            <w:webHidden/>
          </w:rPr>
          <w:fldChar w:fldCharType="begin"/>
        </w:r>
        <w:r w:rsidR="00134089">
          <w:rPr>
            <w:webHidden/>
          </w:rPr>
          <w:instrText xml:space="preserve"> PAGEREF _Toc182737644 \h </w:instrText>
        </w:r>
        <w:r w:rsidR="00134089">
          <w:rPr>
            <w:webHidden/>
          </w:rPr>
        </w:r>
        <w:r w:rsidR="00134089">
          <w:rPr>
            <w:webHidden/>
          </w:rPr>
          <w:fldChar w:fldCharType="separate"/>
        </w:r>
        <w:r w:rsidR="00134089">
          <w:rPr>
            <w:webHidden/>
          </w:rPr>
          <w:t>6</w:t>
        </w:r>
        <w:r w:rsidR="00134089">
          <w:rPr>
            <w:webHidden/>
          </w:rPr>
          <w:fldChar w:fldCharType="end"/>
        </w:r>
      </w:hyperlink>
    </w:p>
    <w:p w14:paraId="38CECBD8" w14:textId="4BB5C171" w:rsidR="00134089" w:rsidRDefault="00134089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2737645" w:history="1">
        <w:r w:rsidRPr="00504EDB">
          <w:rPr>
            <w:rStyle w:val="Hyperlinkki"/>
          </w:rPr>
          <w:t>2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504EDB">
          <w:rPr>
            <w:rStyle w:val="Hyperlinkki"/>
          </w:rPr>
          <w:t>Teoria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706F022B" w14:textId="6C7703D2" w:rsidR="00134089" w:rsidRDefault="00134089">
      <w:pPr>
        <w:pStyle w:val="Sisluet2"/>
        <w:rPr>
          <w:rFonts w:asciiTheme="minorHAnsi" w:eastAsiaTheme="minorEastAsia" w:hAnsiTheme="minorHAnsi" w:cstheme="minorBidi"/>
          <w:color w:val="auto"/>
          <w:kern w:val="2"/>
          <w:lang w:eastAsia="fi-FI"/>
          <w14:ligatures w14:val="standardContextual"/>
        </w:rPr>
      </w:pPr>
      <w:hyperlink w:anchor="_Toc182737646" w:history="1">
        <w:r w:rsidRPr="00504EDB">
          <w:rPr>
            <w:rStyle w:val="Hyperlinkki"/>
          </w:rPr>
          <w:t>2.1</w:t>
        </w:r>
        <w:r>
          <w:rPr>
            <w:rFonts w:asciiTheme="minorHAnsi" w:eastAsiaTheme="minorEastAsia" w:hAnsiTheme="minorHAnsi" w:cstheme="minorBidi"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</w:rPr>
          <w:t>SIEM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DB3309E" w14:textId="43556033" w:rsidR="00134089" w:rsidRDefault="00134089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2737647" w:history="1">
        <w:r w:rsidRPr="00504EDB">
          <w:rPr>
            <w:rStyle w:val="Hyperlinkki"/>
          </w:rPr>
          <w:t>3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504EDB">
          <w:rPr>
            <w:rStyle w:val="Hyperlinkki"/>
          </w:rPr>
          <w:t>Elasticin käyttöönotto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0E5D0720" w14:textId="489F0F4F" w:rsidR="00134089" w:rsidRDefault="00134089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2737648" w:history="1">
        <w:r w:rsidRPr="00504EDB">
          <w:rPr>
            <w:rStyle w:val="Hyperlinkki"/>
          </w:rPr>
          <w:t>4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504EDB">
          <w:rPr>
            <w:rStyle w:val="Hyperlinkki"/>
          </w:rPr>
          <w:t>Palo Alton logien vienti SIEMiin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21E7157E" w14:textId="7C5A0097" w:rsidR="00134089" w:rsidRDefault="00134089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2737649" w:history="1">
        <w:r w:rsidRPr="00504EDB">
          <w:rPr>
            <w:rStyle w:val="Hyperlinkki"/>
          </w:rPr>
          <w:t>5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504EDB">
          <w:rPr>
            <w:rStyle w:val="Hyperlinkki"/>
          </w:rPr>
          <w:t>Integraatiot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39304576" w14:textId="1B8B0ECD" w:rsidR="00134089" w:rsidRDefault="00134089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2737650" w:history="1">
        <w:r w:rsidRPr="00504EDB">
          <w:rPr>
            <w:rStyle w:val="Hyperlinkki"/>
          </w:rPr>
          <w:t>6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504EDB">
          <w:rPr>
            <w:rStyle w:val="Hyperlinkki"/>
          </w:rPr>
          <w:t>Ongelmien ratkonta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0BE58CAC" w14:textId="3586F954" w:rsidR="00134089" w:rsidRDefault="00134089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2737651" w:history="1">
        <w:r w:rsidRPr="00504EDB">
          <w:rPr>
            <w:rStyle w:val="Hyperlinkki"/>
          </w:rPr>
          <w:t>7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504EDB">
          <w:rPr>
            <w:rStyle w:val="Hyperlinkki"/>
          </w:rPr>
          <w:t>Hälytysten testaus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00525CEF" w14:textId="531EDF8B" w:rsidR="00134089" w:rsidRDefault="00134089">
      <w:pPr>
        <w:pStyle w:val="Sisluet2"/>
        <w:rPr>
          <w:rFonts w:asciiTheme="minorHAnsi" w:eastAsiaTheme="minorEastAsia" w:hAnsiTheme="minorHAnsi" w:cstheme="minorBidi"/>
          <w:color w:val="auto"/>
          <w:kern w:val="2"/>
          <w:lang w:eastAsia="fi-FI"/>
          <w14:ligatures w14:val="standardContextual"/>
        </w:rPr>
      </w:pPr>
      <w:hyperlink w:anchor="_Toc182737652" w:history="1">
        <w:r w:rsidRPr="00504EDB">
          <w:rPr>
            <w:rStyle w:val="Hyperlinkki"/>
          </w:rPr>
          <w:t>7.1</w:t>
        </w:r>
        <w:r>
          <w:rPr>
            <w:rFonts w:asciiTheme="minorHAnsi" w:eastAsiaTheme="minorEastAsia" w:hAnsiTheme="minorHAnsi" w:cstheme="minorBidi"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</w:rPr>
          <w:t>Hälytysten testaus APT28-ryhmän hyökkäyspolun mukaisesti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72C3E402" w14:textId="3E2B9686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53" w:history="1">
        <w:r w:rsidRPr="00504EDB">
          <w:rPr>
            <w:rStyle w:val="Hyperlinkki"/>
            <w:noProof/>
          </w:rPr>
          <w:t>7.1.1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</w:rPr>
          <w:t>1. Tiedustelu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0F20DB" w14:textId="5D6B60DF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54" w:history="1">
        <w:r w:rsidRPr="00504EDB">
          <w:rPr>
            <w:rStyle w:val="Hyperlinkki"/>
            <w:noProof/>
          </w:rPr>
          <w:t>7.1.2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</w:rPr>
          <w:t>Alkuperäinen pääsy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F6C4AA6" w14:textId="719A09E4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55" w:history="1">
        <w:r w:rsidRPr="00504EDB">
          <w:rPr>
            <w:rStyle w:val="Hyperlinkki"/>
            <w:noProof/>
          </w:rPr>
          <w:t>7.1.3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</w:rPr>
          <w:t>Suorittaminen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8789B05" w14:textId="0AE0C110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56" w:history="1">
        <w:r w:rsidRPr="00504EDB">
          <w:rPr>
            <w:rStyle w:val="Hyperlinkki"/>
            <w:noProof/>
          </w:rPr>
          <w:t>7.1.4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</w:rPr>
          <w:t>Pysyvyys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5DFEB0F" w14:textId="6C6578D3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57" w:history="1">
        <w:r w:rsidRPr="00504EDB">
          <w:rPr>
            <w:rStyle w:val="Hyperlinkki"/>
            <w:noProof/>
          </w:rPr>
          <w:t>7.1.5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</w:rPr>
          <w:t>Oikeuksien laajentaminen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A494290" w14:textId="5F4CB1B9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58" w:history="1">
        <w:r w:rsidRPr="00504EDB">
          <w:rPr>
            <w:rStyle w:val="Hyperlinkki"/>
            <w:noProof/>
          </w:rPr>
          <w:t>7.1.6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</w:rPr>
          <w:t>Suojausten kiertäminen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78B7D47" w14:textId="176F0A25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59" w:history="1">
        <w:r w:rsidRPr="00504EDB">
          <w:rPr>
            <w:rStyle w:val="Hyperlinkki"/>
            <w:noProof/>
          </w:rPr>
          <w:t>7.1.7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</w:rPr>
          <w:t>Sivuttaisliike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D520D71" w14:textId="0CD28874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60" w:history="1">
        <w:r w:rsidRPr="00504EDB">
          <w:rPr>
            <w:rStyle w:val="Hyperlinkki"/>
            <w:noProof/>
          </w:rPr>
          <w:t>7.1.8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</w:rPr>
          <w:t>Tiedon keruu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FDAA387" w14:textId="12CE9517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61" w:history="1">
        <w:r w:rsidRPr="00504EDB">
          <w:rPr>
            <w:rStyle w:val="Hyperlinkki"/>
            <w:noProof/>
          </w:rPr>
          <w:t>7.1.9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  <w:lang w:val="en-US"/>
          </w:rPr>
          <w:t>Komento ja ohjaus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1C07F70" w14:textId="30EC13D9" w:rsidR="00134089" w:rsidRDefault="00134089">
      <w:pPr>
        <w:pStyle w:val="Sisluet3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62" w:history="1">
        <w:r w:rsidRPr="00504EDB">
          <w:rPr>
            <w:rStyle w:val="Hyperlinkki"/>
            <w:bCs/>
            <w:noProof/>
          </w:rPr>
          <w:t>7.1.10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lang w:eastAsia="fi-FI"/>
            <w14:ligatures w14:val="standardContextual"/>
          </w:rPr>
          <w:tab/>
        </w:r>
        <w:r w:rsidRPr="00504EDB">
          <w:rPr>
            <w:rStyle w:val="Hyperlinkki"/>
            <w:noProof/>
          </w:rPr>
          <w:t xml:space="preserve">Tietojen </w:t>
        </w:r>
        <w:r w:rsidRPr="00504EDB">
          <w:rPr>
            <w:rStyle w:val="Hyperlinkki"/>
            <w:bCs/>
            <w:noProof/>
          </w:rPr>
          <w:t>siirtäminen, exfiltraatio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0E595DF" w14:textId="191D6BB0" w:rsidR="00134089" w:rsidRDefault="00134089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2737663" w:history="1">
        <w:r w:rsidRPr="00504EDB">
          <w:rPr>
            <w:rStyle w:val="Hyperlinkki"/>
          </w:rPr>
          <w:t>8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504EDB">
          <w:rPr>
            <w:rStyle w:val="Hyperlinkki"/>
          </w:rPr>
          <w:t>Valvontanäkymät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12B36FF9" w14:textId="290837D8" w:rsidR="00134089" w:rsidRDefault="00134089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2737664" w:history="1">
        <w:r w:rsidRPr="00504EDB">
          <w:rPr>
            <w:rStyle w:val="Hyperlinkki"/>
          </w:rPr>
          <w:t>9</w:t>
        </w:r>
        <w:r>
          <w:rPr>
            <w:rFonts w:asciiTheme="minorHAnsi" w:eastAsiaTheme="minorEastAsia" w:hAnsiTheme="minorHAnsi" w:cstheme="minorBidi"/>
            <w:b w:val="0"/>
            <w:color w:val="auto"/>
            <w:kern w:val="2"/>
            <w:szCs w:val="24"/>
            <w:lang w:val="fi-FI" w:eastAsia="fi-FI"/>
            <w14:ligatures w14:val="standardContextual"/>
          </w:rPr>
          <w:tab/>
        </w:r>
        <w:r w:rsidRPr="00504EDB">
          <w:rPr>
            <w:rStyle w:val="Hyperlinkki"/>
          </w:rPr>
          <w:t>Pohdinta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08DB536A" w14:textId="7B5BDE82" w:rsidR="00134089" w:rsidRDefault="00134089">
      <w:pPr>
        <w:pStyle w:val="Sisluet1"/>
        <w:rPr>
          <w:rFonts w:asciiTheme="minorHAnsi" w:eastAsiaTheme="minorEastAsia" w:hAnsiTheme="minorHAnsi" w:cstheme="minorBidi"/>
          <w:b w:val="0"/>
          <w:color w:val="auto"/>
          <w:kern w:val="2"/>
          <w:szCs w:val="24"/>
          <w:lang w:val="fi-FI" w:eastAsia="fi-FI"/>
          <w14:ligatures w14:val="standardContextual"/>
        </w:rPr>
      </w:pPr>
      <w:hyperlink w:anchor="_Toc182737665" w:history="1">
        <w:r w:rsidRPr="00504EDB">
          <w:rPr>
            <w:rStyle w:val="Hyperlinkki"/>
          </w:rPr>
          <w:t>Lähteet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_Toc182737665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6B9DD52C" w14:textId="77777777" w:rsidR="00134089" w:rsidRDefault="00F131CE" w:rsidP="00CA77C5">
      <w:pPr>
        <w:pStyle w:val="Sisllysluettelootsikko"/>
      </w:pPr>
      <w:r>
        <w:fldChar w:fldCharType="end"/>
      </w:r>
      <w:r w:rsidR="00016973" w:rsidRPr="00FF4C28">
        <w:t>Kuviot</w:t>
      </w:r>
      <w:r w:rsidR="00CA77C5">
        <w:fldChar w:fldCharType="begin"/>
      </w:r>
      <w:r w:rsidR="00CA77C5">
        <w:instrText xml:space="preserve"> TOC \h \z \c "Kuvio" </w:instrText>
      </w:r>
      <w:r w:rsidR="00CA77C5">
        <w:fldChar w:fldCharType="separate"/>
      </w:r>
    </w:p>
    <w:p w14:paraId="2107F2F8" w14:textId="77CCA45B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66" w:history="1">
        <w:r w:rsidRPr="00284132">
          <w:rPr>
            <w:rStyle w:val="Hyperlinkki"/>
            <w:noProof/>
          </w:rPr>
          <w:t>Kuvio 1. VLE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00E2D8" w14:textId="68CD713A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67" w:history="1">
        <w:r w:rsidRPr="00284132">
          <w:rPr>
            <w:rStyle w:val="Hyperlinkki"/>
            <w:noProof/>
          </w:rPr>
          <w:t>Kuvio 2. Kibana-palvelimen ongelma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0B4EA3" w14:textId="70C5156E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68" w:history="1">
        <w:r w:rsidRPr="00284132">
          <w:rPr>
            <w:rStyle w:val="Hyperlinkki"/>
            <w:noProof/>
          </w:rPr>
          <w:t>Kuvio 3. Vanhentunut sertifikaatti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6D498B5" w14:textId="43A5DBB8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69" w:history="1">
        <w:r w:rsidRPr="00284132">
          <w:rPr>
            <w:rStyle w:val="Hyperlinkki"/>
            <w:noProof/>
          </w:rPr>
          <w:t>Kuvio 4. SSL-verifikaatio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F33B42" w14:textId="27C1EA3F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0" w:history="1">
        <w:r w:rsidRPr="00284132">
          <w:rPr>
            <w:rStyle w:val="Hyperlinkki"/>
            <w:noProof/>
          </w:rPr>
          <w:t>Kuvio 5. Elasticin aloitusnäkymä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353535" w14:textId="7AC32F96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1" w:history="1">
        <w:r w:rsidRPr="00284132">
          <w:rPr>
            <w:rStyle w:val="Hyperlinkki"/>
            <w:noProof/>
          </w:rPr>
          <w:t>Kuvio 6. Valmiit säännöt ja aikajanat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47111D" w14:textId="54E3D007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2" w:history="1">
        <w:r w:rsidRPr="00284132">
          <w:rPr>
            <w:rStyle w:val="Hyperlinkki"/>
            <w:noProof/>
          </w:rPr>
          <w:t>Kuvio 7. Sääntöjen käyttöönotto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685DB9" w14:textId="28DAEEBB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3" w:history="1">
        <w:r w:rsidRPr="00284132">
          <w:rPr>
            <w:rStyle w:val="Hyperlinkki"/>
            <w:noProof/>
          </w:rPr>
          <w:t>Kuvio 8. Virheilmoitus sääntöjä ladattaessa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E07A64" w14:textId="116596E6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4" w:history="1">
        <w:r w:rsidRPr="00284132">
          <w:rPr>
            <w:rStyle w:val="Hyperlinkki"/>
            <w:noProof/>
          </w:rPr>
          <w:t>Kuvio 9. Fleetin määrittämisen aloitus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C435A8" w14:textId="6E5A185C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5" w:history="1">
        <w:r w:rsidRPr="00284132">
          <w:rPr>
            <w:rStyle w:val="Hyperlinkki"/>
            <w:noProof/>
          </w:rPr>
          <w:t>Kuvio 10. Fleet-palvelimen IP-osoite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4B3418" w14:textId="3A44F97A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6" w:history="1">
        <w:r w:rsidRPr="00284132">
          <w:rPr>
            <w:rStyle w:val="Hyperlinkki"/>
            <w:noProof/>
          </w:rPr>
          <w:t>Kuvio 11. Fleet-palvelimen asennus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1A29D4" w14:textId="00F3C6F0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7" w:history="1">
        <w:r w:rsidRPr="00284132">
          <w:rPr>
            <w:rStyle w:val="Hyperlinkki"/>
            <w:noProof/>
          </w:rPr>
          <w:t>Kuvio 12. Komennon suorittaminen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C36AD3" w14:textId="2FF2F762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8" w:history="1">
        <w:r w:rsidRPr="00284132">
          <w:rPr>
            <w:rStyle w:val="Hyperlinkki"/>
            <w:noProof/>
          </w:rPr>
          <w:t>Kuvio 13. Workstations-politiikka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E6256D" w14:textId="1EE5FAB6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79" w:history="1">
        <w:r w:rsidRPr="00284132">
          <w:rPr>
            <w:rStyle w:val="Hyperlinkki"/>
            <w:noProof/>
          </w:rPr>
          <w:t>Kuvio 14. Agentin asennuskomento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E369B57" w14:textId="29A09BC8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0" w:history="1">
        <w:r w:rsidRPr="00284132">
          <w:rPr>
            <w:rStyle w:val="Hyperlinkki"/>
            <w:noProof/>
          </w:rPr>
          <w:t>Kuvio 15. Virhe agentin asennuksessa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F24328" w14:textId="67E287A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1" w:history="1">
        <w:r w:rsidRPr="00284132">
          <w:rPr>
            <w:rStyle w:val="Hyperlinkki"/>
            <w:noProof/>
          </w:rPr>
          <w:t>Kuvio 16. Onnistunut agentin asennus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071465" w14:textId="56672A90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2" w:history="1">
        <w:r w:rsidRPr="00284132">
          <w:rPr>
            <w:rStyle w:val="Hyperlinkki"/>
            <w:noProof/>
          </w:rPr>
          <w:t>Kuvio 17. WS01 Fleetissä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6A64FBE" w14:textId="2E676D66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3" w:history="1">
        <w:r w:rsidRPr="00284132">
          <w:rPr>
            <w:rStyle w:val="Hyperlinkki"/>
            <w:noProof/>
          </w:rPr>
          <w:t>Kuvio 18. Agenttien lisääminen Fleetiin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54DF8D4" w14:textId="439C65DC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4" w:history="1">
        <w:r w:rsidRPr="00284132">
          <w:rPr>
            <w:rStyle w:val="Hyperlinkki"/>
            <w:noProof/>
          </w:rPr>
          <w:t>Kuvio 19. Palvelimet ja työasema yhdistettynä Fleetiin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4F9776" w14:textId="6CCA1FD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5" w:history="1">
        <w:r w:rsidRPr="00284132">
          <w:rPr>
            <w:rStyle w:val="Hyperlinkki"/>
            <w:noProof/>
          </w:rPr>
          <w:t>Kuvio 20. sshd_config -tiedoston asetukset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772576B" w14:textId="168AA04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6" w:history="1">
        <w:r w:rsidRPr="00284132">
          <w:rPr>
            <w:rStyle w:val="Hyperlinkki"/>
            <w:noProof/>
          </w:rPr>
          <w:t>Kuvio 21. Agentin asennus NS01:lle.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907DA2" w14:textId="36BCD32B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7" w:history="1">
        <w:r w:rsidRPr="00284132">
          <w:rPr>
            <w:rStyle w:val="Hyperlinkki"/>
            <w:noProof/>
          </w:rPr>
          <w:t>Kuvio 22. Kaikki agentit asennettuna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A30A0EB" w14:textId="1AE7565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8" w:history="1">
        <w:r w:rsidRPr="00284132">
          <w:rPr>
            <w:rStyle w:val="Hyperlinkki"/>
            <w:noProof/>
          </w:rPr>
          <w:t>Kuvio 23.Syslog profiili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69A34E1" w14:textId="2F33D4A8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89" w:history="1">
        <w:r w:rsidRPr="00284132">
          <w:rPr>
            <w:rStyle w:val="Hyperlinkki"/>
            <w:noProof/>
          </w:rPr>
          <w:t>Kuvio 24. Yhteensopivuuslista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4EB8FF4" w14:textId="437793EB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0" w:history="1">
        <w:r w:rsidRPr="00284132">
          <w:rPr>
            <w:rStyle w:val="Hyperlinkki"/>
            <w:noProof/>
          </w:rPr>
          <w:t>Kuvio 25. Lokien välitysprofiili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FE52FE" w14:textId="756175F3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1" w:history="1">
        <w:r w:rsidRPr="00284132">
          <w:rPr>
            <w:rStyle w:val="Hyperlinkki"/>
            <w:noProof/>
          </w:rPr>
          <w:t>Kuvio 26. Välitysprofiilin lisääminen turvallisuuspolitiikkaan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6C29B76" w14:textId="0138BDA1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2" w:history="1">
        <w:r w:rsidRPr="00284132">
          <w:rPr>
            <w:rStyle w:val="Hyperlinkki"/>
            <w:noProof/>
          </w:rPr>
          <w:t>Kuvio 27. Syslogin arvot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2D2D8C2" w14:textId="329FDBDF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3" w:history="1">
        <w:r w:rsidRPr="00284132">
          <w:rPr>
            <w:rStyle w:val="Hyperlinkki"/>
            <w:noProof/>
          </w:rPr>
          <w:t>Kuvio 28. SIEM:n avoimet portit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D24A9D" w14:textId="75B8722B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4" w:history="1">
        <w:r w:rsidRPr="00284132">
          <w:rPr>
            <w:rStyle w:val="Hyperlinkki"/>
            <w:noProof/>
          </w:rPr>
          <w:t>Kuvio 29. Datan liikkumisen varmistaminen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7855576" w14:textId="46BD383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5" w:history="1">
        <w:r w:rsidRPr="00284132">
          <w:rPr>
            <w:rStyle w:val="Hyperlinkki"/>
            <w:noProof/>
          </w:rPr>
          <w:t>Kuvio 30. Palo Alton monitori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2C53FB" w14:textId="08DD3820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6" w:history="1">
        <w:r w:rsidRPr="00284132">
          <w:rPr>
            <w:rStyle w:val="Hyperlinkki"/>
            <w:noProof/>
          </w:rPr>
          <w:t>Kuvio 31. GlobalProtectin lokien lähetys SIEM:iin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C9E7BEE" w14:textId="660E077E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7" w:history="1">
        <w:r w:rsidRPr="00284132">
          <w:rPr>
            <w:rStyle w:val="Hyperlinkki"/>
            <w:noProof/>
          </w:rPr>
          <w:t>Kuvio 32. Uhkalokien lähetys SIEM:iin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70538B3" w14:textId="0D68C422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8" w:history="1">
        <w:r w:rsidRPr="00284132">
          <w:rPr>
            <w:rStyle w:val="Hyperlinkki"/>
            <w:noProof/>
          </w:rPr>
          <w:t>Kuvio 33. Integraatioiden lisäämisen aloittaminen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E5CD969" w14:textId="450D021F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699" w:history="1">
        <w:r w:rsidRPr="00284132">
          <w:rPr>
            <w:rStyle w:val="Hyperlinkki"/>
            <w:noProof/>
          </w:rPr>
          <w:t>Kuvio 34. Integrointi Beatsia käyttäen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B0D5555" w14:textId="21ECA23B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0" w:history="1">
        <w:r w:rsidRPr="00284132">
          <w:rPr>
            <w:rStyle w:val="Hyperlinkki"/>
            <w:noProof/>
          </w:rPr>
          <w:t>Kuvio 35. Konfiguraatio-ohjeet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98F5C99" w14:textId="2236F578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1" w:history="1">
        <w:r w:rsidRPr="00284132">
          <w:rPr>
            <w:rStyle w:val="Hyperlinkki"/>
            <w:noProof/>
          </w:rPr>
          <w:t>Kuvio 36. Sormenjäljen etsiminen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BE00E55" w14:textId="5540332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2" w:history="1">
        <w:r w:rsidRPr="00284132">
          <w:rPr>
            <w:rStyle w:val="Hyperlinkki"/>
            <w:noProof/>
          </w:rPr>
          <w:t>Kuvio 37. Filebeat.yml-tiedoston muokkaus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D92A7EC" w14:textId="33359B4C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3" w:history="1">
        <w:r w:rsidRPr="00284132">
          <w:rPr>
            <w:rStyle w:val="Hyperlinkki"/>
            <w:noProof/>
          </w:rPr>
          <w:t>Kuvio 38. Panw-moduulin käyttöönotto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E40E8CC" w14:textId="762C45CA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4" w:history="1">
        <w:r w:rsidRPr="00284132">
          <w:rPr>
            <w:rStyle w:val="Hyperlinkki"/>
            <w:noProof/>
          </w:rPr>
          <w:t>Kuvio 39. Panw.yml-tiedoston muokkaus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2F8856" w14:textId="0A872D7E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5" w:history="1">
        <w:r w:rsidRPr="00284132">
          <w:rPr>
            <w:rStyle w:val="Hyperlinkki"/>
            <w:noProof/>
          </w:rPr>
          <w:t>Kuvio 40. Filebeatin asentaminen, virhe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98E4E38" w14:textId="11DD2317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6" w:history="1">
        <w:r w:rsidRPr="00284132">
          <w:rPr>
            <w:rStyle w:val="Hyperlinkki"/>
            <w:noProof/>
          </w:rPr>
          <w:t>Kuvio 41. Filebeatin asentaminen onnistui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35B814E" w14:textId="480D60D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7" w:history="1">
        <w:r w:rsidRPr="00284132">
          <w:rPr>
            <w:rStyle w:val="Hyperlinkki"/>
            <w:noProof/>
          </w:rPr>
          <w:t>Kuvio 42. Filebeatin käynnistys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87C4156" w14:textId="3C865F25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8" w:history="1">
        <w:r w:rsidRPr="00284132">
          <w:rPr>
            <w:rStyle w:val="Hyperlinkki"/>
            <w:noProof/>
          </w:rPr>
          <w:t>Kuvio 43. Data liikkuu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1E35C55" w14:textId="3E8BB60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09" w:history="1">
        <w:r w:rsidRPr="00284132">
          <w:rPr>
            <w:rStyle w:val="Hyperlinkki"/>
            <w:noProof/>
          </w:rPr>
          <w:t>Kuvio 44. Windows-integraatio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A59E56D" w14:textId="675B662C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0" w:history="1">
        <w:r w:rsidRPr="00284132">
          <w:rPr>
            <w:rStyle w:val="Hyperlinkki"/>
            <w:noProof/>
          </w:rPr>
          <w:t>Kuvio 45. Workstations-politiikan alla olevien koneiden integrointi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5C33116" w14:textId="240A6AA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1" w:history="1">
        <w:r w:rsidRPr="00284132">
          <w:rPr>
            <w:rStyle w:val="Hyperlinkki"/>
            <w:noProof/>
          </w:rPr>
          <w:t>Kuvio 46. Windows-integraatiot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3EE317" w14:textId="0F0E84A3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2" w:history="1">
        <w:r w:rsidRPr="00284132">
          <w:rPr>
            <w:rStyle w:val="Hyperlinkki"/>
            <w:noProof/>
            <w:lang w:val="en-US"/>
          </w:rPr>
          <w:t>Kuvio 47. Endpoint and Cloud Security -integraatio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39AA633" w14:textId="236EB7B1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3" w:history="1">
        <w:r w:rsidRPr="00284132">
          <w:rPr>
            <w:rStyle w:val="Hyperlinkki"/>
            <w:noProof/>
          </w:rPr>
          <w:t>Kuvio 48. Integroidut järjestelmät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EE6B8E2" w14:textId="5799B731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4" w:history="1">
        <w:r w:rsidRPr="00284132">
          <w:rPr>
            <w:rStyle w:val="Hyperlinkki"/>
            <w:noProof/>
          </w:rPr>
          <w:t>Kuvio 49. ElasticSearchin loki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44FA573" w14:textId="13F00BE8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5" w:history="1">
        <w:r w:rsidRPr="00284132">
          <w:rPr>
            <w:rStyle w:val="Hyperlinkki"/>
            <w:noProof/>
          </w:rPr>
          <w:t>Kuvio 50. Metricbeat loki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E8ADD1A" w14:textId="2319077C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6" w:history="1">
        <w:r w:rsidRPr="00284132">
          <w:rPr>
            <w:rStyle w:val="Hyperlinkki"/>
            <w:noProof/>
          </w:rPr>
          <w:t>Kuvio 51. Endpoint loki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05134B8" w14:textId="0F33B574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7" w:history="1">
        <w:r w:rsidRPr="00284132">
          <w:rPr>
            <w:rStyle w:val="Hyperlinkki"/>
            <w:noProof/>
          </w:rPr>
          <w:t>Kuvio 52. Endpoint testi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6603D81" w14:textId="1AE98FAF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8" w:history="1">
        <w:r w:rsidRPr="00284132">
          <w:rPr>
            <w:rStyle w:val="Hyperlinkki"/>
            <w:noProof/>
          </w:rPr>
          <w:t>Kuvio 53. Kibana.yml-tiedoston Fleetin asetukset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5243C5B" w14:textId="7AC338C9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19" w:history="1">
        <w:r w:rsidRPr="00284132">
          <w:rPr>
            <w:rStyle w:val="Hyperlinkki"/>
            <w:noProof/>
          </w:rPr>
          <w:t>Kuvio 54. Fleetin outputasetukset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A2C3543" w14:textId="3E01B00B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0" w:history="1">
        <w:r w:rsidRPr="00284132">
          <w:rPr>
            <w:rStyle w:val="Hyperlinkki"/>
            <w:noProof/>
          </w:rPr>
          <w:t>Kuvio 55. Autorunsin käynnistys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D04531D" w14:textId="263B579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1" w:history="1">
        <w:r w:rsidRPr="00284132">
          <w:rPr>
            <w:rStyle w:val="Hyperlinkki"/>
            <w:noProof/>
          </w:rPr>
          <w:t>Kuvio 56. OneDriven automaattisen käynnistyksen poisto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9F5381A" w14:textId="55914F47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2" w:history="1">
        <w:r w:rsidRPr="00284132">
          <w:rPr>
            <w:rStyle w:val="Hyperlinkki"/>
            <w:noProof/>
          </w:rPr>
          <w:t>Kuvio 57. OneDriven automaattisen käynnistyksen poisto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F7642F8" w14:textId="75F53EC2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3" w:history="1">
        <w:r w:rsidRPr="00284132">
          <w:rPr>
            <w:rStyle w:val="Hyperlinkki"/>
            <w:noProof/>
          </w:rPr>
          <w:t>Kuvio 58. Analyzer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F3F1F3" w14:textId="46C789E2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4" w:history="1">
        <w:r w:rsidRPr="00284132">
          <w:rPr>
            <w:rStyle w:val="Hyperlinkki"/>
            <w:noProof/>
          </w:rPr>
          <w:t>Kuvio 59. Credential Dumping -testi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795A030" w14:textId="1BCCB601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5" w:history="1">
        <w:r w:rsidRPr="00284132">
          <w:rPr>
            <w:rStyle w:val="Hyperlinkki"/>
            <w:noProof/>
          </w:rPr>
          <w:t>Kuvio 60. Alerts-ikkuna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22F3206" w14:textId="174A392F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6" w:history="1">
        <w:r w:rsidRPr="00284132">
          <w:rPr>
            <w:rStyle w:val="Hyperlinkki"/>
            <w:noProof/>
          </w:rPr>
          <w:t>Kuvio 61. Tietoja hälytyksestä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79EC8D4" w14:textId="32CFA9F8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7" w:history="1">
        <w:r w:rsidRPr="00284132">
          <w:rPr>
            <w:rStyle w:val="Hyperlinkki"/>
            <w:noProof/>
          </w:rPr>
          <w:t>Kuvio 62. T1592.001 komento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18B2CC7" w14:textId="28A8CC3F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8" w:history="1">
        <w:r w:rsidRPr="00284132">
          <w:rPr>
            <w:rStyle w:val="Hyperlinkki"/>
            <w:noProof/>
          </w:rPr>
          <w:t>Kuvio 63. T1566.001 komento.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341BE3D" w14:textId="1992758A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29" w:history="1">
        <w:r w:rsidRPr="00284132">
          <w:rPr>
            <w:rStyle w:val="Hyperlinkki"/>
            <w:noProof/>
          </w:rPr>
          <w:t>Kuvio 64. T1566.001 hälytys.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C2BEC07" w14:textId="09FBD818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0" w:history="1">
        <w:r w:rsidRPr="00284132">
          <w:rPr>
            <w:rStyle w:val="Hyperlinkki"/>
            <w:noProof/>
          </w:rPr>
          <w:t>Kuvio 65. T1204.002 komento.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C0A6F10" w14:textId="7762F79E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1" w:history="1">
        <w:r w:rsidRPr="00284132">
          <w:rPr>
            <w:rStyle w:val="Hyperlinkki"/>
            <w:noProof/>
          </w:rPr>
          <w:t>Kuvio 66. T1204.002 hälytys.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7536ADC" w14:textId="64CFA609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2" w:history="1">
        <w:r w:rsidRPr="00284132">
          <w:rPr>
            <w:rStyle w:val="Hyperlinkki"/>
            <w:noProof/>
          </w:rPr>
          <w:t>Kuvio 67. T1547.001 komento.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6372B08" w14:textId="56C3A1E1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3" w:history="1">
        <w:r w:rsidRPr="00284132">
          <w:rPr>
            <w:rStyle w:val="Hyperlinkki"/>
            <w:noProof/>
          </w:rPr>
          <w:t>Kuvio 68. T1547.001 hälytys.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D7A8BD1" w14:textId="01BAAF42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4" w:history="1">
        <w:r w:rsidRPr="00284132">
          <w:rPr>
            <w:rStyle w:val="Hyperlinkki"/>
            <w:noProof/>
          </w:rPr>
          <w:t>Kuvio 69. T1547.001 analyysi.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152AB2D" w14:textId="6B00D4D9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5" w:history="1">
        <w:r w:rsidRPr="00284132">
          <w:rPr>
            <w:rStyle w:val="Hyperlinkki"/>
            <w:noProof/>
          </w:rPr>
          <w:t>Kuvio 70. T1037.001 komento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B7DC229" w14:textId="04B19F01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6" w:history="1">
        <w:r w:rsidRPr="00284132">
          <w:rPr>
            <w:rStyle w:val="Hyperlinkki"/>
            <w:noProof/>
          </w:rPr>
          <w:t>Kuvio 71. T1037.001 hälytys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28E9B20" w14:textId="5D8B7D5A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7" w:history="1">
        <w:r w:rsidRPr="00284132">
          <w:rPr>
            <w:rStyle w:val="Hyperlinkki"/>
            <w:noProof/>
          </w:rPr>
          <w:t>Kuvio 72. T1037.001 analyysi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3E1FAC2" w14:textId="467741D4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8" w:history="1">
        <w:r w:rsidRPr="00284132">
          <w:rPr>
            <w:rStyle w:val="Hyperlinkki"/>
            <w:noProof/>
          </w:rPr>
          <w:t>Kuvio 73. T1070.001 komento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F5DC00A" w14:textId="0B35C8BE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39" w:history="1">
        <w:r w:rsidRPr="00284132">
          <w:rPr>
            <w:rStyle w:val="Hyperlinkki"/>
            <w:noProof/>
          </w:rPr>
          <w:t>Kuvio 74. T1070.001 hälytys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A9D181F" w14:textId="789A67B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0" w:history="1">
        <w:r w:rsidRPr="00284132">
          <w:rPr>
            <w:rStyle w:val="Hyperlinkki"/>
            <w:noProof/>
          </w:rPr>
          <w:t>Kuvio 75. T1070.006 komento.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7B34AF5" w14:textId="2DCCC739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1" w:history="1">
        <w:r w:rsidRPr="00284132">
          <w:rPr>
            <w:rStyle w:val="Hyperlinkki"/>
            <w:noProof/>
          </w:rPr>
          <w:t>Kuvio 76. Mimikatz:n lataus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44F6FD9" w14:textId="3C079AE4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2" w:history="1">
        <w:r w:rsidRPr="00284132">
          <w:rPr>
            <w:rStyle w:val="Hyperlinkki"/>
            <w:noProof/>
          </w:rPr>
          <w:t>Kuvio 77. T1550.002 komento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6829F50" w14:textId="72D9AC8C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3" w:history="1">
        <w:r w:rsidRPr="00284132">
          <w:rPr>
            <w:rStyle w:val="Hyperlinkki"/>
            <w:noProof/>
          </w:rPr>
          <w:t>Kuvio 78. Elastic estää mimikatz:n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C26A4D8" w14:textId="3888315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4" w:history="1">
        <w:r w:rsidRPr="00284132">
          <w:rPr>
            <w:rStyle w:val="Hyperlinkki"/>
            <w:noProof/>
          </w:rPr>
          <w:t>Kuvio 79. T1550.002 hälytys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18EB1B6" w14:textId="7C6300C7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5" w:history="1">
        <w:r w:rsidRPr="00284132">
          <w:rPr>
            <w:rStyle w:val="Hyperlinkki"/>
            <w:noProof/>
          </w:rPr>
          <w:t>Kuvio 80. T1113 komento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A445249" w14:textId="79F513C8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6" w:history="1">
        <w:r w:rsidRPr="00284132">
          <w:rPr>
            <w:rStyle w:val="Hyperlinkki"/>
            <w:noProof/>
          </w:rPr>
          <w:t>Kuvio 81. Uuden hälytyssäännön luonti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A1572B8" w14:textId="6DEA2E64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7" w:history="1">
        <w:r w:rsidRPr="00284132">
          <w:rPr>
            <w:rStyle w:val="Hyperlinkki"/>
            <w:noProof/>
          </w:rPr>
          <w:t>Kuvio 82. T1113 hälytys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3DEB929" w14:textId="1249A6C0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8" w:history="1">
        <w:r w:rsidRPr="00284132">
          <w:rPr>
            <w:rStyle w:val="Hyperlinkki"/>
            <w:noProof/>
          </w:rPr>
          <w:t>Kuvio 83. T1105 komento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2723C33" w14:textId="26CC287B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49" w:history="1">
        <w:r w:rsidRPr="00284132">
          <w:rPr>
            <w:rStyle w:val="Hyperlinkki"/>
            <w:noProof/>
          </w:rPr>
          <w:t>Kuvio 84. T1105 hälytys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37C565C" w14:textId="3D372058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50" w:history="1">
        <w:r w:rsidRPr="00284132">
          <w:rPr>
            <w:rStyle w:val="Hyperlinkki"/>
            <w:noProof/>
          </w:rPr>
          <w:t>Kuvio 85. Curl:n asennus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409B521" w14:textId="1A9CB1D7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51" w:history="1">
        <w:r w:rsidRPr="00284132">
          <w:rPr>
            <w:rStyle w:val="Hyperlinkki"/>
            <w:noProof/>
          </w:rPr>
          <w:t>Kuvio 86. T1048.002 komento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3768530" w14:textId="2A3C042D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52" w:history="1">
        <w:r w:rsidRPr="00284132">
          <w:rPr>
            <w:rStyle w:val="Hyperlinkki"/>
            <w:noProof/>
          </w:rPr>
          <w:t>Kuvio 87. Rclonen asentaminen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4E03FE1" w14:textId="708BA011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53" w:history="1">
        <w:r w:rsidRPr="00284132">
          <w:rPr>
            <w:rStyle w:val="Hyperlinkki"/>
            <w:noProof/>
          </w:rPr>
          <w:t>Kuvio 88. T1567.002 komento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9FF727A" w14:textId="1C202C6E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54" w:history="1">
        <w:r w:rsidRPr="00284132">
          <w:rPr>
            <w:rStyle w:val="Hyperlinkki"/>
            <w:noProof/>
          </w:rPr>
          <w:t>Kuvio 89. Kohdemaat visualisoituna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7D7A710" w14:textId="34BFC773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55" w:history="1">
        <w:r w:rsidRPr="00284132">
          <w:rPr>
            <w:rStyle w:val="Hyperlinkki"/>
            <w:noProof/>
          </w:rPr>
          <w:t>Kuvio 90. bruteforce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730C423" w14:textId="77BF31E3" w:rsidR="00134089" w:rsidRDefault="00134089">
      <w:pPr>
        <w:pStyle w:val="Kuvaotsikkoluettelo"/>
        <w:rPr>
          <w:rFonts w:asciiTheme="minorHAnsi" w:eastAsiaTheme="minorEastAsia" w:hAnsiTheme="minorHAnsi" w:cstheme="minorBidi"/>
          <w:noProof/>
          <w:color w:val="auto"/>
          <w:kern w:val="2"/>
          <w:lang w:eastAsia="fi-FI"/>
          <w14:ligatures w14:val="standardContextual"/>
        </w:rPr>
      </w:pPr>
      <w:hyperlink w:anchor="_Toc182737756" w:history="1">
        <w:r w:rsidRPr="00284132">
          <w:rPr>
            <w:rStyle w:val="Hyperlinkki"/>
            <w:noProof/>
          </w:rPr>
          <w:t>Kuvio 91. Epäonnistuneet kirjautumisyritykset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_Toc182737756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F44B891" w14:textId="4E08B6AE" w:rsidR="00090F2D" w:rsidRPr="00CD2D68" w:rsidRDefault="00CA77C5" w:rsidP="00090F2D">
      <w:pPr>
        <w:pStyle w:val="Sisllysluettelootsikko"/>
      </w:pPr>
      <w:r>
        <w:fldChar w:fldCharType="end"/>
      </w:r>
      <w:bookmarkStart w:id="0" w:name="_Toc428542252"/>
      <w:bookmarkStart w:id="1" w:name="_Toc428799791"/>
      <w:bookmarkStart w:id="2" w:name="_Toc430675189"/>
      <w:bookmarkStart w:id="3" w:name="_Toc430767989"/>
      <w:bookmarkStart w:id="4" w:name="_Toc527546201"/>
      <w:bookmarkStart w:id="5" w:name="_Toc17205362"/>
      <w:bookmarkStart w:id="6" w:name="_Toc52971244"/>
      <w:bookmarkStart w:id="7" w:name="_Toc52971603"/>
      <w:bookmarkStart w:id="8" w:name="_Toc58338869"/>
      <w:bookmarkStart w:id="9" w:name="_Toc63413616"/>
    </w:p>
    <w:p w14:paraId="3F551E4F" w14:textId="77777777" w:rsidR="00B35964" w:rsidRDefault="00B35964">
      <w:pPr>
        <w:spacing w:after="160" w:line="259" w:lineRule="auto"/>
        <w:rPr>
          <w:rFonts w:eastAsiaTheme="majorEastAsia" w:cstheme="majorHAnsi"/>
          <w:b/>
          <w:noProof/>
          <w:szCs w:val="28"/>
          <w:lang w:val="en-US" w:eastAsia="fi-FI"/>
        </w:rPr>
      </w:pPr>
      <w:r>
        <w:br w:type="page"/>
      </w:r>
    </w:p>
    <w:p w14:paraId="72EC8C80" w14:textId="6A94ACDD" w:rsidR="003E0724" w:rsidRPr="00C01873" w:rsidRDefault="0071788B" w:rsidP="00E868F1">
      <w:pPr>
        <w:pStyle w:val="Otsikko1"/>
        <w:rPr>
          <w:lang w:val="fi-FI"/>
        </w:rPr>
      </w:pPr>
      <w:bookmarkStart w:id="10" w:name="_Toc182737644"/>
      <w:r w:rsidRPr="00CD2D68">
        <w:lastRenderedPageBreak/>
        <w:t>Johdanto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0A4877B7" w14:textId="6EEE0621" w:rsidR="005F4809" w:rsidRDefault="00594B80" w:rsidP="004B30A1">
      <w:bookmarkStart w:id="11" w:name="_Toc428542253"/>
      <w:bookmarkStart w:id="12" w:name="_Toc428799792"/>
      <w:bookmarkStart w:id="13" w:name="_Toc430675190"/>
      <w:bookmarkStart w:id="14" w:name="_Toc430767990"/>
      <w:bookmarkStart w:id="15" w:name="_Toc527546202"/>
      <w:bookmarkStart w:id="16" w:name="_Toc17205363"/>
      <w:r>
        <w:t>Tä</w:t>
      </w:r>
      <w:r w:rsidR="00926A70">
        <w:t xml:space="preserve">ssä työssä konfiguroimme ja otamme käyttöön </w:t>
      </w:r>
      <w:proofErr w:type="spellStart"/>
      <w:r w:rsidR="009A65E4">
        <w:t>Elastic</w:t>
      </w:r>
      <w:proofErr w:type="spellEnd"/>
      <w:r w:rsidR="009C2100">
        <w:t xml:space="preserve"> SIEM järjestelmän,</w:t>
      </w:r>
      <w:r w:rsidR="00282D33">
        <w:t xml:space="preserve"> niin että se kerää lokeja ympäristön laitteilta ws01, DC01, NS1, WWW, WSUS sekä SR01</w:t>
      </w:r>
      <w:r w:rsidR="00B533AC">
        <w:t xml:space="preserve"> </w:t>
      </w:r>
      <w:proofErr w:type="spellStart"/>
      <w:r w:rsidR="00B533AC">
        <w:t>Elastic</w:t>
      </w:r>
      <w:proofErr w:type="spellEnd"/>
      <w:r w:rsidR="00B533AC">
        <w:t xml:space="preserve"> Agentin avulla</w:t>
      </w:r>
      <w:r w:rsidR="00282D33">
        <w:t xml:space="preserve">. </w:t>
      </w:r>
      <w:r w:rsidR="00B86348">
        <w:t xml:space="preserve">Haemme lokeja myös paloaltosta Beat järjestelmän avulla. </w:t>
      </w:r>
      <w:r w:rsidR="00135F49">
        <w:t xml:space="preserve">Kun järjestelmä on otettu käyttöön ja saatu toimimaan, </w:t>
      </w:r>
      <w:r w:rsidR="00DA0D23">
        <w:t xml:space="preserve">luomme testejä käyttäen </w:t>
      </w:r>
      <w:proofErr w:type="spellStart"/>
      <w:r w:rsidR="00DA0D23">
        <w:t>atomic</w:t>
      </w:r>
      <w:proofErr w:type="spellEnd"/>
      <w:r w:rsidR="00DA0D23">
        <w:t xml:space="preserve"> </w:t>
      </w:r>
      <w:proofErr w:type="spellStart"/>
      <w:r w:rsidR="00DA0D23">
        <w:t>red</w:t>
      </w:r>
      <w:proofErr w:type="spellEnd"/>
      <w:r w:rsidR="00DA0D23">
        <w:t xml:space="preserve"> teamin tekniikoita</w:t>
      </w:r>
      <w:r w:rsidR="00CA796E">
        <w:t xml:space="preserve">. Luomme myös </w:t>
      </w:r>
      <w:proofErr w:type="spellStart"/>
      <w:r w:rsidR="00CA796E">
        <w:t>SIEMiin</w:t>
      </w:r>
      <w:proofErr w:type="spellEnd"/>
      <w:r w:rsidR="00CA796E">
        <w:t xml:space="preserve"> omia</w:t>
      </w:r>
      <w:r w:rsidR="00255DCD">
        <w:t xml:space="preserve"> </w:t>
      </w:r>
      <w:proofErr w:type="spellStart"/>
      <w:r w:rsidR="00255DCD">
        <w:t>dashboardeja</w:t>
      </w:r>
      <w:proofErr w:type="spellEnd"/>
      <w:r w:rsidR="00255DCD">
        <w:t xml:space="preserve"> jotka helpottavat hälytysten ja poikkeamien tarkkailua. </w:t>
      </w:r>
    </w:p>
    <w:p w14:paraId="67125257" w14:textId="52014202" w:rsidR="005F4809" w:rsidRDefault="005F4809" w:rsidP="004B30A1">
      <w:r>
        <w:t>Työ suoritetaan VLE ympäristöön</w:t>
      </w:r>
      <w:r w:rsidR="008F12CF">
        <w:t>,</w:t>
      </w:r>
      <w:r>
        <w:t xml:space="preserve"> jonka raken</w:t>
      </w:r>
      <w:r w:rsidR="005B7470">
        <w:t>ne alla. (Kuvio 1)</w:t>
      </w:r>
    </w:p>
    <w:p w14:paraId="0733D6A6" w14:textId="77777777" w:rsidR="00CC4ED3" w:rsidRDefault="00CC4ED3" w:rsidP="00CC4ED3">
      <w:pPr>
        <w:keepNext/>
      </w:pPr>
      <w:r w:rsidRPr="00CC4ED3">
        <w:rPr>
          <w:noProof/>
        </w:rPr>
        <w:drawing>
          <wp:inline distT="0" distB="0" distL="0" distR="0" wp14:anchorId="05DC1090" wp14:editId="743E8E02">
            <wp:extent cx="5172502" cy="3280712"/>
            <wp:effectExtent l="0" t="0" r="0" b="0"/>
            <wp:docPr id="646330070" name="Kuva 1" descr="Kuva, joka sisältää kohteen teksti, kuvakaappaus, diagrammi, muotoilu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30070" name="Kuva 1" descr="Kuva, joka sisältää kohteen teksti, kuvakaappaus, diagrammi, muotoilu&#10;&#10;Kuvaus luotu automaattisesti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7056" cy="32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6374" w14:textId="3C5B05FA" w:rsidR="005B7470" w:rsidRPr="004B30A1" w:rsidRDefault="00CC4ED3" w:rsidP="00CC4ED3">
      <w:pPr>
        <w:pStyle w:val="Kuvaotsikko"/>
      </w:pPr>
      <w:bookmarkStart w:id="17" w:name="_Toc18273766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</w:t>
      </w:r>
      <w:r>
        <w:fldChar w:fldCharType="end"/>
      </w:r>
      <w:r>
        <w:t>. VLE</w:t>
      </w:r>
      <w:bookmarkEnd w:id="17"/>
    </w:p>
    <w:p w14:paraId="1071C52D" w14:textId="178BA5D8" w:rsidR="002F20AC" w:rsidRDefault="001355CE" w:rsidP="00123E0F">
      <w:pPr>
        <w:pStyle w:val="Otsikko1"/>
      </w:pPr>
      <w:bookmarkStart w:id="18" w:name="_Toc182737645"/>
      <w:bookmarkEnd w:id="11"/>
      <w:bookmarkEnd w:id="12"/>
      <w:bookmarkEnd w:id="13"/>
      <w:bookmarkEnd w:id="14"/>
      <w:bookmarkEnd w:id="15"/>
      <w:bookmarkEnd w:id="16"/>
      <w:r>
        <w:t>Teoria</w:t>
      </w:r>
      <w:bookmarkEnd w:id="18"/>
    </w:p>
    <w:p w14:paraId="27FD0858" w14:textId="0C0FA52B" w:rsidR="00734385" w:rsidRDefault="001355CE" w:rsidP="001355CE">
      <w:r w:rsidRPr="001355CE">
        <w:t>Lokien luku</w:t>
      </w:r>
      <w:r w:rsidR="00DD6437">
        <w:t xml:space="preserve"> ja kerääminen</w:t>
      </w:r>
      <w:r w:rsidRPr="001355CE">
        <w:t xml:space="preserve"> on erittäin o</w:t>
      </w:r>
      <w:r>
        <w:t>leellinen osa kyberturvallisuuden ylläpitoa</w:t>
      </w:r>
      <w:r w:rsidR="009677F2">
        <w:t xml:space="preserve">. Lokien avulla voidaan seurata </w:t>
      </w:r>
      <w:r w:rsidR="00A50B01">
        <w:t xml:space="preserve">esimerkiksi: </w:t>
      </w:r>
      <w:r w:rsidR="00F40105">
        <w:t>verkkoliikennettä, kirjautumisi</w:t>
      </w:r>
      <w:r w:rsidR="00A50B01">
        <w:t>a, virheitä, pääsynhallintaa ja sovellus</w:t>
      </w:r>
      <w:r w:rsidR="00A50B01">
        <w:lastRenderedPageBreak/>
        <w:t>ten toimintaa</w:t>
      </w:r>
      <w:r w:rsidR="00F53A3D">
        <w:t>, jotta saadaan muodostettua kattava ja ajantasainen tilannekuva.</w:t>
      </w:r>
      <w:r w:rsidR="00A50B01">
        <w:t xml:space="preserve"> Näiden seuraaminen helpottaa mahdollisten </w:t>
      </w:r>
      <w:r w:rsidR="00420B19">
        <w:t>IOC</w:t>
      </w:r>
      <w:r w:rsidR="00246548">
        <w:t xml:space="preserve"> </w:t>
      </w:r>
      <w:r w:rsidR="006E14FA">
        <w:t>(</w:t>
      </w:r>
      <w:proofErr w:type="spellStart"/>
      <w:r w:rsidR="006E14FA">
        <w:t>Indicators</w:t>
      </w:r>
      <w:proofErr w:type="spellEnd"/>
      <w:r w:rsidR="006E14FA">
        <w:t xml:space="preserve"> of </w:t>
      </w:r>
      <w:proofErr w:type="spellStart"/>
      <w:r w:rsidR="006E14FA">
        <w:t>Compromise</w:t>
      </w:r>
      <w:proofErr w:type="spellEnd"/>
      <w:r w:rsidR="006E14FA">
        <w:t>) huomaamis</w:t>
      </w:r>
      <w:r w:rsidR="00246548">
        <w:t xml:space="preserve">en ja </w:t>
      </w:r>
      <w:r w:rsidR="00232FA7">
        <w:t xml:space="preserve">hyökkäyksen </w:t>
      </w:r>
      <w:r w:rsidR="00237D1C">
        <w:t xml:space="preserve">kulun selvittämistä. </w:t>
      </w:r>
      <w:r w:rsidR="004C6C82">
        <w:t>(Garcia, J. 2023).</w:t>
      </w:r>
    </w:p>
    <w:p w14:paraId="5EE4690C" w14:textId="13622A40" w:rsidR="001355CE" w:rsidRPr="001355CE" w:rsidRDefault="00074A13" w:rsidP="001355CE">
      <w:r>
        <w:t>Loki</w:t>
      </w:r>
      <w:r w:rsidR="00530E60">
        <w:t xml:space="preserve"> datan lukeminen </w:t>
      </w:r>
      <w:r w:rsidR="003D4869">
        <w:t xml:space="preserve">on haastavaa ilma siihen tarkoitettuja työkaluja, sillä </w:t>
      </w:r>
      <w:r w:rsidR="00A92CC9">
        <w:t>tätä dataa tulee todella suuria määriä pienessä ajassa.</w:t>
      </w:r>
      <w:r w:rsidR="00BF0EAA">
        <w:br/>
        <w:t>Tätä prosessia voidaan helpottaa ja parantaa järjestelmillä kuten SIEM, joka kerää loki ja tapahtuma dataa useasta lähteestä yhteen paikkaan.</w:t>
      </w:r>
    </w:p>
    <w:p w14:paraId="77A6139B" w14:textId="5E53FA67" w:rsidR="00A67A4F" w:rsidRDefault="005474D3" w:rsidP="008362D5">
      <w:pPr>
        <w:pStyle w:val="Otsikko2"/>
        <w:numPr>
          <w:ilvl w:val="1"/>
          <w:numId w:val="24"/>
        </w:numPr>
      </w:pPr>
      <w:bookmarkStart w:id="19" w:name="_Toc182737646"/>
      <w:r>
        <w:t>SIEM</w:t>
      </w:r>
      <w:bookmarkEnd w:id="19"/>
    </w:p>
    <w:p w14:paraId="74DD8981" w14:textId="64964FC7" w:rsidR="004754A0" w:rsidRDefault="00237D1C" w:rsidP="00A1155B">
      <w:r w:rsidRPr="00E15B42">
        <w:rPr>
          <w:b/>
          <w:bCs/>
        </w:rPr>
        <w:t xml:space="preserve">SIEM </w:t>
      </w:r>
      <w:r w:rsidRPr="00E15B42">
        <w:t>eli</w:t>
      </w:r>
      <w:r w:rsidRPr="00E15B42">
        <w:rPr>
          <w:b/>
          <w:bCs/>
        </w:rPr>
        <w:t xml:space="preserve"> </w:t>
      </w:r>
      <w:r w:rsidR="008F12CF">
        <w:rPr>
          <w:b/>
          <w:bCs/>
        </w:rPr>
        <w:t>(</w:t>
      </w:r>
      <w:r w:rsidR="00122007" w:rsidRPr="00E15B42">
        <w:rPr>
          <w:b/>
          <w:bCs/>
        </w:rPr>
        <w:t xml:space="preserve">Security </w:t>
      </w:r>
      <w:proofErr w:type="spellStart"/>
      <w:r w:rsidR="00122007" w:rsidRPr="00E15B42">
        <w:rPr>
          <w:b/>
          <w:bCs/>
        </w:rPr>
        <w:t>information</w:t>
      </w:r>
      <w:proofErr w:type="spellEnd"/>
      <w:r w:rsidR="00122007" w:rsidRPr="00E15B42">
        <w:rPr>
          <w:b/>
          <w:bCs/>
        </w:rPr>
        <w:t xml:space="preserve"> and </w:t>
      </w:r>
      <w:proofErr w:type="spellStart"/>
      <w:r w:rsidR="00122007" w:rsidRPr="00E15B42">
        <w:rPr>
          <w:b/>
          <w:bCs/>
        </w:rPr>
        <w:t>event</w:t>
      </w:r>
      <w:proofErr w:type="spellEnd"/>
      <w:r w:rsidR="00122007" w:rsidRPr="00E15B42">
        <w:rPr>
          <w:b/>
          <w:bCs/>
        </w:rPr>
        <w:t xml:space="preserve"> management) </w:t>
      </w:r>
      <w:r w:rsidR="00122007" w:rsidRPr="00E15B42">
        <w:t>on työkalu</w:t>
      </w:r>
      <w:r w:rsidR="003D2B67">
        <w:t xml:space="preserve">, </w:t>
      </w:r>
      <w:r w:rsidR="003D2B67" w:rsidRPr="003D2B67">
        <w:t>joka auttaa organisaatioita tunnistamaan ja reagoimaan uhkiin ennen kuin ne vahingoittavat liiketoimintaa</w:t>
      </w:r>
      <w:r w:rsidR="004754A0">
        <w:t>.</w:t>
      </w:r>
      <w:r w:rsidR="00851893">
        <w:t xml:space="preserve"> </w:t>
      </w:r>
      <w:r w:rsidR="00851893" w:rsidRPr="00851893">
        <w:t>Se yhdistää suojaustietojen hallinnan (</w:t>
      </w:r>
      <w:r w:rsidR="00851893" w:rsidRPr="00851893">
        <w:rPr>
          <w:b/>
          <w:bCs/>
        </w:rPr>
        <w:t>SIM</w:t>
      </w:r>
      <w:r w:rsidR="00851893" w:rsidRPr="00851893">
        <w:t>) ja suojaustapahtumien hallinnan (</w:t>
      </w:r>
      <w:r w:rsidR="00851893" w:rsidRPr="00851893">
        <w:rPr>
          <w:b/>
          <w:bCs/>
        </w:rPr>
        <w:t>SEM</w:t>
      </w:r>
      <w:r w:rsidR="00851893" w:rsidRPr="00851893">
        <w:t>) yhdeksi kokonaisuudeksi, keräten ja analysoiden tietoja eri lähteistä, kuten sovelluksista, laitteista ja käyttäjistä</w:t>
      </w:r>
      <w:r w:rsidR="00851893">
        <w:t>.</w:t>
      </w:r>
      <w:r w:rsidR="00E73824">
        <w:t xml:space="preserve"> (Mikä on SIEM? 2024.)</w:t>
      </w:r>
    </w:p>
    <w:p w14:paraId="313879C7" w14:textId="334667D8" w:rsidR="00A57EBB" w:rsidRDefault="003D575A" w:rsidP="00A57EBB">
      <w:pPr>
        <w:rPr>
          <w:rStyle w:val="Hyperlinkki"/>
        </w:rPr>
      </w:pPr>
      <w:r>
        <w:t xml:space="preserve">SIEM-järjestelmän avulla saadaan </w:t>
      </w:r>
      <w:r w:rsidR="00471597">
        <w:t xml:space="preserve">tieto </w:t>
      </w:r>
      <w:r w:rsidR="00A23A59">
        <w:t xml:space="preserve">keskitetysti yhteen paikkaan, joka helpottaa näiden suurien data määrien </w:t>
      </w:r>
      <w:r w:rsidR="009348A1">
        <w:t xml:space="preserve">havainnointia. </w:t>
      </w:r>
      <w:r w:rsidR="00B24863">
        <w:t xml:space="preserve">SIEM </w:t>
      </w:r>
      <w:r w:rsidR="00FF7367">
        <w:t xml:space="preserve">analysoi tätä kerättyä dataa ja aiheuttaa </w:t>
      </w:r>
      <w:r w:rsidR="00460D68">
        <w:t>hälytyksen,</w:t>
      </w:r>
      <w:r w:rsidR="00FF7367">
        <w:t xml:space="preserve"> mikäli huomaa </w:t>
      </w:r>
      <w:r w:rsidR="005C0D9B">
        <w:t xml:space="preserve">lokeissa poikkeamia. </w:t>
      </w:r>
      <w:r w:rsidR="00E73824">
        <w:t>(</w:t>
      </w:r>
      <w:proofErr w:type="spellStart"/>
      <w:r w:rsidR="00E73824">
        <w:t>What</w:t>
      </w:r>
      <w:proofErr w:type="spellEnd"/>
      <w:r w:rsidR="00E73824">
        <w:t xml:space="preserve"> Is SIEM? – Security </w:t>
      </w:r>
      <w:proofErr w:type="spellStart"/>
      <w:r w:rsidR="00E73824">
        <w:t>Information</w:t>
      </w:r>
      <w:proofErr w:type="spellEnd"/>
      <w:r w:rsidR="00E73824">
        <w:t xml:space="preserve"> and </w:t>
      </w:r>
      <w:proofErr w:type="spellStart"/>
      <w:r w:rsidR="00E73824">
        <w:t>Event</w:t>
      </w:r>
      <w:proofErr w:type="spellEnd"/>
      <w:r w:rsidR="00E73824">
        <w:t xml:space="preserve"> Management)</w:t>
      </w:r>
      <w:r w:rsidR="00E73824">
        <w:rPr>
          <w:rStyle w:val="Hyperlinkki"/>
        </w:rPr>
        <w:t xml:space="preserve"> </w:t>
      </w:r>
      <w:bookmarkStart w:id="20" w:name="_Toc428542261"/>
      <w:bookmarkStart w:id="21" w:name="_Toc428799800"/>
      <w:bookmarkStart w:id="22" w:name="_Toc430675200"/>
      <w:bookmarkStart w:id="23" w:name="_Toc430768000"/>
      <w:bookmarkStart w:id="24" w:name="_Toc527546213"/>
      <w:bookmarkStart w:id="25" w:name="_Toc17205374"/>
    </w:p>
    <w:p w14:paraId="19685520" w14:textId="07E9517A" w:rsidR="00254F66" w:rsidRDefault="004A0A4A" w:rsidP="00A57EBB">
      <w:pPr>
        <w:pStyle w:val="Otsikko1"/>
      </w:pPr>
      <w:bookmarkStart w:id="26" w:name="_Toc182737647"/>
      <w:r>
        <w:t>Elasticin käyttöönotto</w:t>
      </w:r>
      <w:bookmarkEnd w:id="26"/>
    </w:p>
    <w:p w14:paraId="1701F204" w14:textId="2236C1D7" w:rsidR="00254F66" w:rsidRPr="00B616CB" w:rsidRDefault="00254F66" w:rsidP="00254F66">
      <w:r w:rsidRPr="00B616CB">
        <w:t xml:space="preserve">Harjoitustyö alkoi ongelmalla, kun emme saaneet yhdistettyä Kalilla </w:t>
      </w:r>
      <w:proofErr w:type="spellStart"/>
      <w:r w:rsidRPr="00B616CB">
        <w:t>Elasticiin</w:t>
      </w:r>
      <w:proofErr w:type="spellEnd"/>
      <w:r w:rsidRPr="00B616CB">
        <w:t xml:space="preserve">. </w:t>
      </w:r>
      <w:r w:rsidR="00F44DDA" w:rsidRPr="00B616CB">
        <w:t>Saimme virheilmoituksen</w:t>
      </w:r>
      <w:r w:rsidR="006D5FBD" w:rsidRPr="00B616CB">
        <w:t xml:space="preserve">, että </w:t>
      </w:r>
      <w:proofErr w:type="spellStart"/>
      <w:r w:rsidR="006D5FBD" w:rsidRPr="00B616CB">
        <w:t>Kibana</w:t>
      </w:r>
      <w:proofErr w:type="spellEnd"/>
      <w:r w:rsidR="00A046F9">
        <w:t>-</w:t>
      </w:r>
      <w:r w:rsidR="00E16D6F" w:rsidRPr="00B616CB">
        <w:t xml:space="preserve">palvelin ei ole </w:t>
      </w:r>
      <w:r w:rsidR="00660D93" w:rsidRPr="00B616CB">
        <w:t>vielä valmis.</w:t>
      </w:r>
      <w:r w:rsidR="001173EC" w:rsidRPr="00B616CB">
        <w:t xml:space="preserve"> (Kuvio </w:t>
      </w:r>
      <w:r w:rsidR="00A57EBB">
        <w:t>2</w:t>
      </w:r>
      <w:r w:rsidR="00FF1D08" w:rsidRPr="00B616CB">
        <w:t>)</w:t>
      </w:r>
      <w:r w:rsidR="001A1ADF" w:rsidRPr="00B616CB">
        <w:t>.</w:t>
      </w:r>
    </w:p>
    <w:p w14:paraId="61389859" w14:textId="77777777" w:rsidR="00734385" w:rsidRDefault="007245DF" w:rsidP="00734385">
      <w:pPr>
        <w:keepNext/>
      </w:pPr>
      <w:r w:rsidRPr="007245DF">
        <w:rPr>
          <w:noProof/>
          <w:lang w:val="en-US"/>
        </w:rPr>
        <w:lastRenderedPageBreak/>
        <w:drawing>
          <wp:inline distT="0" distB="0" distL="0" distR="0" wp14:anchorId="4593327E" wp14:editId="4431BD7E">
            <wp:extent cx="4220164" cy="1171739"/>
            <wp:effectExtent l="0" t="0" r="0" b="9525"/>
            <wp:docPr id="678968166" name="Kuva 1" descr="Kuva, joka sisältää kohteen teksti, kuvakaappaus, Fontti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68166" name="Kuva 1" descr="Kuva, joka sisältää kohteen teksti, kuvakaappaus, Fontti, ohjelmisto&#10;&#10;Kuvaus luotu automaattisesti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DA73" w14:textId="53E71FBC" w:rsidR="007245DF" w:rsidRPr="00DF358B" w:rsidRDefault="00734385" w:rsidP="00734385">
      <w:pPr>
        <w:pStyle w:val="Kuvaotsikko"/>
      </w:pPr>
      <w:bookmarkStart w:id="27" w:name="_Toc18273766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</w:t>
      </w:r>
      <w:r>
        <w:fldChar w:fldCharType="end"/>
      </w:r>
      <w:r>
        <w:t xml:space="preserve">. </w:t>
      </w:r>
      <w:r w:rsidR="00A57EBB">
        <w:t>Kibana</w:t>
      </w:r>
      <w:r w:rsidR="00A046F9">
        <w:t>-palvelimen ongelma</w:t>
      </w:r>
      <w:bookmarkEnd w:id="27"/>
    </w:p>
    <w:p w14:paraId="38BCF235" w14:textId="0975BA81" w:rsidR="001173EC" w:rsidRPr="00B616CB" w:rsidRDefault="001173EC" w:rsidP="00254F66">
      <w:r w:rsidRPr="00B616CB">
        <w:t xml:space="preserve">Tutkimme </w:t>
      </w:r>
      <w:proofErr w:type="spellStart"/>
      <w:r w:rsidR="00A046F9">
        <w:t>K</w:t>
      </w:r>
      <w:r w:rsidRPr="00B616CB">
        <w:t>ibanan</w:t>
      </w:r>
      <w:proofErr w:type="spellEnd"/>
      <w:r w:rsidRPr="00B616CB">
        <w:t xml:space="preserve"> lokeja, ja löysimme virheilmoituksen, </w:t>
      </w:r>
      <w:r w:rsidR="00FF1D08" w:rsidRPr="00B616CB">
        <w:t xml:space="preserve">joka kertoi </w:t>
      </w:r>
      <w:proofErr w:type="spellStart"/>
      <w:r w:rsidR="00B810EF" w:rsidRPr="00B616CB">
        <w:t>ElasticSearchin</w:t>
      </w:r>
      <w:proofErr w:type="spellEnd"/>
      <w:r w:rsidR="00FF1D08" w:rsidRPr="00B616CB">
        <w:t xml:space="preserve"> sertifikaatin vanhenneen. Epäilimme tämän liittyvän ongelmaan, ja saimmekin siihen vastauksen labrainsseiltä. (Kuvio</w:t>
      </w:r>
      <w:r w:rsidR="00734385">
        <w:t xml:space="preserve"> 3</w:t>
      </w:r>
      <w:r w:rsidR="00FF1D08" w:rsidRPr="00B616CB">
        <w:t>)</w:t>
      </w:r>
      <w:r w:rsidR="001A1ADF" w:rsidRPr="00B616CB">
        <w:t>.</w:t>
      </w:r>
    </w:p>
    <w:p w14:paraId="625B04A4" w14:textId="77777777" w:rsidR="00734385" w:rsidRDefault="00040EE6" w:rsidP="00734385">
      <w:pPr>
        <w:keepNext/>
      </w:pPr>
      <w:r w:rsidRPr="00040EE6">
        <w:rPr>
          <w:noProof/>
        </w:rPr>
        <w:drawing>
          <wp:inline distT="0" distB="0" distL="0" distR="0" wp14:anchorId="631CA60D" wp14:editId="161235A2">
            <wp:extent cx="6120130" cy="222250"/>
            <wp:effectExtent l="0" t="0" r="0" b="6350"/>
            <wp:docPr id="143701915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25A6" w14:textId="683E8FE1" w:rsidR="00040EE6" w:rsidRPr="00040EE6" w:rsidRDefault="00734385" w:rsidP="00734385">
      <w:pPr>
        <w:pStyle w:val="Kuvaotsikko"/>
      </w:pPr>
      <w:bookmarkStart w:id="28" w:name="_Toc18273766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</w:t>
      </w:r>
      <w:r>
        <w:fldChar w:fldCharType="end"/>
      </w:r>
      <w:r>
        <w:t xml:space="preserve">. </w:t>
      </w:r>
      <w:r w:rsidR="00A046F9">
        <w:t>Vanhentunut sertifikaatti</w:t>
      </w:r>
      <w:bookmarkEnd w:id="28"/>
    </w:p>
    <w:p w14:paraId="1B445BDB" w14:textId="6FAD6298" w:rsidR="00040EE6" w:rsidRDefault="00040EE6" w:rsidP="00254F66">
      <w:r w:rsidRPr="00B616CB">
        <w:t xml:space="preserve">Labrainssit antoivat ohjeeksi </w:t>
      </w:r>
      <w:r w:rsidR="00514C3B" w:rsidRPr="00B616CB">
        <w:t xml:space="preserve">lisätä </w:t>
      </w:r>
      <w:proofErr w:type="spellStart"/>
      <w:r w:rsidR="00514C3B" w:rsidRPr="00B616CB">
        <w:t>kiba.yml</w:t>
      </w:r>
      <w:proofErr w:type="spellEnd"/>
      <w:r w:rsidR="00514C3B" w:rsidRPr="00B616CB">
        <w:t xml:space="preserve"> </w:t>
      </w:r>
      <w:proofErr w:type="spellStart"/>
      <w:r w:rsidR="00514C3B" w:rsidRPr="00B616CB">
        <w:t>tieodoston</w:t>
      </w:r>
      <w:proofErr w:type="spellEnd"/>
      <w:r w:rsidR="00514C3B" w:rsidRPr="00B616CB">
        <w:t xml:space="preserve"> loppuun rivin “</w:t>
      </w:r>
      <w:proofErr w:type="spellStart"/>
      <w:r w:rsidR="00514C3B" w:rsidRPr="00514C3B">
        <w:t>elasticsearch.ssl.verificationMode</w:t>
      </w:r>
      <w:proofErr w:type="spellEnd"/>
      <w:r w:rsidR="00514C3B" w:rsidRPr="00514C3B">
        <w:t xml:space="preserve">: </w:t>
      </w:r>
      <w:proofErr w:type="spellStart"/>
      <w:r w:rsidR="00514C3B" w:rsidRPr="00514C3B">
        <w:t>none</w:t>
      </w:r>
      <w:proofErr w:type="spellEnd"/>
      <w:r w:rsidR="00514C3B">
        <w:t xml:space="preserve">”. Tämä </w:t>
      </w:r>
      <w:r w:rsidR="00B810EF">
        <w:t xml:space="preserve">kertoo </w:t>
      </w:r>
      <w:proofErr w:type="spellStart"/>
      <w:r w:rsidR="00B810EF">
        <w:t>kibanalle</w:t>
      </w:r>
      <w:proofErr w:type="spellEnd"/>
      <w:r w:rsidR="00B810EF">
        <w:t xml:space="preserve">, että sen ei tarvitse tarkistaa </w:t>
      </w:r>
      <w:proofErr w:type="spellStart"/>
      <w:r w:rsidR="00B810EF">
        <w:t>elastic</w:t>
      </w:r>
      <w:r w:rsidR="00C03765">
        <w:t>searchin</w:t>
      </w:r>
      <w:proofErr w:type="spellEnd"/>
      <w:r w:rsidR="008F7642">
        <w:t xml:space="preserve"> sertifikaattia, vaan ohittaa sen kokonaan. </w:t>
      </w:r>
      <w:r w:rsidR="00C77F98">
        <w:t xml:space="preserve">(Kuvio </w:t>
      </w:r>
      <w:r w:rsidR="005A726F">
        <w:t>4</w:t>
      </w:r>
      <w:r w:rsidR="00C77F98">
        <w:t>)</w:t>
      </w:r>
    </w:p>
    <w:p w14:paraId="3B4FAD93" w14:textId="77777777" w:rsidR="005A726F" w:rsidRDefault="00C77F98" w:rsidP="005A726F">
      <w:pPr>
        <w:keepNext/>
      </w:pPr>
      <w:r w:rsidRPr="00C77F98">
        <w:rPr>
          <w:noProof/>
          <w:lang w:val="en-US"/>
        </w:rPr>
        <w:drawing>
          <wp:inline distT="0" distB="0" distL="0" distR="0" wp14:anchorId="301BFA6A" wp14:editId="75120B12">
            <wp:extent cx="6120130" cy="1351280"/>
            <wp:effectExtent l="0" t="0" r="0" b="1270"/>
            <wp:docPr id="1320476045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76045" name="Kuva 1" descr="Kuva, joka sisältää kohteen teksti, kuvakaappaus, Fontti&#10;&#10;Kuvaus luotu automaattisesti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FB08" w14:textId="139D9CBE" w:rsidR="00C77F98" w:rsidRPr="00DF358B" w:rsidRDefault="005A726F" w:rsidP="005A726F">
      <w:pPr>
        <w:pStyle w:val="Kuvaotsikko"/>
      </w:pPr>
      <w:bookmarkStart w:id="29" w:name="_Toc18273766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</w:t>
      </w:r>
      <w:r>
        <w:fldChar w:fldCharType="end"/>
      </w:r>
      <w:r>
        <w:t xml:space="preserve">. </w:t>
      </w:r>
      <w:r w:rsidR="00C57657">
        <w:t>SSL-verifikaatio</w:t>
      </w:r>
      <w:bookmarkEnd w:id="29"/>
    </w:p>
    <w:p w14:paraId="366D3987" w14:textId="68FB51C5" w:rsidR="00C77F98" w:rsidRPr="006660A1" w:rsidRDefault="00C77F98" w:rsidP="00254F66">
      <w:r w:rsidRPr="006660A1">
        <w:lastRenderedPageBreak/>
        <w:t xml:space="preserve">Tämän jälkeen </w:t>
      </w:r>
      <w:r w:rsidR="00C07388" w:rsidRPr="006660A1">
        <w:t xml:space="preserve">käynnistimme </w:t>
      </w:r>
      <w:proofErr w:type="spellStart"/>
      <w:r w:rsidR="00C57657">
        <w:t>K</w:t>
      </w:r>
      <w:r w:rsidR="002B7883" w:rsidRPr="006660A1">
        <w:t>ibanan</w:t>
      </w:r>
      <w:proofErr w:type="spellEnd"/>
      <w:r w:rsidR="002B7883" w:rsidRPr="006660A1">
        <w:t xml:space="preserve"> uudelleen</w:t>
      </w:r>
      <w:r w:rsidR="005D76C0" w:rsidRPr="006660A1">
        <w:t xml:space="preserve"> komennolla </w:t>
      </w:r>
      <w:proofErr w:type="spellStart"/>
      <w:r w:rsidR="005D76C0" w:rsidRPr="006660A1">
        <w:t>systemctl</w:t>
      </w:r>
      <w:proofErr w:type="spellEnd"/>
      <w:r w:rsidR="005D76C0" w:rsidRPr="006660A1">
        <w:t xml:space="preserve"> </w:t>
      </w:r>
      <w:proofErr w:type="spellStart"/>
      <w:r w:rsidR="005D76C0" w:rsidRPr="006660A1">
        <w:t>restart</w:t>
      </w:r>
      <w:proofErr w:type="spellEnd"/>
      <w:r w:rsidR="005D76C0" w:rsidRPr="006660A1">
        <w:t xml:space="preserve"> </w:t>
      </w:r>
      <w:proofErr w:type="spellStart"/>
      <w:r w:rsidR="005D76C0" w:rsidRPr="006660A1">
        <w:t>kibana</w:t>
      </w:r>
      <w:proofErr w:type="spellEnd"/>
      <w:r w:rsidR="00675218" w:rsidRPr="006660A1">
        <w:t xml:space="preserve"> ja pääsimme kirjautumaan </w:t>
      </w:r>
      <w:proofErr w:type="spellStart"/>
      <w:r w:rsidR="00675218" w:rsidRPr="006660A1">
        <w:t>Elasticiin</w:t>
      </w:r>
      <w:proofErr w:type="spellEnd"/>
      <w:r w:rsidR="00675218" w:rsidRPr="006660A1">
        <w:t xml:space="preserve"> osoitteessa </w:t>
      </w:r>
      <w:hyperlink r:id="rId17" w:history="1">
        <w:r w:rsidR="009630D5" w:rsidRPr="006660A1">
          <w:rPr>
            <w:rStyle w:val="Hyperlinkki"/>
          </w:rPr>
          <w:t>http://10.2.0.11:5601</w:t>
        </w:r>
      </w:hyperlink>
      <w:r w:rsidR="009900E2" w:rsidRPr="006660A1">
        <w:t>.</w:t>
      </w:r>
    </w:p>
    <w:p w14:paraId="432F952C" w14:textId="4B6423F6" w:rsidR="0091136D" w:rsidRPr="006660A1" w:rsidRDefault="008F62F3" w:rsidP="00254F66">
      <w:r>
        <w:t>Yllä mainittuun</w:t>
      </w:r>
      <w:r w:rsidR="005A726F">
        <w:t xml:space="preserve"> ongelmaan tuli </w:t>
      </w:r>
      <w:r>
        <w:t xml:space="preserve">myöhemmin </w:t>
      </w:r>
      <w:r w:rsidR="005A726F">
        <w:t xml:space="preserve">korjaus ja saimme </w:t>
      </w:r>
      <w:r w:rsidR="00CD0DE7">
        <w:t>uusitut sertifikaatit, jonka seurauksena kommentoimme pois kuviossa 4 lisätyn rivin.</w:t>
      </w:r>
    </w:p>
    <w:p w14:paraId="34AE3579" w14:textId="236F8437" w:rsidR="009630D5" w:rsidRPr="006660A1" w:rsidRDefault="00FE316A" w:rsidP="00254F66">
      <w:r w:rsidRPr="006660A1">
        <w:t xml:space="preserve">Kun ongelma oli selätetty, aloitimme konfiguroimaan </w:t>
      </w:r>
      <w:proofErr w:type="spellStart"/>
      <w:r w:rsidR="00D74F9B" w:rsidRPr="006660A1">
        <w:t>Elasticia</w:t>
      </w:r>
      <w:proofErr w:type="spellEnd"/>
      <w:r w:rsidR="006B2897" w:rsidRPr="006660A1">
        <w:t xml:space="preserve"> meille annetun ohjeen mukaisesti.</w:t>
      </w:r>
      <w:r w:rsidR="00B60BD2">
        <w:t xml:space="preserve"> Valitsimme annetuista vaihtoehdoista </w:t>
      </w:r>
      <w:proofErr w:type="spellStart"/>
      <w:r w:rsidR="00B60BD2">
        <w:t>Explore</w:t>
      </w:r>
      <w:proofErr w:type="spellEnd"/>
      <w:r w:rsidR="00B60BD2">
        <w:t xml:space="preserve"> on my </w:t>
      </w:r>
      <w:proofErr w:type="spellStart"/>
      <w:r w:rsidR="00B60BD2">
        <w:t>own</w:t>
      </w:r>
      <w:proofErr w:type="spellEnd"/>
      <w:r w:rsidR="008810DE">
        <w:t>. (Kuvio 5)</w:t>
      </w:r>
      <w:r w:rsidR="00236ECE">
        <w:t>.</w:t>
      </w:r>
    </w:p>
    <w:p w14:paraId="016AD15E" w14:textId="77777777" w:rsidR="008810DE" w:rsidRDefault="003843BA" w:rsidP="008810DE">
      <w:pPr>
        <w:keepNext/>
      </w:pPr>
      <w:r w:rsidRPr="003843BA">
        <w:rPr>
          <w:noProof/>
        </w:rPr>
        <w:drawing>
          <wp:inline distT="0" distB="0" distL="0" distR="0" wp14:anchorId="470BA5DB" wp14:editId="213EC7A2">
            <wp:extent cx="2309854" cy="1633050"/>
            <wp:effectExtent l="0" t="0" r="0" b="5715"/>
            <wp:docPr id="240706702" name="Kuva 1" descr="Kuva, joka sisältää kohteen teksti, kuvakaappaus, Fontti, diagramm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06702" name="Kuva 1" descr="Kuva, joka sisältää kohteen teksti, kuvakaappaus, Fontti, diagrammi&#10;&#10;Kuvaus luotu automaattisesti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1882" cy="164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7FFD" w14:textId="24C4AD41" w:rsidR="00CD7C45" w:rsidRDefault="008810DE" w:rsidP="008810DE">
      <w:pPr>
        <w:pStyle w:val="Kuvaotsikko"/>
      </w:pPr>
      <w:bookmarkStart w:id="30" w:name="_Toc182737670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</w:t>
      </w:r>
      <w:r>
        <w:fldChar w:fldCharType="end"/>
      </w:r>
      <w:r>
        <w:t xml:space="preserve">. </w:t>
      </w:r>
      <w:r w:rsidR="008F62F3">
        <w:t>Elasticin aloitusnäkymä</w:t>
      </w:r>
      <w:bookmarkEnd w:id="30"/>
    </w:p>
    <w:p w14:paraId="2F3299E5" w14:textId="3A89BB46" w:rsidR="003843BA" w:rsidRPr="006660A1" w:rsidRDefault="00951441" w:rsidP="00254F66">
      <w:r>
        <w:t>Ava</w:t>
      </w:r>
      <w:r w:rsidR="00BB2DE3">
        <w:t>simme</w:t>
      </w:r>
      <w:r>
        <w:t xml:space="preserve"> </w:t>
      </w:r>
      <w:proofErr w:type="spellStart"/>
      <w:r>
        <w:t>Elasticin</w:t>
      </w:r>
      <w:proofErr w:type="spellEnd"/>
      <w:r>
        <w:t xml:space="preserve"> </w:t>
      </w:r>
      <w:r w:rsidR="0012198D">
        <w:t>hallintapaneelin</w:t>
      </w:r>
      <w:r>
        <w:t xml:space="preserve"> </w:t>
      </w:r>
      <w:r w:rsidR="008C3B35">
        <w:t>ja vasemmasta palkista valit</w:t>
      </w:r>
      <w:r w:rsidR="0012198D">
        <w:t>simme</w:t>
      </w:r>
      <w:r w:rsidR="008C3B35">
        <w:t xml:space="preserve"> </w:t>
      </w:r>
      <w:proofErr w:type="spellStart"/>
      <w:r w:rsidR="008C3B35">
        <w:t>rules</w:t>
      </w:r>
      <w:proofErr w:type="spellEnd"/>
      <w:r w:rsidR="0012198D">
        <w:t>-välilehden</w:t>
      </w:r>
      <w:r w:rsidR="00E31233">
        <w:t xml:space="preserve"> ja </w:t>
      </w:r>
      <w:r w:rsidR="0012198D">
        <w:t>klikkasimme</w:t>
      </w:r>
      <w:r w:rsidR="00E31233">
        <w:t xml:space="preserve"> ”</w:t>
      </w:r>
      <w:proofErr w:type="spellStart"/>
      <w:r w:rsidR="00E31233">
        <w:t>Load</w:t>
      </w:r>
      <w:proofErr w:type="spellEnd"/>
      <w:r w:rsidR="00E31233">
        <w:t xml:space="preserve"> </w:t>
      </w:r>
      <w:proofErr w:type="spellStart"/>
      <w:r w:rsidR="00E31233">
        <w:t>Elastic</w:t>
      </w:r>
      <w:proofErr w:type="spellEnd"/>
      <w:r w:rsidR="00E31233">
        <w:t xml:space="preserve"> </w:t>
      </w:r>
      <w:proofErr w:type="spellStart"/>
      <w:r w:rsidR="00E31233">
        <w:t>Prebuilt</w:t>
      </w:r>
      <w:proofErr w:type="spellEnd"/>
      <w:r w:rsidR="00E31233">
        <w:t xml:space="preserve"> </w:t>
      </w:r>
      <w:proofErr w:type="spellStart"/>
      <w:r w:rsidR="00E31233">
        <w:t>rules</w:t>
      </w:r>
      <w:proofErr w:type="spellEnd"/>
      <w:r w:rsidR="00E31233">
        <w:t xml:space="preserve"> and </w:t>
      </w:r>
      <w:proofErr w:type="spellStart"/>
      <w:r w:rsidR="00E31233">
        <w:t>timeline</w:t>
      </w:r>
      <w:proofErr w:type="spellEnd"/>
      <w:r w:rsidR="00E31233">
        <w:t xml:space="preserve"> </w:t>
      </w:r>
      <w:proofErr w:type="spellStart"/>
      <w:r w:rsidR="00E31233">
        <w:t>templates</w:t>
      </w:r>
      <w:proofErr w:type="spellEnd"/>
      <w:r w:rsidR="00E31233">
        <w:t>”.</w:t>
      </w:r>
      <w:r w:rsidR="00673F44">
        <w:t xml:space="preserve"> </w:t>
      </w:r>
      <w:r w:rsidR="00096523">
        <w:t xml:space="preserve">Täältä löytyy </w:t>
      </w:r>
      <w:proofErr w:type="spellStart"/>
      <w:r w:rsidR="00096523">
        <w:t>Elasticin</w:t>
      </w:r>
      <w:proofErr w:type="spellEnd"/>
      <w:r w:rsidR="00096523">
        <w:t xml:space="preserve"> omia </w:t>
      </w:r>
      <w:r w:rsidR="00514A19">
        <w:t xml:space="preserve">valmiita </w:t>
      </w:r>
      <w:r w:rsidR="00640F2A">
        <w:t xml:space="preserve">sääntöjä </w:t>
      </w:r>
      <w:r w:rsidR="00EC68B5">
        <w:t>poikkeamien havaitsemiseen.</w:t>
      </w:r>
      <w:r w:rsidR="00D60850">
        <w:t xml:space="preserve"> (Kuvio 6).</w:t>
      </w:r>
    </w:p>
    <w:p w14:paraId="02B05EA2" w14:textId="77777777" w:rsidR="00D60850" w:rsidRDefault="007F542F" w:rsidP="00D60850">
      <w:pPr>
        <w:keepNext/>
      </w:pPr>
      <w:r>
        <w:rPr>
          <w:noProof/>
        </w:rPr>
        <w:lastRenderedPageBreak/>
        <w:drawing>
          <wp:inline distT="0" distB="0" distL="0" distR="0" wp14:anchorId="14D0325E" wp14:editId="1B35C64E">
            <wp:extent cx="6120130" cy="1692275"/>
            <wp:effectExtent l="0" t="0" r="0" b="3175"/>
            <wp:docPr id="1814841862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FE29" w14:textId="57732B10" w:rsidR="007F542F" w:rsidRPr="006660A1" w:rsidRDefault="00D60850" w:rsidP="00D60850">
      <w:pPr>
        <w:pStyle w:val="Kuvaotsikko"/>
      </w:pPr>
      <w:bookmarkStart w:id="31" w:name="_Toc18273767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</w:t>
      </w:r>
      <w:r>
        <w:fldChar w:fldCharType="end"/>
      </w:r>
      <w:r>
        <w:t xml:space="preserve">. </w:t>
      </w:r>
      <w:r w:rsidR="0012198D">
        <w:t xml:space="preserve">Valmiit </w:t>
      </w:r>
      <w:r w:rsidR="00B86213">
        <w:t>säännöt ja aikajanat</w:t>
      </w:r>
      <w:bookmarkEnd w:id="31"/>
    </w:p>
    <w:p w14:paraId="0FB6953F" w14:textId="2CA79F40" w:rsidR="22357E96" w:rsidRDefault="00FD05FC" w:rsidP="22357E96">
      <w:pPr>
        <w:spacing w:after="160" w:line="259" w:lineRule="auto"/>
      </w:pPr>
      <w:r>
        <w:t>Valit</w:t>
      </w:r>
      <w:r w:rsidR="00B86213">
        <w:t>simme</w:t>
      </w:r>
      <w:r>
        <w:t xml:space="preserve"> kaikki säännöt ja pain</w:t>
      </w:r>
      <w:r w:rsidR="00B86213">
        <w:t>oimme</w:t>
      </w:r>
      <w:r>
        <w:t xml:space="preserve"> </w:t>
      </w:r>
      <w:proofErr w:type="spellStart"/>
      <w:r>
        <w:t>Bulk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alta </w:t>
      </w:r>
      <w:proofErr w:type="spellStart"/>
      <w:r>
        <w:t>Enable</w:t>
      </w:r>
      <w:proofErr w:type="spellEnd"/>
      <w:r w:rsidR="00D60850">
        <w:t>,</w:t>
      </w:r>
      <w:r>
        <w:t xml:space="preserve"> joka ottaa säännöt käyttöön. (Kuvio </w:t>
      </w:r>
      <w:r w:rsidR="00D60850">
        <w:t>7</w:t>
      </w:r>
      <w:r>
        <w:t>)</w:t>
      </w:r>
      <w:r w:rsidR="00B86213">
        <w:t>.</w:t>
      </w:r>
    </w:p>
    <w:p w14:paraId="0E1BA649" w14:textId="17CF1F89" w:rsidR="3097E86E" w:rsidRDefault="3097E86E" w:rsidP="3097E86E">
      <w:pPr>
        <w:spacing w:after="160" w:line="259" w:lineRule="auto"/>
      </w:pPr>
    </w:p>
    <w:p w14:paraId="40AD3465" w14:textId="77777777" w:rsidR="00D60850" w:rsidRDefault="002020B3" w:rsidP="00D60850">
      <w:pPr>
        <w:keepNext/>
        <w:spacing w:after="160" w:line="259" w:lineRule="auto"/>
      </w:pPr>
      <w:r w:rsidRPr="002020B3">
        <w:rPr>
          <w:noProof/>
        </w:rPr>
        <w:drawing>
          <wp:inline distT="0" distB="0" distL="0" distR="0" wp14:anchorId="7A164C8C" wp14:editId="1FBD15F0">
            <wp:extent cx="6120130" cy="2425700"/>
            <wp:effectExtent l="0" t="0" r="0" b="0"/>
            <wp:docPr id="1261812609" name="Kuva 1" descr="Kuva, joka sisältää kohteen teksti, Fontti, numero, vii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12609" name="Kuva 1" descr="Kuva, joka sisältää kohteen teksti, Fontti, numero, viiva&#10;&#10;Kuvaus luotu automaattisesti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68A5" w14:textId="284BBB77" w:rsidR="006660A1" w:rsidRDefault="00D60850" w:rsidP="00D60850">
      <w:pPr>
        <w:pStyle w:val="Kuvaotsikko"/>
      </w:pPr>
      <w:bookmarkStart w:id="32" w:name="_Toc18273767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</w:t>
      </w:r>
      <w:r>
        <w:fldChar w:fldCharType="end"/>
      </w:r>
      <w:r>
        <w:t xml:space="preserve">. </w:t>
      </w:r>
      <w:r w:rsidR="00B86213">
        <w:t>Sääntöjen käyttöönotto</w:t>
      </w:r>
      <w:bookmarkEnd w:id="32"/>
    </w:p>
    <w:p w14:paraId="5ACFF7B4" w14:textId="77777777" w:rsidR="006660A1" w:rsidRDefault="006660A1" w:rsidP="001F6724"/>
    <w:p w14:paraId="5C360AA1" w14:textId="5D94B319" w:rsidR="000B01A9" w:rsidRDefault="000B01A9" w:rsidP="001F6724">
      <w:r>
        <w:t xml:space="preserve">Näiden käyttöönotto </w:t>
      </w:r>
      <w:r w:rsidR="00257257">
        <w:t>aiheutti</w:t>
      </w:r>
      <w:r>
        <w:t xml:space="preserve"> häiriön 47 säännöstä mutta </w:t>
      </w:r>
      <w:r w:rsidR="00257257">
        <w:t>jätimme</w:t>
      </w:r>
      <w:r>
        <w:t xml:space="preserve"> se toistaiseksi huomiotta.</w:t>
      </w:r>
      <w:r w:rsidR="00257257">
        <w:t xml:space="preserve"> (Kuvio 8)</w:t>
      </w:r>
      <w:r w:rsidR="00B86213">
        <w:t>.</w:t>
      </w:r>
    </w:p>
    <w:p w14:paraId="1C216E0E" w14:textId="77777777" w:rsidR="00257257" w:rsidRDefault="00660320" w:rsidP="00257257">
      <w:pPr>
        <w:keepNext/>
      </w:pPr>
      <w:r w:rsidRPr="00660320">
        <w:rPr>
          <w:noProof/>
        </w:rPr>
        <w:lastRenderedPageBreak/>
        <w:drawing>
          <wp:inline distT="0" distB="0" distL="0" distR="0" wp14:anchorId="5D8D1C96" wp14:editId="080BF3D0">
            <wp:extent cx="1653871" cy="720652"/>
            <wp:effectExtent l="0" t="0" r="3810" b="3810"/>
            <wp:docPr id="1653933519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335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2677" cy="72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01A6" w14:textId="6100AD7D" w:rsidR="00660320" w:rsidRDefault="00257257" w:rsidP="00257257">
      <w:pPr>
        <w:pStyle w:val="Kuvaotsikko"/>
      </w:pPr>
      <w:bookmarkStart w:id="33" w:name="_Toc18273767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</w:t>
      </w:r>
      <w:r>
        <w:fldChar w:fldCharType="end"/>
      </w:r>
      <w:r>
        <w:t xml:space="preserve">. </w:t>
      </w:r>
      <w:r w:rsidR="00B86213">
        <w:t>Virheilmoitus sääntöjä ladattaessa</w:t>
      </w:r>
      <w:bookmarkEnd w:id="33"/>
    </w:p>
    <w:p w14:paraId="38832DAA" w14:textId="3557E630" w:rsidR="00660320" w:rsidRDefault="00CA4145" w:rsidP="001F6724">
      <w:r>
        <w:t>Ava</w:t>
      </w:r>
      <w:r w:rsidR="00B86213">
        <w:t xml:space="preserve">simme </w:t>
      </w:r>
      <w:r w:rsidR="0062373A">
        <w:t>vasemman ylänurkan</w:t>
      </w:r>
      <w:r>
        <w:t xml:space="preserve"> </w:t>
      </w:r>
      <w:r w:rsidR="0062373A">
        <w:t>hampurilais</w:t>
      </w:r>
      <w:r w:rsidR="00FD1097">
        <w:t>valik</w:t>
      </w:r>
      <w:r w:rsidR="0062373A">
        <w:t>on</w:t>
      </w:r>
      <w:r>
        <w:t xml:space="preserve"> ja vali</w:t>
      </w:r>
      <w:r w:rsidR="0062373A">
        <w:t>tsimme</w:t>
      </w:r>
      <w:r>
        <w:t xml:space="preserve"> managemen</w:t>
      </w:r>
      <w:r w:rsidR="0062373A">
        <w:t>t otsikon</w:t>
      </w:r>
      <w:r>
        <w:t xml:space="preserve"> alta </w:t>
      </w:r>
      <w:proofErr w:type="spellStart"/>
      <w:r>
        <w:t>fleet</w:t>
      </w:r>
      <w:proofErr w:type="spellEnd"/>
      <w:r>
        <w:t xml:space="preserve"> välilehti.</w:t>
      </w:r>
      <w:r w:rsidR="0097262E">
        <w:t xml:space="preserve"> </w:t>
      </w:r>
      <w:proofErr w:type="spellStart"/>
      <w:r w:rsidR="0097262E">
        <w:t>Fleet</w:t>
      </w:r>
      <w:proofErr w:type="spellEnd"/>
      <w:r w:rsidR="0062373A">
        <w:t>-</w:t>
      </w:r>
      <w:r w:rsidR="00FF3D7F">
        <w:t>palvelimen</w:t>
      </w:r>
      <w:r w:rsidR="0097262E">
        <w:t xml:space="preserve"> avulla saadaan yhdistettyä </w:t>
      </w:r>
      <w:proofErr w:type="spellStart"/>
      <w:r w:rsidR="0097262E">
        <w:t>elastic</w:t>
      </w:r>
      <w:proofErr w:type="spellEnd"/>
      <w:r w:rsidR="0097262E">
        <w:t xml:space="preserve"> agentit</w:t>
      </w:r>
      <w:r w:rsidR="00B54A5E">
        <w:t xml:space="preserve"> järjestelmään.</w:t>
      </w:r>
      <w:r w:rsidR="00257257">
        <w:t xml:space="preserve"> (Kuvio 9).</w:t>
      </w:r>
    </w:p>
    <w:p w14:paraId="28FB2290" w14:textId="77777777" w:rsidR="00257257" w:rsidRDefault="00BB4432" w:rsidP="00257257">
      <w:pPr>
        <w:keepNext/>
      </w:pPr>
      <w:r w:rsidRPr="00BB4432">
        <w:rPr>
          <w:noProof/>
        </w:rPr>
        <w:drawing>
          <wp:inline distT="0" distB="0" distL="0" distR="0" wp14:anchorId="038C210E" wp14:editId="7D6FB384">
            <wp:extent cx="2286319" cy="2324424"/>
            <wp:effectExtent l="0" t="0" r="0" b="0"/>
            <wp:docPr id="496833174" name="Kuva 1" descr="Kuva, joka sisältää kohteen teksti, kuvakaappaus, Fontti, muotoilu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33174" name="Kuva 1" descr="Kuva, joka sisältää kohteen teksti, kuvakaappaus, Fontti, muotoilu&#10;&#10;Kuvaus luotu automaattisesti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3153" w14:textId="2FAD1272" w:rsidR="00BB4432" w:rsidRDefault="00257257" w:rsidP="00257257">
      <w:pPr>
        <w:pStyle w:val="Kuvaotsikko"/>
      </w:pPr>
      <w:bookmarkStart w:id="34" w:name="_Toc18273767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9</w:t>
      </w:r>
      <w:r>
        <w:fldChar w:fldCharType="end"/>
      </w:r>
      <w:r>
        <w:t>.</w:t>
      </w:r>
      <w:r w:rsidR="0062373A">
        <w:t xml:space="preserve"> Fleetin </w:t>
      </w:r>
      <w:r w:rsidR="00FF3D7F">
        <w:t>määrittämisen aloitus</w:t>
      </w:r>
      <w:bookmarkEnd w:id="34"/>
    </w:p>
    <w:p w14:paraId="15A7598F" w14:textId="77777777" w:rsidR="00FD1097" w:rsidRPr="00FD1097" w:rsidRDefault="00FD1097" w:rsidP="00FD1097"/>
    <w:p w14:paraId="08B87104" w14:textId="7FC96169" w:rsidR="00863785" w:rsidRPr="00863785" w:rsidRDefault="00FF3D7F" w:rsidP="001F6724">
      <w:r>
        <w:t xml:space="preserve">Aloimme luomaan </w:t>
      </w:r>
      <w:proofErr w:type="spellStart"/>
      <w:r>
        <w:t>Fleet</w:t>
      </w:r>
      <w:proofErr w:type="spellEnd"/>
      <w:r>
        <w:t>-palvelinta.</w:t>
      </w:r>
      <w:r w:rsidR="00863785" w:rsidRPr="00863785">
        <w:t xml:space="preserve"> </w:t>
      </w:r>
      <w:r>
        <w:t xml:space="preserve">Kirjoitimme </w:t>
      </w:r>
      <w:proofErr w:type="spellStart"/>
      <w:r>
        <w:t>Fleet</w:t>
      </w:r>
      <w:proofErr w:type="spellEnd"/>
      <w:r>
        <w:t xml:space="preserve"> Server</w:t>
      </w:r>
      <w:r w:rsidR="00863785" w:rsidRPr="00863785">
        <w:t xml:space="preserve"> </w:t>
      </w:r>
      <w:proofErr w:type="spellStart"/>
      <w:r w:rsidR="00863785" w:rsidRPr="00863785">
        <w:t>host</w:t>
      </w:r>
      <w:proofErr w:type="spellEnd"/>
      <w:r w:rsidR="00863785" w:rsidRPr="00863785">
        <w:t xml:space="preserve"> kohta</w:t>
      </w:r>
      <w:r w:rsidR="00863785">
        <w:t xml:space="preserve">an meidän </w:t>
      </w:r>
      <w:r w:rsidR="009A113A">
        <w:t>SIEM koneen IP</w:t>
      </w:r>
      <w:r>
        <w:t>-osoitteen</w:t>
      </w:r>
      <w:r w:rsidR="009A113A">
        <w:t xml:space="preserve"> ja port</w:t>
      </w:r>
      <w:r>
        <w:t xml:space="preserve">in </w:t>
      </w:r>
      <w:r w:rsidR="009A113A">
        <w:t>8220</w:t>
      </w:r>
      <w:r w:rsidR="00FD1097">
        <w:t>. (Kuvio 10)</w:t>
      </w:r>
      <w:r>
        <w:t>.</w:t>
      </w:r>
    </w:p>
    <w:p w14:paraId="3F481250" w14:textId="77777777" w:rsidR="0075465B" w:rsidRDefault="00A27E52" w:rsidP="0075465B">
      <w:pPr>
        <w:keepNext/>
      </w:pPr>
      <w:r w:rsidRPr="00A27E52">
        <w:rPr>
          <w:noProof/>
        </w:rPr>
        <w:lastRenderedPageBreak/>
        <w:drawing>
          <wp:inline distT="0" distB="0" distL="0" distR="0" wp14:anchorId="2636C8FA" wp14:editId="4B786BCC">
            <wp:extent cx="4959353" cy="1807658"/>
            <wp:effectExtent l="0" t="0" r="0" b="2540"/>
            <wp:docPr id="1912896345" name="Kuva 1" descr="Kuva, joka sisältää kohteen teksti, Fontti, numero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96345" name="Kuva 1" descr="Kuva, joka sisältää kohteen teksti, Fontti, numero, kuvakaappaus&#10;&#10;Kuvaus luotu automaattisesti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7037" cy="181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F85E" w14:textId="2E3AE853" w:rsidR="00B54A5E" w:rsidRDefault="0075465B" w:rsidP="0075465B">
      <w:pPr>
        <w:pStyle w:val="Kuvaotsikko"/>
      </w:pPr>
      <w:bookmarkStart w:id="35" w:name="_Toc18273767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10</w:t>
      </w:r>
      <w:r>
        <w:fldChar w:fldCharType="end"/>
      </w:r>
      <w:r>
        <w:t>. Fleet</w:t>
      </w:r>
      <w:r w:rsidR="00FF3D7F">
        <w:t>-palvelimen IP-osoite</w:t>
      </w:r>
      <w:bookmarkEnd w:id="35"/>
    </w:p>
    <w:p w14:paraId="00B6C880" w14:textId="63B674D1" w:rsidR="000E5EEC" w:rsidRDefault="0075465B" w:rsidP="001F6724">
      <w:r>
        <w:t>O</w:t>
      </w:r>
      <w:r w:rsidR="000E5EEC">
        <w:t>t</w:t>
      </w:r>
      <w:r>
        <w:t>imme</w:t>
      </w:r>
      <w:r w:rsidR="000E5EEC">
        <w:t xml:space="preserve"> </w:t>
      </w:r>
      <w:r w:rsidR="00FF3D7F">
        <w:t>K</w:t>
      </w:r>
      <w:r w:rsidR="000E5EEC">
        <w:t xml:space="preserve">alilla </w:t>
      </w:r>
      <w:r w:rsidR="00FF3D7F">
        <w:t>SSH-</w:t>
      </w:r>
      <w:r w:rsidR="000E5EEC">
        <w:t>yhtey</w:t>
      </w:r>
      <w:r>
        <w:t>den</w:t>
      </w:r>
      <w:r w:rsidR="000E5EEC">
        <w:t xml:space="preserve"> </w:t>
      </w:r>
      <w:proofErr w:type="spellStart"/>
      <w:r w:rsidR="005B29B8">
        <w:t>SIEM:lle</w:t>
      </w:r>
      <w:proofErr w:type="spellEnd"/>
      <w:r w:rsidR="005B29B8">
        <w:t xml:space="preserve"> </w:t>
      </w:r>
      <w:r w:rsidR="00A57474">
        <w:t xml:space="preserve">ja </w:t>
      </w:r>
      <w:r w:rsidR="00E5322A">
        <w:t>syötimme komennot</w:t>
      </w:r>
      <w:r w:rsidR="00C05584">
        <w:t xml:space="preserve">, </w:t>
      </w:r>
      <w:r w:rsidR="00E245F6">
        <w:t xml:space="preserve">joita </w:t>
      </w:r>
      <w:proofErr w:type="spellStart"/>
      <w:r w:rsidR="00FF3D7F">
        <w:t>E</w:t>
      </w:r>
      <w:r w:rsidR="00E245F6">
        <w:t>lastic</w:t>
      </w:r>
      <w:proofErr w:type="spellEnd"/>
      <w:r w:rsidR="00E245F6">
        <w:t xml:space="preserve"> </w:t>
      </w:r>
      <w:r>
        <w:t>ohjeisti</w:t>
      </w:r>
      <w:r w:rsidR="00E245F6">
        <w:t xml:space="preserve"> suorittamaan yhteyden luomiseks</w:t>
      </w:r>
      <w:r>
        <w:t>i. (Kuvio 11)</w:t>
      </w:r>
    </w:p>
    <w:p w14:paraId="42EE9151" w14:textId="77777777" w:rsidR="004147CC" w:rsidRDefault="005458BB" w:rsidP="004147CC">
      <w:pPr>
        <w:keepNext/>
      </w:pPr>
      <w:r w:rsidRPr="005458BB">
        <w:rPr>
          <w:noProof/>
        </w:rPr>
        <w:drawing>
          <wp:inline distT="0" distB="0" distL="0" distR="0" wp14:anchorId="6B5C4D60" wp14:editId="555B8D1E">
            <wp:extent cx="4180869" cy="1408950"/>
            <wp:effectExtent l="0" t="0" r="0" b="1270"/>
            <wp:docPr id="906661117" name="Kuva 1" descr="Kuva, joka sisältää kohteen teksti, Fontti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61117" name="Kuva 1" descr="Kuva, joka sisältää kohteen teksti, Fontti, kuvakaappaus&#10;&#10;Kuvaus luotu automaattisesti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360" cy="141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5AD3" w14:textId="2D0B126E" w:rsidR="005458BB" w:rsidRDefault="004147CC" w:rsidP="004147CC">
      <w:pPr>
        <w:pStyle w:val="Kuvaotsikko"/>
      </w:pPr>
      <w:bookmarkStart w:id="36" w:name="_Toc18273767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11</w:t>
      </w:r>
      <w:r>
        <w:fldChar w:fldCharType="end"/>
      </w:r>
      <w:r>
        <w:t xml:space="preserve">. </w:t>
      </w:r>
      <w:r w:rsidR="00FF3D7F">
        <w:t>Fleet-palvelimen asennus</w:t>
      </w:r>
      <w:bookmarkEnd w:id="36"/>
    </w:p>
    <w:p w14:paraId="66F50CF3" w14:textId="7343862C" w:rsidR="00B410CD" w:rsidRPr="00B410CD" w:rsidRDefault="00B410CD" w:rsidP="00B410CD">
      <w:pPr>
        <w:spacing w:after="160" w:line="259" w:lineRule="auto"/>
      </w:pPr>
      <w:r>
        <w:br w:type="page"/>
      </w:r>
    </w:p>
    <w:p w14:paraId="69DFB863" w14:textId="53185D8E" w:rsidR="005458BB" w:rsidRDefault="00042B89" w:rsidP="001F6724">
      <w:r>
        <w:lastRenderedPageBreak/>
        <w:t>Saimme komennon suoritettua ilman ongelmia.</w:t>
      </w:r>
      <w:r w:rsidR="004147CC">
        <w:t xml:space="preserve"> (Kuvio 12)</w:t>
      </w:r>
    </w:p>
    <w:p w14:paraId="07C286AC" w14:textId="77777777" w:rsidR="00B410CD" w:rsidRDefault="00BA15B9" w:rsidP="00B410CD">
      <w:pPr>
        <w:keepNext/>
      </w:pPr>
      <w:r w:rsidRPr="00BA15B9">
        <w:rPr>
          <w:noProof/>
        </w:rPr>
        <w:drawing>
          <wp:inline distT="0" distB="0" distL="0" distR="0" wp14:anchorId="44DEC6BC" wp14:editId="723FAE03">
            <wp:extent cx="5364832" cy="1472295"/>
            <wp:effectExtent l="0" t="0" r="7620" b="0"/>
            <wp:docPr id="290196808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96808" name="Kuva 1" descr="Kuva, joka sisältää kohteen teksti, kuvakaappaus, Fontti&#10;&#10;Kuvaus luotu automaattisesti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2457" cy="147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C6A0" w14:textId="4C22372D" w:rsidR="00BA15B9" w:rsidRDefault="00B410CD" w:rsidP="00B410CD">
      <w:pPr>
        <w:pStyle w:val="Kuvaotsikko"/>
      </w:pPr>
      <w:bookmarkStart w:id="37" w:name="_Toc18273767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12</w:t>
      </w:r>
      <w:r>
        <w:fldChar w:fldCharType="end"/>
      </w:r>
      <w:r>
        <w:t xml:space="preserve">. </w:t>
      </w:r>
      <w:r w:rsidR="00F80FE8">
        <w:t>Komennon suorittaminen</w:t>
      </w:r>
      <w:bookmarkEnd w:id="37"/>
    </w:p>
    <w:p w14:paraId="7748F694" w14:textId="6926F543" w:rsidR="00BA15B9" w:rsidRDefault="00F80FE8" w:rsidP="001F6724">
      <w:r>
        <w:t>S</w:t>
      </w:r>
      <w:r w:rsidR="00070D98">
        <w:t xml:space="preserve">euraavaksi </w:t>
      </w:r>
      <w:r w:rsidR="00B410CD">
        <w:t>lisäsimme</w:t>
      </w:r>
      <w:r w:rsidR="00070D98">
        <w:t xml:space="preserve"> </w:t>
      </w:r>
      <w:proofErr w:type="spellStart"/>
      <w:r>
        <w:t>E</w:t>
      </w:r>
      <w:r w:rsidR="00070D98">
        <w:t>lastic</w:t>
      </w:r>
      <w:proofErr w:type="spellEnd"/>
      <w:r w:rsidR="00070D98">
        <w:t xml:space="preserve"> agentit </w:t>
      </w:r>
      <w:proofErr w:type="spellStart"/>
      <w:r w:rsidR="00070D98">
        <w:t>fle</w:t>
      </w:r>
      <w:r>
        <w:t>e</w:t>
      </w:r>
      <w:r w:rsidR="00070D98">
        <w:t>t</w:t>
      </w:r>
      <w:r>
        <w:t>iin</w:t>
      </w:r>
      <w:proofErr w:type="spellEnd"/>
      <w:r>
        <w:t xml:space="preserve"> </w:t>
      </w:r>
      <w:r w:rsidR="007A0672">
        <w:t>ja samalla loimme agenteille pol</w:t>
      </w:r>
      <w:r w:rsidR="00AB4826">
        <w:t>itii</w:t>
      </w:r>
      <w:r w:rsidR="002A7319">
        <w:t>kat</w:t>
      </w:r>
      <w:r w:rsidR="007A0672">
        <w:t xml:space="preserve">. </w:t>
      </w:r>
      <w:r>
        <w:t>Aloitimme</w:t>
      </w:r>
      <w:r w:rsidR="00AB4826">
        <w:t xml:space="preserve"> luomalla </w:t>
      </w:r>
      <w:r w:rsidR="00AC73CC">
        <w:t xml:space="preserve">politiikan nimeltä </w:t>
      </w:r>
      <w:proofErr w:type="spellStart"/>
      <w:r w:rsidR="00AC73CC">
        <w:t>Workstations</w:t>
      </w:r>
      <w:proofErr w:type="spellEnd"/>
      <w:r w:rsidR="00AC73CC">
        <w:t>, jonka alle tulisi WS01-työasema.</w:t>
      </w:r>
      <w:r w:rsidR="007A0672">
        <w:t xml:space="preserve"> (Kuvio 13)</w:t>
      </w:r>
    </w:p>
    <w:p w14:paraId="4C5A052B" w14:textId="77777777" w:rsidR="007A0672" w:rsidRDefault="00802779" w:rsidP="007A0672">
      <w:pPr>
        <w:keepNext/>
      </w:pPr>
      <w:r w:rsidRPr="00802779">
        <w:rPr>
          <w:noProof/>
        </w:rPr>
        <w:drawing>
          <wp:inline distT="0" distB="0" distL="0" distR="0" wp14:anchorId="71FE3C79" wp14:editId="042E79F6">
            <wp:extent cx="3980018" cy="2223326"/>
            <wp:effectExtent l="0" t="0" r="1905" b="5715"/>
            <wp:docPr id="685826075" name="Kuva 1" descr="Kuva, joka sisältää kohteen teksti, kuvakaappaus, Fontti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26075" name="Kuva 1" descr="Kuva, joka sisältää kohteen teksti, kuvakaappaus, Fontti, ohjelmisto&#10;&#10;Kuvaus luotu automaattisesti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5540" cy="222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E84A" w14:textId="36B184E7" w:rsidR="00930935" w:rsidRDefault="007A0672" w:rsidP="007A0672">
      <w:pPr>
        <w:pStyle w:val="Kuvaotsikko"/>
      </w:pPr>
      <w:bookmarkStart w:id="38" w:name="_Toc18273767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13</w:t>
      </w:r>
      <w:r>
        <w:fldChar w:fldCharType="end"/>
      </w:r>
      <w:r>
        <w:t xml:space="preserve">. </w:t>
      </w:r>
      <w:r w:rsidR="00AC73CC">
        <w:t>Workstations</w:t>
      </w:r>
      <w:r w:rsidR="002A7319">
        <w:t>-politiikka</w:t>
      </w:r>
      <w:bookmarkEnd w:id="38"/>
    </w:p>
    <w:p w14:paraId="34DC729A" w14:textId="3AFC1A96" w:rsidR="00802779" w:rsidRDefault="00650B37" w:rsidP="001F6724">
      <w:r>
        <w:t>Seuraavaksi ava</w:t>
      </w:r>
      <w:r w:rsidR="002A7319">
        <w:t>simme</w:t>
      </w:r>
      <w:r>
        <w:t xml:space="preserve"> </w:t>
      </w:r>
      <w:r w:rsidR="00570B97">
        <w:t>WS01-työaseman,</w:t>
      </w:r>
      <w:r w:rsidR="00DC6CDA">
        <w:t xml:space="preserve"> jolle ase</w:t>
      </w:r>
      <w:r w:rsidR="002A7319">
        <w:t>n</w:t>
      </w:r>
      <w:r w:rsidR="006E7955">
        <w:t>simme</w:t>
      </w:r>
      <w:r w:rsidR="00DC6CDA">
        <w:t xml:space="preserve"> ensimmäisen agentin.</w:t>
      </w:r>
    </w:p>
    <w:p w14:paraId="76373CE0" w14:textId="77777777" w:rsidR="005C012B" w:rsidRDefault="005C012B">
      <w:pPr>
        <w:spacing w:after="160" w:line="259" w:lineRule="auto"/>
      </w:pPr>
      <w:r>
        <w:br w:type="page"/>
      </w:r>
    </w:p>
    <w:p w14:paraId="3F8398A3" w14:textId="0901AA2A" w:rsidR="00DC6CDA" w:rsidRDefault="002A7319" w:rsidP="001F6724">
      <w:r>
        <w:lastRenderedPageBreak/>
        <w:t>Syötimme WS01:llä PowerShelliin kuvion 14 mukaise</w:t>
      </w:r>
      <w:r w:rsidR="0080462C">
        <w:t>t</w:t>
      </w:r>
      <w:r>
        <w:t xml:space="preserve"> komenno</w:t>
      </w:r>
      <w:r w:rsidR="0080462C">
        <w:t>t</w:t>
      </w:r>
      <w:r>
        <w:t>.</w:t>
      </w:r>
    </w:p>
    <w:p w14:paraId="429A105E" w14:textId="77777777" w:rsidR="00E340E2" w:rsidRDefault="005C012B" w:rsidP="00E340E2">
      <w:pPr>
        <w:keepNext/>
      </w:pPr>
      <w:r w:rsidRPr="005C012B">
        <w:rPr>
          <w:noProof/>
        </w:rPr>
        <w:drawing>
          <wp:inline distT="0" distB="0" distL="0" distR="0" wp14:anchorId="40B45066" wp14:editId="69720FAF">
            <wp:extent cx="4307722" cy="1740878"/>
            <wp:effectExtent l="0" t="0" r="0" b="0"/>
            <wp:docPr id="1283571210" name="Kuva 1" descr="Kuva, joka sisältää kohteen teksti, kuvakaappaus, Fontt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71210" name="Kuva 1" descr="Kuva, joka sisältää kohteen teksti, kuvakaappaus, Fontti, numero&#10;&#10;Kuvaus luotu automaattisesti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92" cy="17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89F9" w14:textId="75344052" w:rsidR="005C012B" w:rsidRDefault="00E340E2" w:rsidP="00E340E2">
      <w:pPr>
        <w:pStyle w:val="Kuvaotsikko"/>
      </w:pPr>
      <w:bookmarkStart w:id="39" w:name="_Toc18273767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14</w:t>
      </w:r>
      <w:r>
        <w:fldChar w:fldCharType="end"/>
      </w:r>
      <w:r>
        <w:t>.</w:t>
      </w:r>
      <w:r w:rsidR="002A7319">
        <w:t xml:space="preserve"> </w:t>
      </w:r>
      <w:r>
        <w:t>Agent</w:t>
      </w:r>
      <w:r w:rsidR="002A7319">
        <w:t>in asennuskomento</w:t>
      </w:r>
      <w:bookmarkEnd w:id="39"/>
    </w:p>
    <w:p w14:paraId="77D7FE69" w14:textId="7F49CF9B" w:rsidR="00F77FA0" w:rsidRDefault="002A7319" w:rsidP="00F77FA0">
      <w:pPr>
        <w:keepNext/>
      </w:pPr>
      <w:r>
        <w:t>Asennus ei onnistunut ja saimme virheilmoituksen</w:t>
      </w:r>
      <w:r w:rsidR="00C76804">
        <w:t xml:space="preserve">. Se johtui </w:t>
      </w:r>
      <w:r w:rsidR="00757F6B">
        <w:t>s</w:t>
      </w:r>
      <w:r w:rsidR="00C76804">
        <w:t>i</w:t>
      </w:r>
      <w:r w:rsidR="00757F6B">
        <w:t>itä</w:t>
      </w:r>
      <w:r w:rsidR="00C76804">
        <w:t>,</w:t>
      </w:r>
      <w:r w:rsidR="00757F6B">
        <w:t xml:space="preserve"> että palomuuri es</w:t>
      </w:r>
      <w:r w:rsidR="00C76804">
        <w:t>ti</w:t>
      </w:r>
      <w:r w:rsidR="00757F6B">
        <w:t xml:space="preserve"> liikenteen </w:t>
      </w:r>
      <w:r w:rsidR="00C76804">
        <w:t>WS-</w:t>
      </w:r>
      <w:r w:rsidR="00757F6B">
        <w:t xml:space="preserve">netistä </w:t>
      </w:r>
      <w:proofErr w:type="spellStart"/>
      <w:r w:rsidR="00C76804">
        <w:t>Admin</w:t>
      </w:r>
      <w:proofErr w:type="spellEnd"/>
      <w:r w:rsidR="00757F6B">
        <w:t>-netiin</w:t>
      </w:r>
      <w:r w:rsidR="00F77FA0">
        <w:t>. (Kuvio 15).</w:t>
      </w:r>
      <w:r w:rsidR="00757F6B">
        <w:br/>
      </w:r>
      <w:r w:rsidR="00667A22" w:rsidRPr="00667A22">
        <w:rPr>
          <w:noProof/>
        </w:rPr>
        <w:drawing>
          <wp:inline distT="0" distB="0" distL="0" distR="0" wp14:anchorId="27706044" wp14:editId="5C08D624">
            <wp:extent cx="6120130" cy="1299845"/>
            <wp:effectExtent l="0" t="0" r="0" b="0"/>
            <wp:docPr id="47706844" name="Kuva 1" descr="Kuva, joka sisältää kohteen kuvakaappaus, teks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6844" name="Kuva 1" descr="Kuva, joka sisältää kohteen kuvakaappaus, teksti&#10;&#10;Kuvaus luotu automaattisesti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8422" w14:textId="1CD0DB6D" w:rsidR="005C012B" w:rsidRDefault="00F77FA0" w:rsidP="00F77FA0">
      <w:pPr>
        <w:pStyle w:val="Kuvaotsikko"/>
      </w:pPr>
      <w:bookmarkStart w:id="40" w:name="_Toc182737680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15</w:t>
      </w:r>
      <w:r>
        <w:fldChar w:fldCharType="end"/>
      </w:r>
      <w:r>
        <w:t>.</w:t>
      </w:r>
      <w:r w:rsidR="00694039">
        <w:t xml:space="preserve"> Virhe agentin asennuksessa</w:t>
      </w:r>
      <w:bookmarkEnd w:id="40"/>
    </w:p>
    <w:p w14:paraId="1E42A358" w14:textId="02D1D99E" w:rsidR="00CE6078" w:rsidRDefault="00E0478B" w:rsidP="004A0A4A">
      <w:r>
        <w:t>Lisäsimme</w:t>
      </w:r>
      <w:r w:rsidR="00667A22">
        <w:t xml:space="preserve"> </w:t>
      </w:r>
      <w:r>
        <w:t>P</w:t>
      </w:r>
      <w:r w:rsidR="00667A22">
        <w:t>alo</w:t>
      </w:r>
      <w:r>
        <w:t xml:space="preserve"> A</w:t>
      </w:r>
      <w:r w:rsidR="00667A22">
        <w:t xml:space="preserve">ltoon </w:t>
      </w:r>
      <w:r>
        <w:t>turvallisuussä</w:t>
      </w:r>
      <w:r w:rsidR="00D91723">
        <w:t xml:space="preserve">ännön, joka sallii liikenteen WS-netistä </w:t>
      </w:r>
      <w:proofErr w:type="spellStart"/>
      <w:r w:rsidR="00D91723">
        <w:t>Admin</w:t>
      </w:r>
      <w:proofErr w:type="spellEnd"/>
      <w:r w:rsidR="00D91723">
        <w:t xml:space="preserve">-netiin, jonka jälkeen ajoimme komennon uudestaan. Tämän jälkeen </w:t>
      </w:r>
      <w:r w:rsidR="00066D91">
        <w:t xml:space="preserve">agentti asentui ongelmitta ja </w:t>
      </w:r>
      <w:r w:rsidR="009B5FC2">
        <w:t xml:space="preserve">kuvion 16 mukaisesti </w:t>
      </w:r>
      <w:proofErr w:type="spellStart"/>
      <w:r w:rsidR="009B5FC2">
        <w:t>Elasticissä</w:t>
      </w:r>
      <w:proofErr w:type="spellEnd"/>
      <w:r w:rsidR="009B5FC2">
        <w:t xml:space="preserve"> näkyi vihreää</w:t>
      </w:r>
      <w:r w:rsidR="00CD30D6">
        <w:t>.</w:t>
      </w:r>
    </w:p>
    <w:p w14:paraId="5B7B97EB" w14:textId="77777777" w:rsidR="00CD30D6" w:rsidRDefault="002B6364" w:rsidP="00CD30D6">
      <w:pPr>
        <w:keepNext/>
      </w:pPr>
      <w:r w:rsidRPr="002B6364">
        <w:rPr>
          <w:noProof/>
        </w:rPr>
        <w:lastRenderedPageBreak/>
        <w:drawing>
          <wp:inline distT="0" distB="0" distL="0" distR="0" wp14:anchorId="73EE8126" wp14:editId="3E750D5C">
            <wp:extent cx="4017017" cy="2958372"/>
            <wp:effectExtent l="0" t="0" r="2540" b="0"/>
            <wp:docPr id="516582511" name="Kuva 1" descr="Kuva, joka sisältää kohteen teksti, kuvakaappaus, Fontti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82511" name="Kuva 1" descr="Kuva, joka sisältää kohteen teksti, kuvakaappaus, Fontti, ohjelmisto&#10;&#10;Kuvaus luotu automaattisesti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1825" cy="296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EFDB" w14:textId="1D54BFEB" w:rsidR="00CE6078" w:rsidRDefault="00CD30D6" w:rsidP="00CD30D6">
      <w:pPr>
        <w:pStyle w:val="Kuvaotsikko"/>
      </w:pPr>
      <w:bookmarkStart w:id="41" w:name="_Toc18273768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16</w:t>
      </w:r>
      <w:r>
        <w:fldChar w:fldCharType="end"/>
      </w:r>
      <w:r>
        <w:t xml:space="preserve">. </w:t>
      </w:r>
      <w:r w:rsidR="009B5FC2">
        <w:t>Onnistunut agentin asennus</w:t>
      </w:r>
      <w:bookmarkEnd w:id="41"/>
    </w:p>
    <w:p w14:paraId="0F0BECCD" w14:textId="0623BE33" w:rsidR="002B6364" w:rsidRDefault="009B5FC2" w:rsidP="001F6724">
      <w:r>
        <w:t xml:space="preserve">Siirryimme </w:t>
      </w:r>
      <w:proofErr w:type="spellStart"/>
      <w:r>
        <w:t>Elasticissa</w:t>
      </w:r>
      <w:proofErr w:type="spellEnd"/>
      <w:r>
        <w:t xml:space="preserve"> </w:t>
      </w:r>
      <w:proofErr w:type="spellStart"/>
      <w:r w:rsidR="00185A31">
        <w:t>Fleetin</w:t>
      </w:r>
      <w:proofErr w:type="spellEnd"/>
      <w:r w:rsidR="00185A31">
        <w:t xml:space="preserve"> </w:t>
      </w:r>
      <w:proofErr w:type="spellStart"/>
      <w:r w:rsidR="00185A31">
        <w:t>Agents</w:t>
      </w:r>
      <w:proofErr w:type="spellEnd"/>
      <w:r w:rsidR="00185A31">
        <w:t xml:space="preserve"> -välilehdelle ja </w:t>
      </w:r>
      <w:r w:rsidR="003A521A">
        <w:t>laite näky</w:t>
      </w:r>
      <w:r w:rsidR="00185A31">
        <w:t>i siellä</w:t>
      </w:r>
      <w:r w:rsidR="00CD30D6">
        <w:t>. (Kuvio 17)</w:t>
      </w:r>
    </w:p>
    <w:p w14:paraId="12DBFEA5" w14:textId="77777777" w:rsidR="00CD30D6" w:rsidRDefault="003A521A" w:rsidP="00CD30D6">
      <w:pPr>
        <w:keepNext/>
      </w:pPr>
      <w:r w:rsidRPr="003A521A">
        <w:rPr>
          <w:noProof/>
        </w:rPr>
        <w:drawing>
          <wp:inline distT="0" distB="0" distL="0" distR="0" wp14:anchorId="0B292281" wp14:editId="3B96B4BF">
            <wp:extent cx="3955774" cy="1511222"/>
            <wp:effectExtent l="0" t="0" r="6985" b="0"/>
            <wp:docPr id="1815318940" name="Kuva 1" descr="Kuva, joka sisältää kohteen teksti, Fontti, numero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18940" name="Kuva 1" descr="Kuva, joka sisältää kohteen teksti, Fontti, numero, ohjelmisto&#10;&#10;Kuvaus luotu automaattisesti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8390" cy="151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58F6" w14:textId="5B618DCC" w:rsidR="003A521A" w:rsidRDefault="00CD30D6" w:rsidP="00CD30D6">
      <w:pPr>
        <w:pStyle w:val="Kuvaotsikko"/>
      </w:pPr>
      <w:bookmarkStart w:id="42" w:name="_Toc18273768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17</w:t>
      </w:r>
      <w:r>
        <w:fldChar w:fldCharType="end"/>
      </w:r>
      <w:r>
        <w:t xml:space="preserve">. </w:t>
      </w:r>
      <w:r w:rsidR="00185A31">
        <w:t>WS01 Fleetissä</w:t>
      </w:r>
      <w:bookmarkEnd w:id="42"/>
    </w:p>
    <w:p w14:paraId="69EC878C" w14:textId="6EF8C1E4" w:rsidR="00806B4D" w:rsidRDefault="007E429C" w:rsidP="001F6724">
      <w:r>
        <w:t>Teimme samat vaiheet palvelimille WSUS ja SRV01</w:t>
      </w:r>
      <w:r w:rsidR="00BB03F8">
        <w:t xml:space="preserve"> sekä DC01:lle</w:t>
      </w:r>
      <w:r>
        <w:t xml:space="preserve">. </w:t>
      </w:r>
      <w:r w:rsidR="00D73B2C">
        <w:t xml:space="preserve">Teimme niille uuden politiikan </w:t>
      </w:r>
      <w:proofErr w:type="spellStart"/>
      <w:r w:rsidR="00D73B2C">
        <w:t>Servers</w:t>
      </w:r>
      <w:proofErr w:type="spellEnd"/>
      <w:r w:rsidR="00D73B2C">
        <w:t>.</w:t>
      </w:r>
      <w:r w:rsidR="00F14005">
        <w:t xml:space="preserve"> (Kuvio 18)</w:t>
      </w:r>
    </w:p>
    <w:p w14:paraId="0CAE940B" w14:textId="77777777" w:rsidR="00F14005" w:rsidRDefault="00E17112" w:rsidP="00F14005">
      <w:pPr>
        <w:keepNext/>
      </w:pPr>
      <w:r w:rsidRPr="00E17112">
        <w:rPr>
          <w:noProof/>
        </w:rPr>
        <w:lastRenderedPageBreak/>
        <w:drawing>
          <wp:inline distT="0" distB="0" distL="0" distR="0" wp14:anchorId="529D9F5B" wp14:editId="281058DC">
            <wp:extent cx="4069873" cy="2812764"/>
            <wp:effectExtent l="0" t="0" r="6985" b="6985"/>
            <wp:docPr id="546134415" name="Kuva 1" descr="Kuva, joka sisältää kohteen teksti, kuvakaappaus, Fontti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34415" name="Kuva 1" descr="Kuva, joka sisältää kohteen teksti, kuvakaappaus, Fontti, ohjelmisto&#10;&#10;Kuvaus luotu automaattisesti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4372" cy="28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F063" w14:textId="40F38DFD" w:rsidR="00E17112" w:rsidRDefault="00F14005" w:rsidP="00F14005">
      <w:pPr>
        <w:pStyle w:val="Kuvaotsikko"/>
      </w:pPr>
      <w:bookmarkStart w:id="43" w:name="_Toc18273768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18</w:t>
      </w:r>
      <w:r>
        <w:fldChar w:fldCharType="end"/>
      </w:r>
      <w:r>
        <w:t xml:space="preserve">. </w:t>
      </w:r>
      <w:r w:rsidR="00BB03F8">
        <w:t xml:space="preserve">Agenttien lisääminen </w:t>
      </w:r>
      <w:r w:rsidR="008A753F">
        <w:t>Fleetiin</w:t>
      </w:r>
      <w:bookmarkEnd w:id="43"/>
    </w:p>
    <w:p w14:paraId="421E4010" w14:textId="3A720505" w:rsidR="00E17112" w:rsidRDefault="008A753F" w:rsidP="001F6724">
      <w:r>
        <w:t>Loimme</w:t>
      </w:r>
      <w:r w:rsidR="00E17112">
        <w:t xml:space="preserve"> myös </w:t>
      </w:r>
      <w:r>
        <w:t>Palo Altoon</w:t>
      </w:r>
      <w:r w:rsidR="00E17112">
        <w:t xml:space="preserve"> tietoturvapolitiika</w:t>
      </w:r>
      <w:r w:rsidR="009E64CC">
        <w:t xml:space="preserve">n </w:t>
      </w:r>
      <w:proofErr w:type="spellStart"/>
      <w:r w:rsidR="009E64CC">
        <w:t>Servers</w:t>
      </w:r>
      <w:proofErr w:type="spellEnd"/>
      <w:r w:rsidR="009E64CC">
        <w:t xml:space="preserve">-netistä </w:t>
      </w:r>
      <w:proofErr w:type="spellStart"/>
      <w:r w:rsidR="009E64CC">
        <w:t>Admin</w:t>
      </w:r>
      <w:proofErr w:type="spellEnd"/>
      <w:r w:rsidR="009E64CC">
        <w:t>-netiin,</w:t>
      </w:r>
      <w:r w:rsidR="00E17112">
        <w:t xml:space="preserve"> jotta sa</w:t>
      </w:r>
      <w:r w:rsidR="009E64CC">
        <w:t>i</w:t>
      </w:r>
      <w:r w:rsidR="00E17112">
        <w:t>mme yhteyden.</w:t>
      </w:r>
    </w:p>
    <w:p w14:paraId="71F5A76F" w14:textId="1FE7337E" w:rsidR="002C42E8" w:rsidRDefault="009E64CC" w:rsidP="001F6724">
      <w:r>
        <w:t xml:space="preserve">Suoritimme komennot DC01:llä, SRV01:llä ja </w:t>
      </w:r>
      <w:proofErr w:type="spellStart"/>
      <w:r>
        <w:t>WSUS:lla</w:t>
      </w:r>
      <w:proofErr w:type="spellEnd"/>
      <w:r w:rsidR="00C25D07">
        <w:t>, kuten aiemmin teimme WS01:llä</w:t>
      </w:r>
    </w:p>
    <w:p w14:paraId="6337B7F1" w14:textId="1E5CC8C4" w:rsidR="00667844" w:rsidRDefault="00C04475" w:rsidP="001F6724">
      <w:r>
        <w:t xml:space="preserve">Tarkistimme </w:t>
      </w:r>
      <w:proofErr w:type="spellStart"/>
      <w:r>
        <w:t>Agents</w:t>
      </w:r>
      <w:proofErr w:type="spellEnd"/>
      <w:r>
        <w:t>-välilehdeltä</w:t>
      </w:r>
      <w:r w:rsidR="00474F22">
        <w:t>, että kaikki palvelimet oli lisätty onnistuneesti</w:t>
      </w:r>
      <w:r w:rsidR="004B347C">
        <w:t xml:space="preserve"> (Kuvio 19)</w:t>
      </w:r>
      <w:r w:rsidR="00474F22">
        <w:t>. Tajusimme, että DC01 ei ole palvelin</w:t>
      </w:r>
      <w:r w:rsidR="004B347C">
        <w:t xml:space="preserve">, joten loimme sille myöhemmin oman politiikan Domain </w:t>
      </w:r>
      <w:proofErr w:type="spellStart"/>
      <w:r w:rsidR="004B347C">
        <w:t>Controllers</w:t>
      </w:r>
      <w:proofErr w:type="spellEnd"/>
      <w:r w:rsidR="004B347C">
        <w:t>.</w:t>
      </w:r>
    </w:p>
    <w:p w14:paraId="009305E4" w14:textId="77777777" w:rsidR="003864F9" w:rsidRDefault="0063185C" w:rsidP="003864F9">
      <w:pPr>
        <w:keepNext/>
      </w:pPr>
      <w:r w:rsidRPr="0063185C">
        <w:rPr>
          <w:noProof/>
        </w:rPr>
        <w:lastRenderedPageBreak/>
        <w:drawing>
          <wp:inline distT="0" distB="0" distL="0" distR="0" wp14:anchorId="4D8B628F" wp14:editId="3864E403">
            <wp:extent cx="4751708" cy="2192944"/>
            <wp:effectExtent l="0" t="0" r="0" b="0"/>
            <wp:docPr id="716775155" name="Kuva 1" descr="Kuva, joka sisältää kohteen teksti, kuvakaappaus, numero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75155" name="Kuva 1" descr="Kuva, joka sisältää kohteen teksti, kuvakaappaus, numero, Fontti&#10;&#10;Kuvaus luotu automaattisesti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6809" cy="21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B600" w14:textId="2DF576A7" w:rsidR="0063185C" w:rsidRDefault="003864F9" w:rsidP="003864F9">
      <w:pPr>
        <w:pStyle w:val="Kuvaotsikko"/>
      </w:pPr>
      <w:bookmarkStart w:id="44" w:name="_Toc18273768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19</w:t>
      </w:r>
      <w:r>
        <w:fldChar w:fldCharType="end"/>
      </w:r>
      <w:r>
        <w:t xml:space="preserve">. </w:t>
      </w:r>
      <w:r w:rsidR="009742F8">
        <w:t>Palvelimet ja työasema yhdistettynä Fleetiin</w:t>
      </w:r>
      <w:bookmarkEnd w:id="44"/>
    </w:p>
    <w:p w14:paraId="6A19A712" w14:textId="52AFE893" w:rsidR="008E1728" w:rsidRDefault="009742F8" w:rsidP="004A0A4A">
      <w:r>
        <w:t>Seuraavaksi siirryimme lisäämään nimipalvelinta</w:t>
      </w:r>
      <w:r w:rsidR="00E21911" w:rsidRPr="00E21911">
        <w:t xml:space="preserve"> NS</w:t>
      </w:r>
      <w:r w:rsidR="005E3BB4">
        <w:t>0</w:t>
      </w:r>
      <w:r w:rsidR="00E21911" w:rsidRPr="00E21911">
        <w:t>1</w:t>
      </w:r>
      <w:r w:rsidR="005E3BB4">
        <w:t xml:space="preserve"> </w:t>
      </w:r>
      <w:proofErr w:type="spellStart"/>
      <w:r w:rsidR="005E3BB4">
        <w:t>Fleetiin</w:t>
      </w:r>
      <w:proofErr w:type="spellEnd"/>
      <w:r w:rsidR="005E3BB4">
        <w:t>.</w:t>
      </w:r>
      <w:r w:rsidR="00E21911" w:rsidRPr="00E21911">
        <w:t xml:space="preserve"> </w:t>
      </w:r>
      <w:r w:rsidR="005E3BB4">
        <w:t>E</w:t>
      </w:r>
      <w:r w:rsidR="00E21911" w:rsidRPr="00E21911">
        <w:t>n</w:t>
      </w:r>
      <w:r w:rsidR="00E21911">
        <w:t>si</w:t>
      </w:r>
      <w:r w:rsidR="005E3BB4">
        <w:t>mmäisenä kirjauduimme</w:t>
      </w:r>
      <w:r w:rsidR="00BB59F3">
        <w:t xml:space="preserve"> ns</w:t>
      </w:r>
      <w:r w:rsidR="005E3BB4">
        <w:t>0</w:t>
      </w:r>
      <w:r w:rsidR="00BB59F3">
        <w:t>1:</w:t>
      </w:r>
      <w:r w:rsidR="005E3BB4">
        <w:t xml:space="preserve">lle ja muokkasimme </w:t>
      </w:r>
      <w:r w:rsidR="00BB59F3">
        <w:t xml:space="preserve">hieman </w:t>
      </w:r>
      <w:proofErr w:type="spellStart"/>
      <w:r w:rsidR="00BB59F3">
        <w:t>sshd_config</w:t>
      </w:r>
      <w:proofErr w:type="spellEnd"/>
      <w:r w:rsidR="00BB59F3">
        <w:t xml:space="preserve"> tiedostoa ja vaihd</w:t>
      </w:r>
      <w:r w:rsidR="005E3BB4">
        <w:t>oimme ohjeen mukaisesti</w:t>
      </w:r>
      <w:r w:rsidR="00BB59F3">
        <w:t xml:space="preserve"> </w:t>
      </w:r>
      <w:proofErr w:type="spellStart"/>
      <w:r w:rsidR="00DF207E">
        <w:t>PasswordAuthentication</w:t>
      </w:r>
      <w:proofErr w:type="spellEnd"/>
      <w:r w:rsidR="00DF207E">
        <w:t xml:space="preserve"> kohtaan </w:t>
      </w:r>
      <w:proofErr w:type="spellStart"/>
      <w:r w:rsidR="00DF207E">
        <w:t>yes</w:t>
      </w:r>
      <w:proofErr w:type="spellEnd"/>
      <w:r w:rsidR="00DF207E">
        <w:t>.</w:t>
      </w:r>
      <w:r w:rsidR="003864F9">
        <w:t xml:space="preserve"> </w:t>
      </w:r>
      <w:r w:rsidR="00612042">
        <w:t>(Kuvio 20)</w:t>
      </w:r>
      <w:r w:rsidR="005E3BB4">
        <w:t>.</w:t>
      </w:r>
    </w:p>
    <w:p w14:paraId="63FB3F23" w14:textId="77777777" w:rsidR="00612042" w:rsidRDefault="00A63439" w:rsidP="00612042">
      <w:pPr>
        <w:keepNext/>
      </w:pPr>
      <w:r w:rsidRPr="00A63439">
        <w:rPr>
          <w:noProof/>
        </w:rPr>
        <w:drawing>
          <wp:inline distT="0" distB="0" distL="0" distR="0" wp14:anchorId="53B05A8A" wp14:editId="011848D9">
            <wp:extent cx="4378804" cy="750548"/>
            <wp:effectExtent l="0" t="0" r="3175" b="0"/>
            <wp:docPr id="989616418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6418" name="Kuva 1" descr="Kuva, joka sisältää kohteen teksti, kuvakaappaus, Fontti&#10;&#10;Kuvaus luotu automaattisesti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6642" cy="75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E7D9" w14:textId="2A90E613" w:rsidR="00A63439" w:rsidRDefault="00612042" w:rsidP="00612042">
      <w:pPr>
        <w:pStyle w:val="Kuvaotsikko"/>
      </w:pPr>
      <w:bookmarkStart w:id="45" w:name="_Toc18273768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20</w:t>
      </w:r>
      <w:r>
        <w:fldChar w:fldCharType="end"/>
      </w:r>
      <w:r>
        <w:t>. sshd_config</w:t>
      </w:r>
      <w:r w:rsidR="005E3BB4">
        <w:t xml:space="preserve"> -tiedoston asetukset</w:t>
      </w:r>
      <w:bookmarkEnd w:id="45"/>
    </w:p>
    <w:p w14:paraId="51A707C5" w14:textId="640752BD" w:rsidR="00A63439" w:rsidRDefault="00E4118F" w:rsidP="001F6724">
      <w:r>
        <w:t>L</w:t>
      </w:r>
      <w:r w:rsidR="00EB774E">
        <w:t>oimme</w:t>
      </w:r>
      <w:r>
        <w:t xml:space="preserve"> </w:t>
      </w:r>
      <w:r w:rsidR="00EB774E">
        <w:t>NS01:lle myös</w:t>
      </w:r>
      <w:r>
        <w:t xml:space="preserve"> oma</w:t>
      </w:r>
      <w:r w:rsidR="00EB774E">
        <w:t>n</w:t>
      </w:r>
      <w:r>
        <w:t xml:space="preserve"> po</w:t>
      </w:r>
      <w:r w:rsidR="00EB774E">
        <w:t>litiikan</w:t>
      </w:r>
      <w:r>
        <w:t xml:space="preserve"> </w:t>
      </w:r>
      <w:proofErr w:type="spellStart"/>
      <w:r>
        <w:t>Nameservers</w:t>
      </w:r>
      <w:proofErr w:type="spellEnd"/>
      <w:r w:rsidR="003C4F81">
        <w:t xml:space="preserve"> ja suorit</w:t>
      </w:r>
      <w:r w:rsidR="00EB774E">
        <w:t xml:space="preserve">imme </w:t>
      </w:r>
      <w:proofErr w:type="spellStart"/>
      <w:r w:rsidR="00EB774E">
        <w:t>Elasticin</w:t>
      </w:r>
      <w:proofErr w:type="spellEnd"/>
      <w:r w:rsidR="00EB774E">
        <w:t xml:space="preserve"> ohjeistamat </w:t>
      </w:r>
      <w:r w:rsidR="003C4F81">
        <w:t>komennot</w:t>
      </w:r>
      <w:r w:rsidR="00FF5136">
        <w:t>. (Kuvio 21)</w:t>
      </w:r>
      <w:r w:rsidR="00D76CE0">
        <w:t>.</w:t>
      </w:r>
    </w:p>
    <w:p w14:paraId="4C291B4D" w14:textId="77777777" w:rsidR="00FF5136" w:rsidRDefault="003C4F81" w:rsidP="00FF5136">
      <w:pPr>
        <w:keepNext/>
      </w:pPr>
      <w:r w:rsidRPr="003C4F81">
        <w:rPr>
          <w:noProof/>
        </w:rPr>
        <w:lastRenderedPageBreak/>
        <w:drawing>
          <wp:inline distT="0" distB="0" distL="0" distR="0" wp14:anchorId="06B72B8B" wp14:editId="1FBE3BBC">
            <wp:extent cx="4455718" cy="1919962"/>
            <wp:effectExtent l="0" t="0" r="2540" b="4445"/>
            <wp:docPr id="623572941" name="Kuva 1" descr="Kuva, joka sisältää kohteen teksti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72941" name="Kuva 1" descr="Kuva, joka sisältää kohteen teksti, kuvakaappaus&#10;&#10;Kuvaus luotu automaattisesti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2983" cy="192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604A" w14:textId="7DAFDCAC" w:rsidR="003C4F81" w:rsidRDefault="00FF5136" w:rsidP="00FF5136">
      <w:pPr>
        <w:pStyle w:val="Kuvaotsikko"/>
      </w:pPr>
      <w:bookmarkStart w:id="46" w:name="_Toc18273768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21</w:t>
      </w:r>
      <w:r>
        <w:fldChar w:fldCharType="end"/>
      </w:r>
      <w:r>
        <w:t>.</w:t>
      </w:r>
      <w:r w:rsidR="00EB774E">
        <w:t xml:space="preserve"> Agentin asennus NS</w:t>
      </w:r>
      <w:r w:rsidR="004D3B2D">
        <w:t>01:lle.</w:t>
      </w:r>
      <w:bookmarkEnd w:id="46"/>
    </w:p>
    <w:p w14:paraId="6C2453CA" w14:textId="7ECFE9EE" w:rsidR="00E4118F" w:rsidRDefault="00EB774E" w:rsidP="001F6724">
      <w:r>
        <w:t>Toistimme saman vielä WWW-palvelimelle.</w:t>
      </w:r>
    </w:p>
    <w:p w14:paraId="4F191049" w14:textId="68D8E648" w:rsidR="00861F4E" w:rsidRDefault="004D3B2D" w:rsidP="001F6724">
      <w:r>
        <w:t xml:space="preserve">Tarkastelimme taas </w:t>
      </w:r>
      <w:proofErr w:type="spellStart"/>
      <w:r>
        <w:t>Agents</w:t>
      </w:r>
      <w:proofErr w:type="spellEnd"/>
      <w:r>
        <w:t>-välilehteä, ja sieltä löytyi kaikki haluamamme agentit ja niille luodut omat p</w:t>
      </w:r>
      <w:r w:rsidR="00D76CE0">
        <w:t>olitiikat.</w:t>
      </w:r>
      <w:r w:rsidR="00DD654D">
        <w:t xml:space="preserve"> (Kuvio </w:t>
      </w:r>
      <w:r w:rsidR="00D76CE0">
        <w:t>22</w:t>
      </w:r>
      <w:r w:rsidR="00DD654D">
        <w:t>)</w:t>
      </w:r>
      <w:r w:rsidR="00D76CE0">
        <w:t>.</w:t>
      </w:r>
    </w:p>
    <w:p w14:paraId="0C2D5D45" w14:textId="77777777" w:rsidR="00DD654D" w:rsidRDefault="00540AAA" w:rsidP="00DD654D">
      <w:pPr>
        <w:keepNext/>
      </w:pPr>
      <w:r w:rsidRPr="00540AAA">
        <w:rPr>
          <w:noProof/>
        </w:rPr>
        <w:drawing>
          <wp:inline distT="0" distB="0" distL="0" distR="0" wp14:anchorId="13C5124A" wp14:editId="1DA95D6B">
            <wp:extent cx="5206266" cy="2038644"/>
            <wp:effectExtent l="0" t="0" r="0" b="0"/>
            <wp:docPr id="947975222" name="Kuva 1" descr="Kuva, joka sisältää kohteen teksti, kuvakaappaus, numero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75222" name="Kuva 1" descr="Kuva, joka sisältää kohteen teksti, kuvakaappaus, numero, Fontti&#10;&#10;Kuvaus luotu automaattisesti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7923" cy="20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D69D" w14:textId="41542AC6" w:rsidR="00DD654D" w:rsidRDefault="00DD654D" w:rsidP="00DD654D">
      <w:pPr>
        <w:pStyle w:val="Kuvaotsikko"/>
      </w:pPr>
      <w:bookmarkStart w:id="47" w:name="_Toc18273768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22</w:t>
      </w:r>
      <w:r>
        <w:fldChar w:fldCharType="end"/>
      </w:r>
      <w:r>
        <w:t xml:space="preserve">. </w:t>
      </w:r>
      <w:r w:rsidR="00D76CE0">
        <w:t>Kaikki agentit asennettuna</w:t>
      </w:r>
      <w:bookmarkEnd w:id="47"/>
    </w:p>
    <w:p w14:paraId="21AD747D" w14:textId="49F30C58" w:rsidR="00654A78" w:rsidRDefault="00D6008D" w:rsidP="001F6724">
      <w:r>
        <w:br/>
      </w:r>
    </w:p>
    <w:p w14:paraId="3462F5FC" w14:textId="12AFD96D" w:rsidR="00E31A7F" w:rsidRPr="004A0A4A" w:rsidRDefault="00D76CE0" w:rsidP="004A0A4A">
      <w:pPr>
        <w:pStyle w:val="Otsikko1"/>
      </w:pPr>
      <w:bookmarkStart w:id="48" w:name="_Toc182737648"/>
      <w:r w:rsidRPr="004A0A4A">
        <w:lastRenderedPageBreak/>
        <w:t>Palo Alton</w:t>
      </w:r>
      <w:r w:rsidR="005F1E57" w:rsidRPr="004A0A4A">
        <w:t xml:space="preserve"> logien vienti SIEMiin</w:t>
      </w:r>
      <w:bookmarkEnd w:id="48"/>
    </w:p>
    <w:p w14:paraId="7F0ED5E5" w14:textId="0D59F997" w:rsidR="008A2315" w:rsidRPr="008A2315" w:rsidRDefault="008A2315" w:rsidP="008A2315">
      <w:r>
        <w:t>Seuraava</w:t>
      </w:r>
      <w:r w:rsidR="004A0A4A">
        <w:t xml:space="preserve">na tehtävänä oli </w:t>
      </w:r>
      <w:r>
        <w:t xml:space="preserve">saada vietyä </w:t>
      </w:r>
      <w:r w:rsidR="004A0A4A">
        <w:t>Palo Altosta</w:t>
      </w:r>
      <w:r>
        <w:t xml:space="preserve"> lokidataa </w:t>
      </w:r>
      <w:proofErr w:type="spellStart"/>
      <w:r>
        <w:t>ElasticSIEM:lle</w:t>
      </w:r>
      <w:proofErr w:type="spellEnd"/>
      <w:r w:rsidR="004610F5">
        <w:t>.</w:t>
      </w:r>
    </w:p>
    <w:p w14:paraId="4124FE52" w14:textId="5882A996" w:rsidR="009052A7" w:rsidRDefault="004A0A4A" w:rsidP="009052A7">
      <w:r>
        <w:t xml:space="preserve">Aloitimme luomalla </w:t>
      </w:r>
      <w:proofErr w:type="spellStart"/>
      <w:r>
        <w:t>Syslog</w:t>
      </w:r>
      <w:proofErr w:type="spellEnd"/>
      <w:r>
        <w:t>-profiilin Palo Altoon</w:t>
      </w:r>
      <w:r w:rsidR="002A75D4">
        <w:t>.</w:t>
      </w:r>
      <w:r w:rsidR="004610F5">
        <w:t xml:space="preserve"> (Kuvio 23)</w:t>
      </w:r>
    </w:p>
    <w:p w14:paraId="5BBBB34D" w14:textId="77777777" w:rsidR="004610F5" w:rsidRDefault="00D00D32" w:rsidP="004610F5">
      <w:pPr>
        <w:keepNext/>
      </w:pPr>
      <w:r w:rsidRPr="00D00D32">
        <w:rPr>
          <w:noProof/>
        </w:rPr>
        <w:drawing>
          <wp:inline distT="0" distB="0" distL="0" distR="0" wp14:anchorId="71B4F36D" wp14:editId="363669B4">
            <wp:extent cx="3551889" cy="1844491"/>
            <wp:effectExtent l="0" t="0" r="0" b="3810"/>
            <wp:docPr id="1452727679" name="Kuva 1" descr="Kuva, joka sisältää kohteen teksti, kuvakaappaus, tietokone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27679" name="Kuva 1" descr="Kuva, joka sisältää kohteen teksti, kuvakaappaus, tietokone, ohjelmisto&#10;&#10;Kuvaus luotu automaattisesti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2449" cy="18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336E" w14:textId="5A5E87FF" w:rsidR="002A75D4" w:rsidRDefault="004610F5" w:rsidP="004610F5">
      <w:pPr>
        <w:pStyle w:val="Kuvaotsikko"/>
      </w:pPr>
      <w:bookmarkStart w:id="49" w:name="_Toc18273768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23</w:t>
      </w:r>
      <w:r>
        <w:fldChar w:fldCharType="end"/>
      </w:r>
      <w:r>
        <w:t>.Syslog profi</w:t>
      </w:r>
      <w:r w:rsidR="004A0A4A">
        <w:t>ili</w:t>
      </w:r>
      <w:bookmarkEnd w:id="49"/>
    </w:p>
    <w:p w14:paraId="1B97D3CC" w14:textId="1482AD14" w:rsidR="00D00D32" w:rsidRDefault="00E1530A" w:rsidP="009052A7">
      <w:r>
        <w:t xml:space="preserve">Seuraavaksi </w:t>
      </w:r>
      <w:r w:rsidR="007E0118">
        <w:t xml:space="preserve">siirryimme </w:t>
      </w:r>
      <w:proofErr w:type="spellStart"/>
      <w:r w:rsidR="007E0118">
        <w:t>Devices</w:t>
      </w:r>
      <w:proofErr w:type="spellEnd"/>
      <w:r w:rsidR="007E0118">
        <w:t xml:space="preserve">-välilehdelle kohtaan </w:t>
      </w:r>
      <w:proofErr w:type="spellStart"/>
      <w:r w:rsidR="007E0118">
        <w:t>Log</w:t>
      </w:r>
      <w:proofErr w:type="spellEnd"/>
      <w:r w:rsidR="007E0118">
        <w:t xml:space="preserve"> </w:t>
      </w:r>
      <w:proofErr w:type="spellStart"/>
      <w:r w:rsidR="007E0118">
        <w:t>Forwarding</w:t>
      </w:r>
      <w:proofErr w:type="spellEnd"/>
      <w:r w:rsidR="007E0118">
        <w:t xml:space="preserve"> ja loimme uuden profiilin</w:t>
      </w:r>
      <w:r w:rsidR="005F50ED">
        <w:t xml:space="preserve"> ja määritimme sillä yhteensopivuuslistan</w:t>
      </w:r>
      <w:r w:rsidR="00151039">
        <w:t xml:space="preserve"> kuvioiden 24 ja 25 mukaisesti</w:t>
      </w:r>
      <w:r w:rsidR="007E0118">
        <w:t>.</w:t>
      </w:r>
    </w:p>
    <w:p w14:paraId="18465B4A" w14:textId="77777777" w:rsidR="0047250D" w:rsidRDefault="00C8449B" w:rsidP="0047250D">
      <w:pPr>
        <w:keepNext/>
      </w:pPr>
      <w:r w:rsidRPr="00C8449B">
        <w:rPr>
          <w:noProof/>
        </w:rPr>
        <w:drawing>
          <wp:inline distT="0" distB="0" distL="0" distR="0" wp14:anchorId="3CA7E8CF" wp14:editId="30736A90">
            <wp:extent cx="2849271" cy="1905329"/>
            <wp:effectExtent l="0" t="0" r="8255" b="0"/>
            <wp:docPr id="1330476575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76575" name="Kuva 1" descr="Kuva, joka sisältää kohteen teksti, kuvakaappaus, ohjelmisto, näyttö&#10;&#10;Kuvaus luotu automaattisesti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4220" cy="1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662F" w14:textId="2803C370" w:rsidR="00C8449B" w:rsidRDefault="0047250D" w:rsidP="0047250D">
      <w:pPr>
        <w:pStyle w:val="Kuvaotsikko"/>
      </w:pPr>
      <w:bookmarkStart w:id="50" w:name="_Toc18273768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24</w:t>
      </w:r>
      <w:r>
        <w:fldChar w:fldCharType="end"/>
      </w:r>
      <w:r>
        <w:t>. Yhteensopivuuslista</w:t>
      </w:r>
      <w:bookmarkEnd w:id="50"/>
    </w:p>
    <w:p w14:paraId="701FF3DA" w14:textId="539CEA8B" w:rsidR="005F50ED" w:rsidRDefault="00A70CEF" w:rsidP="00151039">
      <w:pPr>
        <w:spacing w:after="160" w:line="259" w:lineRule="auto"/>
      </w:pPr>
      <w:r w:rsidRPr="00A70CEF">
        <w:rPr>
          <w:noProof/>
        </w:rPr>
        <w:lastRenderedPageBreak/>
        <w:drawing>
          <wp:inline distT="0" distB="0" distL="0" distR="0" wp14:anchorId="6AA1A2F0" wp14:editId="0DB2E37B">
            <wp:extent cx="4510087" cy="2323832"/>
            <wp:effectExtent l="0" t="0" r="5080" b="635"/>
            <wp:docPr id="2023399327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99327" name="Kuva 1" descr="Kuva, joka sisältää kohteen teksti, kuvakaappaus, ohjelmisto, Tietokonekuvake&#10;&#10;Kuvaus luotu automaattisesti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3267" cy="23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0CCC" w14:textId="66223D43" w:rsidR="00A70CEF" w:rsidRDefault="005F50ED" w:rsidP="005F50ED">
      <w:pPr>
        <w:pStyle w:val="Kuvaotsikko"/>
      </w:pPr>
      <w:bookmarkStart w:id="51" w:name="_Toc182737690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25</w:t>
      </w:r>
      <w:r>
        <w:fldChar w:fldCharType="end"/>
      </w:r>
      <w:r>
        <w:t>. Lokien välitysprofiili</w:t>
      </w:r>
      <w:bookmarkEnd w:id="51"/>
    </w:p>
    <w:p w14:paraId="4480BB3E" w14:textId="77AACC02" w:rsidR="00A70CEF" w:rsidRDefault="00BB7DBA" w:rsidP="00A70CEF">
      <w:pPr>
        <w:spacing w:after="160" w:line="259" w:lineRule="auto"/>
      </w:pPr>
      <w:r>
        <w:t xml:space="preserve">Lisäsimme lokienvälitysprofiilin </w:t>
      </w:r>
      <w:proofErr w:type="spellStart"/>
      <w:r>
        <w:t>in</w:t>
      </w:r>
      <w:r w:rsidR="00D461C3">
        <w:t>terzone-default</w:t>
      </w:r>
      <w:proofErr w:type="spellEnd"/>
      <w:r w:rsidR="00D461C3">
        <w:t xml:space="preserve"> turvallisuuspolitiikkaan. (Kuvio 26).</w:t>
      </w:r>
    </w:p>
    <w:p w14:paraId="34EAAC42" w14:textId="77777777" w:rsidR="008C0B6E" w:rsidRPr="009052A7" w:rsidRDefault="008C0B6E" w:rsidP="00A70CEF">
      <w:pPr>
        <w:spacing w:after="160" w:line="259" w:lineRule="auto"/>
      </w:pPr>
    </w:p>
    <w:p w14:paraId="0E566832" w14:textId="77777777" w:rsidR="00D461C3" w:rsidRDefault="00B821A8" w:rsidP="00D461C3">
      <w:pPr>
        <w:keepNext/>
      </w:pPr>
      <w:r w:rsidRPr="00B821A8">
        <w:rPr>
          <w:noProof/>
        </w:rPr>
        <w:drawing>
          <wp:inline distT="0" distB="0" distL="0" distR="0" wp14:anchorId="2D10C4AF" wp14:editId="7D662BC9">
            <wp:extent cx="4214812" cy="1173745"/>
            <wp:effectExtent l="0" t="0" r="0" b="7620"/>
            <wp:docPr id="1453193774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37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8892" cy="11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117F" w14:textId="6AF56715" w:rsidR="00CB35C0" w:rsidRDefault="00D461C3" w:rsidP="00D461C3">
      <w:pPr>
        <w:pStyle w:val="Kuvaotsikko"/>
      </w:pPr>
      <w:bookmarkStart w:id="52" w:name="_Toc18273769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26</w:t>
      </w:r>
      <w:r>
        <w:fldChar w:fldCharType="end"/>
      </w:r>
      <w:r>
        <w:t>. Välitysprofiilin lisääminen turvallisuuspolitiikkaan</w:t>
      </w:r>
      <w:bookmarkEnd w:id="52"/>
    </w:p>
    <w:p w14:paraId="57F46697" w14:textId="50FD1265" w:rsidR="00B821A8" w:rsidRDefault="00302A38" w:rsidP="001F6724">
      <w:r>
        <w:t>Siirryimme</w:t>
      </w:r>
      <w:r w:rsidR="00C96557" w:rsidRPr="00217D29">
        <w:t xml:space="preserve"> </w:t>
      </w:r>
      <w:r>
        <w:t xml:space="preserve">Device-välilehdellä kohtaan Setup Services ja edelleen Service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Configuration</w:t>
      </w:r>
      <w:proofErr w:type="spellEnd"/>
      <w:r w:rsidR="00C91A77" w:rsidRPr="00217D29">
        <w:t xml:space="preserve"> </w:t>
      </w:r>
      <w:r w:rsidR="00217D29" w:rsidRPr="00217D29">
        <w:t>ja aset</w:t>
      </w:r>
      <w:r>
        <w:t>imme</w:t>
      </w:r>
      <w:r w:rsidR="00217D29" w:rsidRPr="00217D29">
        <w:t xml:space="preserve"> </w:t>
      </w:r>
      <w:proofErr w:type="spellStart"/>
      <w:r>
        <w:t>S</w:t>
      </w:r>
      <w:r w:rsidR="00217D29" w:rsidRPr="00217D29">
        <w:t>yslogiin</w:t>
      </w:r>
      <w:proofErr w:type="spellEnd"/>
      <w:r w:rsidR="00217D29" w:rsidRPr="00217D29">
        <w:t xml:space="preserve"> </w:t>
      </w:r>
      <w:r>
        <w:t>kuvion 27 mukaiset lähdearvot</w:t>
      </w:r>
      <w:r w:rsidR="002265D8">
        <w:t>.</w:t>
      </w:r>
    </w:p>
    <w:p w14:paraId="130E6EE6" w14:textId="77777777" w:rsidR="00302A38" w:rsidRDefault="00217D29" w:rsidP="00302A38">
      <w:pPr>
        <w:keepNext/>
      </w:pPr>
      <w:r w:rsidRPr="00217D29">
        <w:rPr>
          <w:noProof/>
        </w:rPr>
        <w:lastRenderedPageBreak/>
        <w:drawing>
          <wp:inline distT="0" distB="0" distL="0" distR="0" wp14:anchorId="2B73AAEF" wp14:editId="52DBF127">
            <wp:extent cx="4076502" cy="1687513"/>
            <wp:effectExtent l="0" t="0" r="635" b="8255"/>
            <wp:docPr id="1978496329" name="Kuva 1" descr="Kuva, joka sisältää kohteen teksti, kuvakaappaus, ohjelmisto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96329" name="Kuva 1" descr="Kuva, joka sisältää kohteen teksti, kuvakaappaus, ohjelmisto, numero&#10;&#10;Kuvaus luotu automaattisesti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9638" cy="168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33F2" w14:textId="76416764" w:rsidR="00217D29" w:rsidRDefault="00302A38" w:rsidP="00302A38">
      <w:pPr>
        <w:pStyle w:val="Kuvaotsikko"/>
      </w:pPr>
      <w:bookmarkStart w:id="53" w:name="_Toc18273769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27</w:t>
      </w:r>
      <w:r>
        <w:fldChar w:fldCharType="end"/>
      </w:r>
      <w:r>
        <w:t>. Syslogin arvot</w:t>
      </w:r>
      <w:bookmarkEnd w:id="53"/>
    </w:p>
    <w:p w14:paraId="79D1F400" w14:textId="15E7B89B" w:rsidR="00217D29" w:rsidRDefault="00591152" w:rsidP="001F6724">
      <w:r>
        <w:t xml:space="preserve">Seuraavaksi avasimme </w:t>
      </w:r>
      <w:proofErr w:type="spellStart"/>
      <w:r>
        <w:t>SIEM:n</w:t>
      </w:r>
      <w:proofErr w:type="spellEnd"/>
      <w:r>
        <w:t xml:space="preserve"> omasta palomuurista portin</w:t>
      </w:r>
      <w:r w:rsidR="000D0628">
        <w:t xml:space="preserve"> 514/UDP</w:t>
      </w:r>
      <w:r w:rsidR="00036A40">
        <w:t xml:space="preserve"> </w:t>
      </w:r>
      <w:r w:rsidR="006F55CB">
        <w:t>ajamalla komen</w:t>
      </w:r>
      <w:r w:rsidR="00036A40">
        <w:t xml:space="preserve">non </w:t>
      </w:r>
      <w:proofErr w:type="spellStart"/>
      <w:r w:rsidR="00DE1AEF">
        <w:t>firewall-cmd</w:t>
      </w:r>
      <w:proofErr w:type="spellEnd"/>
      <w:r w:rsidR="00DE1AEF">
        <w:t xml:space="preserve"> –-</w:t>
      </w:r>
      <w:proofErr w:type="spellStart"/>
      <w:r w:rsidR="00DE1AEF">
        <w:t>zone</w:t>
      </w:r>
      <w:proofErr w:type="spellEnd"/>
      <w:r w:rsidR="00DE1AEF">
        <w:t>=</w:t>
      </w:r>
      <w:proofErr w:type="spellStart"/>
      <w:r w:rsidR="00DE1AEF">
        <w:t>public</w:t>
      </w:r>
      <w:proofErr w:type="spellEnd"/>
      <w:r w:rsidR="00DE1AEF">
        <w:t xml:space="preserve"> –</w:t>
      </w:r>
      <w:proofErr w:type="spellStart"/>
      <w:r w:rsidR="00DE1AEF">
        <w:t>add-port</w:t>
      </w:r>
      <w:proofErr w:type="spellEnd"/>
      <w:r w:rsidR="00516855">
        <w:t>=514/</w:t>
      </w:r>
      <w:proofErr w:type="spellStart"/>
      <w:r w:rsidR="00516855">
        <w:t>udp</w:t>
      </w:r>
      <w:proofErr w:type="spellEnd"/>
      <w:r w:rsidR="00516855">
        <w:t xml:space="preserve"> –</w:t>
      </w:r>
      <w:proofErr w:type="spellStart"/>
      <w:r w:rsidR="00516855">
        <w:t>permanent</w:t>
      </w:r>
      <w:proofErr w:type="spellEnd"/>
      <w:r w:rsidR="00516855">
        <w:t xml:space="preserve"> ja latasimme säännöt uudelleen komennolla </w:t>
      </w:r>
      <w:r w:rsidR="00C07BC8">
        <w:t>”</w:t>
      </w:r>
      <w:proofErr w:type="spellStart"/>
      <w:r w:rsidR="00C07BC8">
        <w:t>sudo</w:t>
      </w:r>
      <w:proofErr w:type="spellEnd"/>
      <w:r w:rsidR="00C07BC8">
        <w:t xml:space="preserve"> </w:t>
      </w:r>
      <w:proofErr w:type="spellStart"/>
      <w:r w:rsidR="00C07BC8">
        <w:t>firewall-cmd</w:t>
      </w:r>
      <w:proofErr w:type="spellEnd"/>
      <w:r w:rsidR="00C07BC8">
        <w:t xml:space="preserve"> –</w:t>
      </w:r>
      <w:proofErr w:type="spellStart"/>
      <w:r w:rsidR="00C07BC8">
        <w:t>reload</w:t>
      </w:r>
      <w:proofErr w:type="spellEnd"/>
      <w:r w:rsidR="00C07BC8">
        <w:t>”</w:t>
      </w:r>
      <w:r w:rsidR="00516855">
        <w:t>. Suoritimme kuvion 28 mukaisen testikomennon</w:t>
      </w:r>
      <w:r w:rsidR="00C72AB9">
        <w:t xml:space="preserve"> ja portti oli auki, kuten pitää. Teimme tämän, koska Palo Alto lähettää lokeja </w:t>
      </w:r>
      <w:proofErr w:type="spellStart"/>
      <w:r w:rsidR="00C72AB9">
        <w:t>SIEM:lle</w:t>
      </w:r>
      <w:proofErr w:type="spellEnd"/>
      <w:r w:rsidR="00C72AB9">
        <w:t xml:space="preserve"> </w:t>
      </w:r>
      <w:proofErr w:type="spellStart"/>
      <w:r w:rsidR="00C72AB9">
        <w:t>udp</w:t>
      </w:r>
      <w:proofErr w:type="spellEnd"/>
      <w:r w:rsidR="00C72AB9">
        <w:t>-porttiin 514.</w:t>
      </w:r>
    </w:p>
    <w:p w14:paraId="4E20CA30" w14:textId="77777777" w:rsidR="00C72AB9" w:rsidRDefault="00C07BC8" w:rsidP="00C72AB9">
      <w:pPr>
        <w:keepNext/>
      </w:pPr>
      <w:r w:rsidRPr="00C07BC8">
        <w:rPr>
          <w:noProof/>
        </w:rPr>
        <w:drawing>
          <wp:inline distT="0" distB="0" distL="0" distR="0" wp14:anchorId="62AC4A4D" wp14:editId="5025BB38">
            <wp:extent cx="3526732" cy="2119312"/>
            <wp:effectExtent l="0" t="0" r="0" b="0"/>
            <wp:docPr id="125502822" name="Kuva 1" descr="Kuva, joka sisältää kohteen teksti, kuvakaappaus, Fontti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2822" name="Kuva 1" descr="Kuva, joka sisältää kohteen teksti, kuvakaappaus, Fontti, ohjelmisto&#10;&#10;Kuvaus luotu automaattisesti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9772" cy="212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2B2A" w14:textId="6C13A6D3" w:rsidR="00C07BC8" w:rsidRDefault="00C72AB9" w:rsidP="00C72AB9">
      <w:pPr>
        <w:pStyle w:val="Kuvaotsikko"/>
      </w:pPr>
      <w:bookmarkStart w:id="54" w:name="_Toc18273769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28</w:t>
      </w:r>
      <w:r>
        <w:fldChar w:fldCharType="end"/>
      </w:r>
      <w:r>
        <w:t>. SIEM:n avoimet portit</w:t>
      </w:r>
      <w:bookmarkEnd w:id="54"/>
    </w:p>
    <w:p w14:paraId="4C18C1DF" w14:textId="63BD75D8" w:rsidR="00FF3D7A" w:rsidRDefault="00C72AB9" w:rsidP="001F6724">
      <w:r>
        <w:t xml:space="preserve">Ajoimme </w:t>
      </w:r>
      <w:proofErr w:type="spellStart"/>
      <w:r w:rsidR="00202AE4">
        <w:t>tcpdump</w:t>
      </w:r>
      <w:proofErr w:type="spellEnd"/>
      <w:r w:rsidR="00202AE4">
        <w:t>-komennon</w:t>
      </w:r>
      <w:r w:rsidR="00FF3D7A">
        <w:t xml:space="preserve"> </w:t>
      </w:r>
      <w:r w:rsidR="00F846E8">
        <w:t xml:space="preserve">varmistaaksemme datan tulon </w:t>
      </w:r>
      <w:r w:rsidR="00202AE4">
        <w:t>Palo Alto</w:t>
      </w:r>
      <w:r w:rsidR="006A67A0">
        <w:t xml:space="preserve">lta </w:t>
      </w:r>
      <w:proofErr w:type="spellStart"/>
      <w:r w:rsidR="006A67A0">
        <w:t>SIEM:iin</w:t>
      </w:r>
      <w:proofErr w:type="spellEnd"/>
      <w:r w:rsidR="006A67A0">
        <w:t xml:space="preserve">. Kuten pitääkin, Palo Alto lähettää </w:t>
      </w:r>
      <w:proofErr w:type="spellStart"/>
      <w:r w:rsidR="006A67A0">
        <w:t>SIEM:lle</w:t>
      </w:r>
      <w:proofErr w:type="spellEnd"/>
      <w:r w:rsidR="006A67A0">
        <w:t xml:space="preserve"> </w:t>
      </w:r>
      <w:proofErr w:type="spellStart"/>
      <w:r w:rsidR="006A67A0">
        <w:t>Syslog</w:t>
      </w:r>
      <w:proofErr w:type="spellEnd"/>
      <w:r w:rsidR="006A67A0">
        <w:t>-dataa. (Kuvio 29).</w:t>
      </w:r>
    </w:p>
    <w:p w14:paraId="5C0F6FA3" w14:textId="77777777" w:rsidR="006A67A0" w:rsidRDefault="00FF3D7A" w:rsidP="006A67A0">
      <w:pPr>
        <w:keepNext/>
      </w:pPr>
      <w:r w:rsidRPr="00FF3D7A">
        <w:rPr>
          <w:noProof/>
        </w:rPr>
        <w:lastRenderedPageBreak/>
        <w:drawing>
          <wp:inline distT="0" distB="0" distL="0" distR="0" wp14:anchorId="00F3A1C7" wp14:editId="0FE89571">
            <wp:extent cx="4086225" cy="1129004"/>
            <wp:effectExtent l="0" t="0" r="0" b="0"/>
            <wp:docPr id="199650555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555" name="Kuva 1" descr="Kuva, joka sisältää kohteen teksti, kuvakaappaus, Fontti&#10;&#10;Kuvaus luotu automaattisesti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8728" cy="1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1991" w14:textId="56D0386C" w:rsidR="00C07BC8" w:rsidRDefault="006A67A0" w:rsidP="006A67A0">
      <w:pPr>
        <w:pStyle w:val="Kuvaotsikko"/>
      </w:pPr>
      <w:bookmarkStart w:id="55" w:name="_Toc18273769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29</w:t>
      </w:r>
      <w:r>
        <w:fldChar w:fldCharType="end"/>
      </w:r>
      <w:r>
        <w:t>. Datan liikkumisen varmistaminen</w:t>
      </w:r>
      <w:bookmarkEnd w:id="55"/>
    </w:p>
    <w:p w14:paraId="6849D0FF" w14:textId="3FA60EC2" w:rsidR="00B244F9" w:rsidRDefault="00D1507E" w:rsidP="001F6724">
      <w:r>
        <w:t xml:space="preserve">Tarkistimme myös Palo Alton </w:t>
      </w:r>
      <w:proofErr w:type="spellStart"/>
      <w:r>
        <w:t>Monitor</w:t>
      </w:r>
      <w:proofErr w:type="spellEnd"/>
      <w:r>
        <w:t xml:space="preserve">-välilehdeltä, että havaitseeko se </w:t>
      </w:r>
      <w:r w:rsidR="00A9384E">
        <w:t>datan liikkuvan. (Kuvio 30).</w:t>
      </w:r>
    </w:p>
    <w:p w14:paraId="7D09835E" w14:textId="77777777" w:rsidR="00A9384E" w:rsidRDefault="00B244F9" w:rsidP="00A9384E">
      <w:pPr>
        <w:keepNext/>
      </w:pPr>
      <w:r w:rsidRPr="00B244F9">
        <w:rPr>
          <w:noProof/>
        </w:rPr>
        <w:drawing>
          <wp:inline distT="0" distB="0" distL="0" distR="0" wp14:anchorId="73E13C32" wp14:editId="4E4D5F0E">
            <wp:extent cx="5300662" cy="772165"/>
            <wp:effectExtent l="0" t="0" r="0" b="8890"/>
            <wp:docPr id="1362463893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638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2970" cy="7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F885" w14:textId="50ADECD3" w:rsidR="00B244F9" w:rsidRDefault="00A9384E" w:rsidP="00A9384E">
      <w:pPr>
        <w:pStyle w:val="Kuvaotsikko"/>
      </w:pPr>
      <w:bookmarkStart w:id="56" w:name="_Toc18273769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30</w:t>
      </w:r>
      <w:r>
        <w:fldChar w:fldCharType="end"/>
      </w:r>
      <w:r>
        <w:t>. Palo Alton monitori</w:t>
      </w:r>
      <w:bookmarkEnd w:id="56"/>
    </w:p>
    <w:p w14:paraId="7412C7F3" w14:textId="782AEF89" w:rsidR="001D7EAD" w:rsidRDefault="00A9384E" w:rsidP="001F6724">
      <w:r>
        <w:t>Lisäsimme</w:t>
      </w:r>
      <w:r w:rsidR="00395B52">
        <w:t xml:space="preserve"> loki</w:t>
      </w:r>
      <w:r>
        <w:t>en välityksen</w:t>
      </w:r>
      <w:r w:rsidR="00395B52">
        <w:t xml:space="preserve"> </w:t>
      </w:r>
      <w:proofErr w:type="spellStart"/>
      <w:r>
        <w:t>SIEM:iin</w:t>
      </w:r>
      <w:proofErr w:type="spellEnd"/>
      <w:r w:rsidR="00395B52">
        <w:t xml:space="preserve"> myös </w:t>
      </w:r>
      <w:proofErr w:type="spellStart"/>
      <w:r w:rsidR="00863103">
        <w:t>GlobalProtectille</w:t>
      </w:r>
      <w:proofErr w:type="spellEnd"/>
      <w:r w:rsidR="00D22A24">
        <w:t xml:space="preserve"> </w:t>
      </w:r>
      <w:r w:rsidR="001D7EAD">
        <w:t>ja uhkille</w:t>
      </w:r>
      <w:r w:rsidR="00F55C01">
        <w:t xml:space="preserve"> Palo Altolla. Aloitimme </w:t>
      </w:r>
      <w:proofErr w:type="spellStart"/>
      <w:r w:rsidR="00F55C01">
        <w:t>GlobalProtectilla</w:t>
      </w:r>
      <w:proofErr w:type="spellEnd"/>
      <w:r w:rsidR="00F55C01">
        <w:t>. (Kuvio 31)</w:t>
      </w:r>
    </w:p>
    <w:p w14:paraId="046D8B7D" w14:textId="77777777" w:rsidR="00F55C01" w:rsidRDefault="002F5295" w:rsidP="00F55C01">
      <w:pPr>
        <w:keepNext/>
      </w:pPr>
      <w:r w:rsidRPr="002F5295">
        <w:rPr>
          <w:noProof/>
        </w:rPr>
        <w:drawing>
          <wp:inline distT="0" distB="0" distL="0" distR="0" wp14:anchorId="63181522" wp14:editId="37E506FC">
            <wp:extent cx="4729162" cy="1625618"/>
            <wp:effectExtent l="0" t="0" r="0" b="0"/>
            <wp:docPr id="1902295080" name="Kuva 1" descr="Kuva, joka sisältää kohteen kuvakaappaus, teksti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95080" name="Kuva 1" descr="Kuva, joka sisältää kohteen kuvakaappaus, teksti, ohjelmisto, Tietokonekuvake&#10;&#10;Kuvaus luotu automaattisesti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9644" cy="163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A691" w14:textId="6FFBD680" w:rsidR="002F5295" w:rsidRDefault="00F55C01" w:rsidP="00F55C01">
      <w:pPr>
        <w:pStyle w:val="Kuvaotsikko"/>
      </w:pPr>
      <w:bookmarkStart w:id="57" w:name="_Toc18273769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31</w:t>
      </w:r>
      <w:r>
        <w:fldChar w:fldCharType="end"/>
      </w:r>
      <w:r>
        <w:t>. GlobalProtectin lokien lähetys SIEM:iin</w:t>
      </w:r>
      <w:bookmarkEnd w:id="57"/>
    </w:p>
    <w:p w14:paraId="2A35B9A5" w14:textId="66E29ACB" w:rsidR="00B46EDE" w:rsidRDefault="000B328F" w:rsidP="001F6724">
      <w:r>
        <w:lastRenderedPageBreak/>
        <w:t>Teimme</w:t>
      </w:r>
      <w:r w:rsidR="00B7576C">
        <w:t xml:space="preserve"> uhk</w:t>
      </w:r>
      <w:r>
        <w:t>alokien lähettämistä</w:t>
      </w:r>
      <w:r w:rsidR="00B7576C">
        <w:t xml:space="preserve"> varten uusi </w:t>
      </w:r>
      <w:r>
        <w:t>yhteensopivuuslista</w:t>
      </w:r>
      <w:r w:rsidR="00B7576C">
        <w:t xml:space="preserve"> </w:t>
      </w:r>
      <w:r w:rsidR="00D50DE1">
        <w:t xml:space="preserve">aiemmin tehtyyn </w:t>
      </w:r>
      <w:r w:rsidR="006A67A0">
        <w:t>lokien</w:t>
      </w:r>
      <w:r w:rsidR="00D50DE1">
        <w:t>välitysprofiiliin.</w:t>
      </w:r>
      <w:r w:rsidR="00640C88">
        <w:t xml:space="preserve"> (Kuvio 32).</w:t>
      </w:r>
    </w:p>
    <w:p w14:paraId="7353B42C" w14:textId="77777777" w:rsidR="000B328F" w:rsidRDefault="008E142F" w:rsidP="000B328F">
      <w:pPr>
        <w:keepNext/>
      </w:pPr>
      <w:r w:rsidRPr="00DC4F9F">
        <w:rPr>
          <w:noProof/>
        </w:rPr>
        <w:drawing>
          <wp:inline distT="0" distB="0" distL="0" distR="0" wp14:anchorId="6B79F7C6" wp14:editId="41235AC5">
            <wp:extent cx="3933825" cy="1978749"/>
            <wp:effectExtent l="0" t="0" r="0" b="2540"/>
            <wp:docPr id="2075713016" name="Kuva 1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13016" name="Kuva 1" descr="Kuva, joka sisältää kohteen teksti, kuvakaappaus, ohjelmisto, näyttö&#10;&#10;Kuvaus luotu automaattisesti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6869" cy="19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470C" w14:textId="6955B0E7" w:rsidR="008E142F" w:rsidRDefault="000B328F" w:rsidP="000B328F">
      <w:pPr>
        <w:pStyle w:val="Kuvaotsikko"/>
      </w:pPr>
      <w:bookmarkStart w:id="58" w:name="_Toc18273769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32</w:t>
      </w:r>
      <w:r>
        <w:fldChar w:fldCharType="end"/>
      </w:r>
      <w:r>
        <w:t>. Uhkalokien lähetys SIEM:iin</w:t>
      </w:r>
      <w:bookmarkEnd w:id="58"/>
    </w:p>
    <w:p w14:paraId="1988571C" w14:textId="5651288B" w:rsidR="00E81A9D" w:rsidRDefault="00E81A9D">
      <w:pPr>
        <w:spacing w:after="160" w:line="259" w:lineRule="auto"/>
      </w:pPr>
    </w:p>
    <w:p w14:paraId="4509417C" w14:textId="77777777" w:rsidR="00DC4F9F" w:rsidRDefault="00DC4F9F" w:rsidP="001F6724"/>
    <w:p w14:paraId="0DB07948" w14:textId="77777777" w:rsidR="00D22A24" w:rsidRDefault="00D22A24" w:rsidP="00D22A24">
      <w:pPr>
        <w:pStyle w:val="Otsikko1"/>
      </w:pPr>
      <w:bookmarkStart w:id="59" w:name="_Toc182737649"/>
      <w:r>
        <w:t>Integraatiot</w:t>
      </w:r>
      <w:bookmarkEnd w:id="59"/>
    </w:p>
    <w:p w14:paraId="2991DBAC" w14:textId="3C4E29F1" w:rsidR="00CD50D5" w:rsidRDefault="00D22A24" w:rsidP="001F6724">
      <w:r>
        <w:t xml:space="preserve">Aloitimme </w:t>
      </w:r>
      <w:r w:rsidR="00E90482">
        <w:t>i</w:t>
      </w:r>
      <w:r w:rsidR="008E142F">
        <w:t>ntegroi</w:t>
      </w:r>
      <w:r w:rsidR="00E90482">
        <w:t>malla</w:t>
      </w:r>
      <w:r w:rsidR="008E142F">
        <w:t xml:space="preserve"> </w:t>
      </w:r>
      <w:r w:rsidR="00E90482">
        <w:t>Palo Alton</w:t>
      </w:r>
      <w:r w:rsidR="00CD50D5">
        <w:t xml:space="preserve"> </w:t>
      </w:r>
      <w:proofErr w:type="spellStart"/>
      <w:r w:rsidR="00E90482">
        <w:t>SIEM:iin</w:t>
      </w:r>
      <w:proofErr w:type="spellEnd"/>
      <w:r w:rsidR="00CD50D5">
        <w:t xml:space="preserve"> käyttäen </w:t>
      </w:r>
      <w:proofErr w:type="spellStart"/>
      <w:r w:rsidR="00CD50D5">
        <w:t>Beatsiä</w:t>
      </w:r>
      <w:proofErr w:type="spellEnd"/>
      <w:r w:rsidR="00E90482">
        <w:t xml:space="preserve">. </w:t>
      </w:r>
      <w:proofErr w:type="spellStart"/>
      <w:r w:rsidR="00E90482" w:rsidRPr="00DF358B">
        <w:rPr>
          <w:lang w:val="sv-SE"/>
        </w:rPr>
        <w:t>Elasticin</w:t>
      </w:r>
      <w:proofErr w:type="spellEnd"/>
      <w:r w:rsidR="00E90482" w:rsidRPr="00DF358B">
        <w:rPr>
          <w:lang w:val="sv-SE"/>
        </w:rPr>
        <w:t xml:space="preserve"> </w:t>
      </w:r>
      <w:proofErr w:type="spellStart"/>
      <w:r w:rsidR="00E90482" w:rsidRPr="00DF358B">
        <w:rPr>
          <w:lang w:val="sv-SE"/>
        </w:rPr>
        <w:t>etusivulta</w:t>
      </w:r>
      <w:proofErr w:type="spellEnd"/>
      <w:r w:rsidR="00E90482" w:rsidRPr="00DF358B">
        <w:rPr>
          <w:lang w:val="sv-SE"/>
        </w:rPr>
        <w:t xml:space="preserve"> </w:t>
      </w:r>
      <w:proofErr w:type="spellStart"/>
      <w:r w:rsidR="00003D15" w:rsidRPr="00DF358B">
        <w:rPr>
          <w:lang w:val="sv-SE"/>
        </w:rPr>
        <w:t>valit</w:t>
      </w:r>
      <w:r w:rsidR="00E90482" w:rsidRPr="00DF358B">
        <w:rPr>
          <w:lang w:val="sv-SE"/>
        </w:rPr>
        <w:t>simme</w:t>
      </w:r>
      <w:proofErr w:type="spellEnd"/>
      <w:r w:rsidR="00003D15" w:rsidRPr="00DF358B">
        <w:rPr>
          <w:lang w:val="sv-SE"/>
        </w:rPr>
        <w:t xml:space="preserve"> </w:t>
      </w:r>
      <w:proofErr w:type="spellStart"/>
      <w:r w:rsidR="00003D15" w:rsidRPr="00DF358B">
        <w:rPr>
          <w:lang w:val="sv-SE"/>
        </w:rPr>
        <w:t>add</w:t>
      </w:r>
      <w:proofErr w:type="spellEnd"/>
      <w:r w:rsidR="00003D15" w:rsidRPr="00DF358B">
        <w:rPr>
          <w:lang w:val="sv-SE"/>
        </w:rPr>
        <w:t xml:space="preserve"> integrations</w:t>
      </w:r>
      <w:r w:rsidR="00E90482" w:rsidRPr="00DF358B">
        <w:rPr>
          <w:lang w:val="sv-SE"/>
        </w:rPr>
        <w:t xml:space="preserve">. </w:t>
      </w:r>
      <w:r w:rsidR="00E90482">
        <w:t>(Kuvio 33).</w:t>
      </w:r>
    </w:p>
    <w:p w14:paraId="55CA964E" w14:textId="77777777" w:rsidR="00E90482" w:rsidRDefault="00003D15" w:rsidP="00E90482">
      <w:pPr>
        <w:keepNext/>
      </w:pPr>
      <w:r w:rsidRPr="00003D15">
        <w:rPr>
          <w:noProof/>
        </w:rPr>
        <w:drawing>
          <wp:inline distT="0" distB="0" distL="0" distR="0" wp14:anchorId="4ECACB16" wp14:editId="47FFD4B7">
            <wp:extent cx="4238309" cy="980642"/>
            <wp:effectExtent l="0" t="0" r="0" b="0"/>
            <wp:docPr id="289571733" name="Kuva 1" descr="Kuva, joka sisältää kohteen teksti, Fontti, diagrammi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71733" name="Kuva 1" descr="Kuva, joka sisältää kohteen teksti, Fontti, diagrammi, kuvakaappaus&#10;&#10;Kuvaus luotu automaattisesti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50404" cy="9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24DB" w14:textId="3ADF08C9" w:rsidR="00003D15" w:rsidRDefault="00E90482" w:rsidP="00E90482">
      <w:pPr>
        <w:pStyle w:val="Kuvaotsikko"/>
      </w:pPr>
      <w:bookmarkStart w:id="60" w:name="_Toc18273769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33</w:t>
      </w:r>
      <w:r>
        <w:fldChar w:fldCharType="end"/>
      </w:r>
      <w:r>
        <w:t>. Integraatioiden lisäämisen aloittaminen</w:t>
      </w:r>
      <w:bookmarkEnd w:id="60"/>
    </w:p>
    <w:p w14:paraId="28888FAC" w14:textId="755884DA" w:rsidR="008F04D9" w:rsidRDefault="008F04D9" w:rsidP="001F6724">
      <w:r>
        <w:lastRenderedPageBreak/>
        <w:t>Etsi</w:t>
      </w:r>
      <w:r w:rsidR="00640C88">
        <w:t>mme</w:t>
      </w:r>
      <w:r>
        <w:t xml:space="preserve"> </w:t>
      </w:r>
      <w:r w:rsidR="00F8573C">
        <w:t xml:space="preserve">sieltä </w:t>
      </w:r>
      <w:r w:rsidR="00640C88">
        <w:t>vaihtoe</w:t>
      </w:r>
      <w:r w:rsidR="00F8573C">
        <w:t>h</w:t>
      </w:r>
      <w:r w:rsidR="00640C88">
        <w:t xml:space="preserve">don </w:t>
      </w:r>
      <w:r>
        <w:t>Palo Alto Next-</w:t>
      </w:r>
      <w:proofErr w:type="spellStart"/>
      <w:r>
        <w:t>Gen</w:t>
      </w:r>
      <w:proofErr w:type="spellEnd"/>
      <w:r>
        <w:t xml:space="preserve"> </w:t>
      </w:r>
      <w:proofErr w:type="spellStart"/>
      <w:r>
        <w:t>Firewall</w:t>
      </w:r>
      <w:proofErr w:type="spellEnd"/>
      <w:r w:rsidR="00640C88">
        <w:t xml:space="preserve">. </w:t>
      </w:r>
      <w:r w:rsidR="00F8573C">
        <w:t>Sivun oikeassa alakulmassa oli kohta, josta sen saa lisättyä</w:t>
      </w:r>
      <w:r w:rsidR="00904B70">
        <w:t xml:space="preserve"> </w:t>
      </w:r>
      <w:proofErr w:type="spellStart"/>
      <w:r w:rsidR="00904B70">
        <w:t>Beatsi</w:t>
      </w:r>
      <w:r w:rsidR="00F8573C">
        <w:t>a</w:t>
      </w:r>
      <w:proofErr w:type="spellEnd"/>
      <w:r w:rsidR="00301AFC">
        <w:t xml:space="preserve"> käyttäen. </w:t>
      </w:r>
      <w:r w:rsidR="0047364E">
        <w:t>(Kuvio 34)</w:t>
      </w:r>
    </w:p>
    <w:p w14:paraId="16F0C186" w14:textId="77777777" w:rsidR="00B442F7" w:rsidRDefault="00301AFC" w:rsidP="00B442F7">
      <w:pPr>
        <w:keepNext/>
      </w:pPr>
      <w:r w:rsidRPr="00301AFC">
        <w:rPr>
          <w:noProof/>
        </w:rPr>
        <w:drawing>
          <wp:inline distT="0" distB="0" distL="0" distR="0" wp14:anchorId="629B9500" wp14:editId="286372D5">
            <wp:extent cx="4970696" cy="2415723"/>
            <wp:effectExtent l="0" t="0" r="1905" b="3810"/>
            <wp:docPr id="252194173" name="Kuva 1" descr="Kuva, joka sisältää kohteen teksti, kuvakaappaus, Fontt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4173" name="Kuva 1" descr="Kuva, joka sisältää kohteen teksti, kuvakaappaus, Fontti, numero&#10;&#10;Kuvaus luotu automaattisesti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4242" cy="241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F09F" w14:textId="7E65FCB0" w:rsidR="00301AFC" w:rsidRDefault="00B442F7" w:rsidP="00B442F7">
      <w:pPr>
        <w:pStyle w:val="Kuvaotsikko"/>
      </w:pPr>
      <w:bookmarkStart w:id="61" w:name="_Toc18273769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34</w:t>
      </w:r>
      <w:r>
        <w:fldChar w:fldCharType="end"/>
      </w:r>
      <w:r>
        <w:t>. Integrointi Beatsia käyttäen</w:t>
      </w:r>
      <w:bookmarkEnd w:id="61"/>
    </w:p>
    <w:p w14:paraId="4CD5A009" w14:textId="63A2736D" w:rsidR="00301AFC" w:rsidRDefault="00E36209" w:rsidP="001F6724">
      <w:r>
        <w:t>Seuraavaksi noudat</w:t>
      </w:r>
      <w:r w:rsidR="00041300">
        <w:t xml:space="preserve">imme </w:t>
      </w:r>
      <w:proofErr w:type="spellStart"/>
      <w:r w:rsidR="00041300">
        <w:t>Elasticin</w:t>
      </w:r>
      <w:proofErr w:type="spellEnd"/>
      <w:r w:rsidR="00041300">
        <w:t xml:space="preserve"> antamia</w:t>
      </w:r>
      <w:r>
        <w:t xml:space="preserve"> </w:t>
      </w:r>
      <w:r w:rsidR="005F1178">
        <w:t>konfigurointiohjeita ja aj</w:t>
      </w:r>
      <w:r w:rsidR="00041300">
        <w:t>oimme</w:t>
      </w:r>
      <w:r w:rsidR="005F1178">
        <w:t xml:space="preserve"> komentoja SIEM</w:t>
      </w:r>
      <w:r w:rsidR="00041300">
        <w:t>-</w:t>
      </w:r>
      <w:r w:rsidR="005F1178">
        <w:t>koneella.</w:t>
      </w:r>
      <w:r w:rsidR="007B2411">
        <w:t xml:space="preserve"> (Kuvio 35)</w:t>
      </w:r>
    </w:p>
    <w:p w14:paraId="32DA17C7" w14:textId="77777777" w:rsidR="00B442F7" w:rsidRDefault="005F1178" w:rsidP="00B442F7">
      <w:pPr>
        <w:keepNext/>
      </w:pPr>
      <w:r w:rsidRPr="005F1178">
        <w:rPr>
          <w:noProof/>
        </w:rPr>
        <w:drawing>
          <wp:inline distT="0" distB="0" distL="0" distR="0" wp14:anchorId="22BB919E" wp14:editId="13C7D950">
            <wp:extent cx="4212307" cy="2361829"/>
            <wp:effectExtent l="0" t="0" r="0" b="635"/>
            <wp:docPr id="631213703" name="Kuva 1" descr="Kuva, joka sisältää kohteen teksti, kuvakaappaus, ohjelmisto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13703" name="Kuva 1" descr="Kuva, joka sisältää kohteen teksti, kuvakaappaus, ohjelmisto, Verkkosivusto&#10;&#10;Kuvaus luotu automaattisesti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1791" cy="236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FA6C" w14:textId="0F3ED86D" w:rsidR="005F1178" w:rsidRDefault="00B442F7" w:rsidP="00B442F7">
      <w:pPr>
        <w:pStyle w:val="Kuvaotsikko"/>
      </w:pPr>
      <w:bookmarkStart w:id="62" w:name="_Toc182737700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35</w:t>
      </w:r>
      <w:r>
        <w:fldChar w:fldCharType="end"/>
      </w:r>
      <w:r>
        <w:t>. Konfiguraatio-ohjeet</w:t>
      </w:r>
      <w:bookmarkEnd w:id="62"/>
    </w:p>
    <w:p w14:paraId="5221F81F" w14:textId="29A07A8B" w:rsidR="009911FC" w:rsidRDefault="00041300" w:rsidP="001F6724">
      <w:r>
        <w:lastRenderedPageBreak/>
        <w:t>Aloitimme konfiguroinnin hakemalla</w:t>
      </w:r>
      <w:r w:rsidR="00D36348">
        <w:t xml:space="preserve"> </w:t>
      </w:r>
      <w:r w:rsidR="00B442F7">
        <w:t>sertifikaatin sormenjäljen (</w:t>
      </w:r>
      <w:proofErr w:type="spellStart"/>
      <w:r w:rsidR="00B442F7">
        <w:t>fingerprint</w:t>
      </w:r>
      <w:proofErr w:type="spellEnd"/>
      <w:r w:rsidR="00B442F7">
        <w:t xml:space="preserve">) </w:t>
      </w:r>
      <w:proofErr w:type="spellStart"/>
      <w:r w:rsidR="00B442F7">
        <w:t>Fleetistä</w:t>
      </w:r>
      <w:proofErr w:type="spellEnd"/>
      <w:r w:rsidR="00B442F7">
        <w:t>.</w:t>
      </w:r>
      <w:r w:rsidR="006374A1">
        <w:t xml:space="preserve"> (Kuvio 36)</w:t>
      </w:r>
    </w:p>
    <w:p w14:paraId="5A9D1E49" w14:textId="77777777" w:rsidR="00B442F7" w:rsidRDefault="009911FC" w:rsidP="00B442F7">
      <w:pPr>
        <w:keepNext/>
      </w:pPr>
      <w:r w:rsidRPr="009911FC">
        <w:rPr>
          <w:noProof/>
        </w:rPr>
        <w:drawing>
          <wp:inline distT="0" distB="0" distL="0" distR="0" wp14:anchorId="05018683" wp14:editId="3D5EDAEE">
            <wp:extent cx="6120130" cy="2594610"/>
            <wp:effectExtent l="0" t="0" r="0" b="0"/>
            <wp:docPr id="1154766521" name="Kuva 1" descr="Kuva, joka sisältää kohteen teksti, ohjelmisto, Tietokonekuvake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66521" name="Kuva 1" descr="Kuva, joka sisältää kohteen teksti, ohjelmisto, Tietokonekuvake, Verkkosivusto&#10;&#10;Kuvaus luotu automaattisesti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4E8" w14:textId="4C142239" w:rsidR="00D36348" w:rsidRDefault="00B442F7" w:rsidP="00B442F7">
      <w:pPr>
        <w:pStyle w:val="Kuvaotsikko"/>
      </w:pPr>
      <w:bookmarkStart w:id="63" w:name="_Toc18273770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36</w:t>
      </w:r>
      <w:r>
        <w:fldChar w:fldCharType="end"/>
      </w:r>
      <w:r>
        <w:t>. Sormenjäljen etsiminen</w:t>
      </w:r>
      <w:bookmarkEnd w:id="63"/>
    </w:p>
    <w:p w14:paraId="24507CF3" w14:textId="77777777" w:rsidR="00DE5C44" w:rsidRDefault="00B442F7" w:rsidP="00DE5C44">
      <w:pPr>
        <w:keepNext/>
      </w:pPr>
      <w:r>
        <w:t xml:space="preserve">Muokkasimme </w:t>
      </w:r>
      <w:proofErr w:type="spellStart"/>
      <w:r>
        <w:t>filebeat.yml</w:t>
      </w:r>
      <w:proofErr w:type="spellEnd"/>
      <w:r>
        <w:t>-tiedostoa</w:t>
      </w:r>
      <w:r w:rsidR="00DE5C44">
        <w:t xml:space="preserve"> kuvion 37 mukaisesti.</w:t>
      </w:r>
      <w:r w:rsidR="004315F4">
        <w:br/>
      </w:r>
      <w:r w:rsidR="007B289F" w:rsidRPr="007B289F">
        <w:rPr>
          <w:noProof/>
        </w:rPr>
        <w:drawing>
          <wp:inline distT="0" distB="0" distL="0" distR="0" wp14:anchorId="145A0C42" wp14:editId="38EFFC6C">
            <wp:extent cx="5487166" cy="1743318"/>
            <wp:effectExtent l="0" t="0" r="0" b="9525"/>
            <wp:docPr id="519823721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23721" name="Kuva 1" descr="Kuva, joka sisältää kohteen teksti, kuvakaappaus, Fontti&#10;&#10;Kuvaus luotu automaattisesti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BE9D" w14:textId="151F0D1D" w:rsidR="00EF34CB" w:rsidRDefault="00DE5C44" w:rsidP="00DE5C44">
      <w:pPr>
        <w:pStyle w:val="Kuvaotsikko"/>
      </w:pPr>
      <w:bookmarkStart w:id="64" w:name="_Toc18273770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37</w:t>
      </w:r>
      <w:r>
        <w:fldChar w:fldCharType="end"/>
      </w:r>
      <w:r>
        <w:t>. Filebeat.yml-tiedoston muokkaus</w:t>
      </w:r>
      <w:bookmarkEnd w:id="64"/>
    </w:p>
    <w:p w14:paraId="70B9324F" w14:textId="0A60022A" w:rsidR="00A65961" w:rsidRPr="00831744" w:rsidRDefault="00DE5C44" w:rsidP="001F6724">
      <w:r>
        <w:t xml:space="preserve">Seuraavaksi laitoimme </w:t>
      </w:r>
      <w:proofErr w:type="spellStart"/>
      <w:r>
        <w:t>panw</w:t>
      </w:r>
      <w:proofErr w:type="spellEnd"/>
      <w:r>
        <w:t xml:space="preserve"> moduulin </w:t>
      </w:r>
      <w:r w:rsidR="00DF483C">
        <w:t>käyttöön kuvion 38-mukaisesti</w:t>
      </w:r>
    </w:p>
    <w:p w14:paraId="09AFC1BB" w14:textId="77777777" w:rsidR="00DF483C" w:rsidRDefault="0096446C" w:rsidP="00DF483C">
      <w:pPr>
        <w:keepNext/>
      </w:pPr>
      <w:r w:rsidRPr="0096446C">
        <w:rPr>
          <w:noProof/>
        </w:rPr>
        <w:lastRenderedPageBreak/>
        <w:drawing>
          <wp:inline distT="0" distB="0" distL="0" distR="0" wp14:anchorId="3C8D48CB" wp14:editId="0F95EA80">
            <wp:extent cx="3156668" cy="259243"/>
            <wp:effectExtent l="0" t="0" r="5715" b="7620"/>
            <wp:docPr id="133229228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92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1697" cy="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D6E3" w14:textId="1F37255D" w:rsidR="00EF34CB" w:rsidRDefault="00DF483C" w:rsidP="00DF483C">
      <w:pPr>
        <w:pStyle w:val="Kuvaotsikko"/>
      </w:pPr>
      <w:bookmarkStart w:id="65" w:name="_Toc18273770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38</w:t>
      </w:r>
      <w:r>
        <w:fldChar w:fldCharType="end"/>
      </w:r>
      <w:r>
        <w:t>. Panw-moduulin käyttöönotto</w:t>
      </w:r>
      <w:bookmarkEnd w:id="65"/>
    </w:p>
    <w:p w14:paraId="50E7F8ED" w14:textId="17D9B80B" w:rsidR="002224A6" w:rsidRDefault="002224A6">
      <w:pPr>
        <w:spacing w:after="160" w:line="259" w:lineRule="auto"/>
      </w:pPr>
    </w:p>
    <w:p w14:paraId="57468C59" w14:textId="3EEE2400" w:rsidR="0096446C" w:rsidRDefault="00DF483C" w:rsidP="00DF483C">
      <w:pPr>
        <w:spacing w:after="160" w:line="259" w:lineRule="auto"/>
      </w:pPr>
      <w:r>
        <w:t xml:space="preserve">Muokkasimme </w:t>
      </w:r>
      <w:proofErr w:type="spellStart"/>
      <w:r>
        <w:t>panw</w:t>
      </w:r>
      <w:r w:rsidR="002224A6">
        <w:t>.yml</w:t>
      </w:r>
      <w:proofErr w:type="spellEnd"/>
      <w:r w:rsidR="002224A6">
        <w:t xml:space="preserve">-tiedostoa </w:t>
      </w:r>
      <w:proofErr w:type="spellStart"/>
      <w:r w:rsidR="002224A6">
        <w:t>Elasticin</w:t>
      </w:r>
      <w:proofErr w:type="spellEnd"/>
      <w:r w:rsidR="002224A6">
        <w:t xml:space="preserve"> </w:t>
      </w:r>
      <w:proofErr w:type="spellStart"/>
      <w:r w:rsidR="002224A6">
        <w:t>konfiguraatiohjeen</w:t>
      </w:r>
      <w:proofErr w:type="spellEnd"/>
      <w:r w:rsidR="002224A6">
        <w:t xml:space="preserve"> mukaisesti. (Kuvio 39).</w:t>
      </w:r>
    </w:p>
    <w:p w14:paraId="1BCCC1CB" w14:textId="77777777" w:rsidR="002224A6" w:rsidRDefault="004F7C31" w:rsidP="002224A6">
      <w:pPr>
        <w:keepNext/>
      </w:pPr>
      <w:r w:rsidRPr="004F7C31">
        <w:rPr>
          <w:noProof/>
        </w:rPr>
        <w:drawing>
          <wp:inline distT="0" distB="0" distL="0" distR="0" wp14:anchorId="661FA2A8" wp14:editId="343E1816">
            <wp:extent cx="4433777" cy="2730744"/>
            <wp:effectExtent l="0" t="0" r="5080" b="0"/>
            <wp:docPr id="1826853695" name="Kuva 1" descr="Kuva, joka sisältää kohteen teksti, kuvakaappaus, ohjelmisto, tietokon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53695" name="Kuva 1" descr="Kuva, joka sisältää kohteen teksti, kuvakaappaus, ohjelmisto, tietokone&#10;&#10;Kuvaus luotu automaattisesti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3844" cy="275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3FC0" w14:textId="43D5F26C" w:rsidR="004F7C31" w:rsidRDefault="002224A6" w:rsidP="002224A6">
      <w:pPr>
        <w:pStyle w:val="Kuvaotsikko"/>
      </w:pPr>
      <w:bookmarkStart w:id="66" w:name="_Toc18273770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39</w:t>
      </w:r>
      <w:r>
        <w:fldChar w:fldCharType="end"/>
      </w:r>
      <w:r>
        <w:t>. Panw.yml-tiedoston muokkaus</w:t>
      </w:r>
      <w:bookmarkEnd w:id="66"/>
    </w:p>
    <w:p w14:paraId="6A5BC4AF" w14:textId="6B829BCA" w:rsidR="00AC4C5A" w:rsidRDefault="002224A6" w:rsidP="001F6724">
      <w:r>
        <w:t xml:space="preserve">Seuraavaksi syötimme komennon filebeatin asentamiseksi, mutta saimme </w:t>
      </w:r>
      <w:r w:rsidR="00691460">
        <w:t>virheen. (Kuvio 40).</w:t>
      </w:r>
    </w:p>
    <w:p w14:paraId="2F053092" w14:textId="77777777" w:rsidR="00691460" w:rsidRDefault="008F2970" w:rsidP="00691460">
      <w:pPr>
        <w:keepNext/>
      </w:pPr>
      <w:r w:rsidRPr="008F2970">
        <w:rPr>
          <w:noProof/>
        </w:rPr>
        <w:drawing>
          <wp:inline distT="0" distB="0" distL="0" distR="0" wp14:anchorId="64C6F047" wp14:editId="386E9057">
            <wp:extent cx="6120130" cy="221615"/>
            <wp:effectExtent l="0" t="0" r="0" b="6985"/>
            <wp:docPr id="1462985413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854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14D2" w14:textId="4BF1FD5B" w:rsidR="005C61CC" w:rsidRDefault="00691460" w:rsidP="00691460">
      <w:pPr>
        <w:pStyle w:val="Kuvaotsikko"/>
      </w:pPr>
      <w:bookmarkStart w:id="67" w:name="_Toc18273770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40</w:t>
      </w:r>
      <w:r>
        <w:fldChar w:fldCharType="end"/>
      </w:r>
      <w:r>
        <w:t>. Filebeatin asentaminen, virhe</w:t>
      </w:r>
      <w:bookmarkEnd w:id="67"/>
    </w:p>
    <w:p w14:paraId="27D28B0F" w14:textId="2FBE62F4" w:rsidR="008F2970" w:rsidRDefault="00691460" w:rsidP="001F6724">
      <w:r>
        <w:t xml:space="preserve">Saimme ongelman korjattua muokkaamalla </w:t>
      </w:r>
      <w:proofErr w:type="spellStart"/>
      <w:r w:rsidR="00425E01">
        <w:t>Filebeat.yml</w:t>
      </w:r>
      <w:proofErr w:type="spellEnd"/>
      <w:r>
        <w:t>-t</w:t>
      </w:r>
      <w:r w:rsidR="0016165A">
        <w:t>iedosto</w:t>
      </w:r>
      <w:r>
        <w:t xml:space="preserve">a hiukan lisää. </w:t>
      </w:r>
      <w:r w:rsidR="00222AA1">
        <w:t xml:space="preserve">Kohdat, joissa oli </w:t>
      </w:r>
      <w:r w:rsidR="00046D55">
        <w:t xml:space="preserve">osoitteena </w:t>
      </w:r>
      <w:proofErr w:type="spellStart"/>
      <w:r w:rsidR="00222AA1">
        <w:t>localhost</w:t>
      </w:r>
      <w:proofErr w:type="spellEnd"/>
      <w:r w:rsidR="00222AA1">
        <w:t xml:space="preserve">, piti korvata </w:t>
      </w:r>
      <w:r w:rsidR="0012055F">
        <w:t>IP-osoitteella</w:t>
      </w:r>
      <w:r w:rsidR="0016165A">
        <w:t xml:space="preserve"> 10.2.0.11</w:t>
      </w:r>
      <w:r w:rsidR="00046D55">
        <w:t>.</w:t>
      </w:r>
      <w:r w:rsidR="008F2970">
        <w:t xml:space="preserve"> </w:t>
      </w:r>
      <w:r w:rsidR="00046D55">
        <w:t>Tämän jälkeen filebeatin asentaminen onnistui. (Kuvio 41).</w:t>
      </w:r>
    </w:p>
    <w:p w14:paraId="5DBF8E62" w14:textId="77777777" w:rsidR="00046D55" w:rsidRDefault="005C61CC" w:rsidP="00046D55">
      <w:pPr>
        <w:keepNext/>
      </w:pPr>
      <w:r w:rsidRPr="005C61CC">
        <w:rPr>
          <w:noProof/>
        </w:rPr>
        <w:lastRenderedPageBreak/>
        <w:drawing>
          <wp:inline distT="0" distB="0" distL="0" distR="0" wp14:anchorId="333E4362" wp14:editId="3C891CCB">
            <wp:extent cx="3955774" cy="780647"/>
            <wp:effectExtent l="0" t="0" r="6985" b="635"/>
            <wp:docPr id="1605635002" name="Kuva 1" descr="Kuva, joka sisältää kohteen teksti, Fontti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35002" name="Kuva 1" descr="Kuva, joka sisältää kohteen teksti, Fontti, kuvakaappaus&#10;&#10;Kuvaus luotu automaattisesti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98438" cy="7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A17C" w14:textId="0CB4ED2B" w:rsidR="005C61CC" w:rsidRDefault="00046D55" w:rsidP="00046D55">
      <w:pPr>
        <w:pStyle w:val="Kuvaotsikko"/>
      </w:pPr>
      <w:bookmarkStart w:id="68" w:name="_Toc18273770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41</w:t>
      </w:r>
      <w:r>
        <w:fldChar w:fldCharType="end"/>
      </w:r>
      <w:r>
        <w:t>. Filebeatin asentaminen onnistui</w:t>
      </w:r>
      <w:bookmarkEnd w:id="68"/>
    </w:p>
    <w:p w14:paraId="6742B7A4" w14:textId="0D618C4B" w:rsidR="008F2970" w:rsidRDefault="00046D55" w:rsidP="001F6724">
      <w:r>
        <w:t>Seuraavaksi käynnistimme filebeatin kuvion 42 mukaisesti.</w:t>
      </w:r>
    </w:p>
    <w:p w14:paraId="7A1D85B0" w14:textId="77777777" w:rsidR="00046D55" w:rsidRDefault="00514BA7" w:rsidP="00046D55">
      <w:pPr>
        <w:keepNext/>
      </w:pPr>
      <w:r w:rsidRPr="00514BA7">
        <w:rPr>
          <w:noProof/>
        </w:rPr>
        <w:drawing>
          <wp:inline distT="0" distB="0" distL="0" distR="0" wp14:anchorId="43051330" wp14:editId="12AA54EB">
            <wp:extent cx="4345388" cy="279193"/>
            <wp:effectExtent l="0" t="0" r="0" b="6985"/>
            <wp:docPr id="1972969030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690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0856" cy="28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9E50" w14:textId="755F62A8" w:rsidR="0016165A" w:rsidRDefault="00046D55" w:rsidP="00046D55">
      <w:pPr>
        <w:pStyle w:val="Kuvaotsikko"/>
      </w:pPr>
      <w:bookmarkStart w:id="69" w:name="_Toc18273770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42</w:t>
      </w:r>
      <w:r>
        <w:fldChar w:fldCharType="end"/>
      </w:r>
      <w:r>
        <w:t>. Filebeatin käynnistys</w:t>
      </w:r>
      <w:bookmarkEnd w:id="69"/>
    </w:p>
    <w:p w14:paraId="5132F13B" w14:textId="31E225AF" w:rsidR="00103175" w:rsidRDefault="00F869AA" w:rsidP="001F6724">
      <w:r>
        <w:t xml:space="preserve">Datan pitäisi nyt liikkua. Tarkistimme sen vielä </w:t>
      </w:r>
      <w:proofErr w:type="spellStart"/>
      <w:r w:rsidR="00DF1E18">
        <w:t>Elasticista</w:t>
      </w:r>
      <w:proofErr w:type="spellEnd"/>
      <w:r w:rsidR="00DF1E18">
        <w:t xml:space="preserve"> ja iloksemme kaikki oli mennyt hyvin ja data liikkui, kuten pitikin. (Kuvio 43).</w:t>
      </w:r>
    </w:p>
    <w:p w14:paraId="08A36B3E" w14:textId="77777777" w:rsidR="00DF1E18" w:rsidRDefault="00103175" w:rsidP="00DF1E18">
      <w:pPr>
        <w:keepNext/>
      </w:pPr>
      <w:r w:rsidRPr="00103175">
        <w:rPr>
          <w:noProof/>
        </w:rPr>
        <w:drawing>
          <wp:inline distT="0" distB="0" distL="0" distR="0" wp14:anchorId="4B7CDC6F" wp14:editId="1979C137">
            <wp:extent cx="4504414" cy="927242"/>
            <wp:effectExtent l="0" t="0" r="0" b="6350"/>
            <wp:docPr id="1536787209" name="Kuva 1" descr="Kuva, joka sisältää kohteen teksti, Fontti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87209" name="Kuva 1" descr="Kuva, joka sisältää kohteen teksti, Fontti, kuvakaappaus&#10;&#10;Kuvaus luotu automaattisesti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3611" cy="92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9E8F" w14:textId="0E02D854" w:rsidR="00103175" w:rsidRDefault="00DF1E18" w:rsidP="00DF1E18">
      <w:pPr>
        <w:pStyle w:val="Kuvaotsikko"/>
      </w:pPr>
      <w:bookmarkStart w:id="70" w:name="_Toc18273770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43</w:t>
      </w:r>
      <w:r>
        <w:fldChar w:fldCharType="end"/>
      </w:r>
      <w:r>
        <w:t>. Data liikkuu</w:t>
      </w:r>
      <w:bookmarkEnd w:id="70"/>
    </w:p>
    <w:p w14:paraId="6C411D13" w14:textId="16BC092D" w:rsidR="00606F7A" w:rsidRDefault="00DF1E18" w:rsidP="001F6724">
      <w:r>
        <w:t>S</w:t>
      </w:r>
      <w:r w:rsidR="00103175">
        <w:t xml:space="preserve">euraavaksi </w:t>
      </w:r>
      <w:r>
        <w:t>asetimme integraatiot Windows-järjestelmille,</w:t>
      </w:r>
      <w:r w:rsidR="00103175">
        <w:t xml:space="preserve"> jotta </w:t>
      </w:r>
      <w:r>
        <w:t xml:space="preserve">niiden </w:t>
      </w:r>
      <w:r w:rsidR="00103175">
        <w:t>järjestelmä</w:t>
      </w:r>
      <w:r>
        <w:t>lokit</w:t>
      </w:r>
      <w:r w:rsidR="00103175">
        <w:t xml:space="preserve"> saadaan </w:t>
      </w:r>
      <w:r>
        <w:t>väli</w:t>
      </w:r>
      <w:r w:rsidR="00960B0E">
        <w:t xml:space="preserve">tettyä oikein </w:t>
      </w:r>
      <w:proofErr w:type="spellStart"/>
      <w:r w:rsidR="00960B0E">
        <w:t>SIEM:iin</w:t>
      </w:r>
      <w:proofErr w:type="spellEnd"/>
      <w:r w:rsidR="00960B0E">
        <w:t>.</w:t>
      </w:r>
      <w:r w:rsidR="00103175">
        <w:t xml:space="preserve"> </w:t>
      </w:r>
    </w:p>
    <w:p w14:paraId="6E930DE9" w14:textId="42C64204" w:rsidR="00850720" w:rsidRDefault="00960B0E" w:rsidP="001F6724">
      <w:r>
        <w:t xml:space="preserve">Etsimme </w:t>
      </w:r>
      <w:r w:rsidR="00F165F8">
        <w:t xml:space="preserve">Windowsin </w:t>
      </w:r>
      <w:proofErr w:type="spellStart"/>
      <w:r>
        <w:t>Elasticin</w:t>
      </w:r>
      <w:proofErr w:type="spellEnd"/>
      <w:r>
        <w:t xml:space="preserve"> </w:t>
      </w:r>
      <w:proofErr w:type="spellStart"/>
      <w:r>
        <w:t>Integrations</w:t>
      </w:r>
      <w:proofErr w:type="spellEnd"/>
      <w:r>
        <w:t>-välilehdeltä</w:t>
      </w:r>
      <w:r w:rsidR="00F165F8">
        <w:t xml:space="preserve">. </w:t>
      </w:r>
      <w:r w:rsidR="002E3145">
        <w:t>(Kuvio 44)</w:t>
      </w:r>
    </w:p>
    <w:p w14:paraId="43605252" w14:textId="77777777" w:rsidR="003627B9" w:rsidRDefault="00850720" w:rsidP="003627B9">
      <w:pPr>
        <w:keepNext/>
      </w:pPr>
      <w:r w:rsidRPr="00850720">
        <w:rPr>
          <w:noProof/>
        </w:rPr>
        <w:lastRenderedPageBreak/>
        <w:drawing>
          <wp:inline distT="0" distB="0" distL="0" distR="0" wp14:anchorId="0962487C" wp14:editId="769FEC94">
            <wp:extent cx="2488758" cy="1604474"/>
            <wp:effectExtent l="0" t="0" r="6985" b="0"/>
            <wp:docPr id="471085671" name="Kuva 1" descr="Kuva, joka sisältää kohteen teksti, kuvakaappaus, ohjelmisto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85671" name="Kuva 1" descr="Kuva, joka sisältää kohteen teksti, kuvakaappaus, ohjelmisto, numero&#10;&#10;Kuvaus luotu automaattisesti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3658" cy="16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3DB7" w14:textId="4257A70E" w:rsidR="00850720" w:rsidRDefault="003627B9" w:rsidP="003627B9">
      <w:pPr>
        <w:pStyle w:val="Kuvaotsikko"/>
      </w:pPr>
      <w:bookmarkStart w:id="71" w:name="_Toc18273770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44</w:t>
      </w:r>
      <w:r>
        <w:fldChar w:fldCharType="end"/>
      </w:r>
      <w:r>
        <w:t>. Windows-integraatio</w:t>
      </w:r>
      <w:bookmarkEnd w:id="71"/>
    </w:p>
    <w:p w14:paraId="2ACED803" w14:textId="06171F41" w:rsidR="007A764A" w:rsidRDefault="00673AC2" w:rsidP="001F6724">
      <w:r>
        <w:t>Painoimme</w:t>
      </w:r>
      <w:r w:rsidR="00E270CE">
        <w:t xml:space="preserve"> </w:t>
      </w:r>
      <w:proofErr w:type="spellStart"/>
      <w:r w:rsidR="00E270CE">
        <w:t>add</w:t>
      </w:r>
      <w:proofErr w:type="spellEnd"/>
      <w:r w:rsidR="00E270CE">
        <w:t xml:space="preserve"> </w:t>
      </w:r>
      <w:proofErr w:type="spellStart"/>
      <w:r w:rsidR="00E270CE">
        <w:t>integration</w:t>
      </w:r>
      <w:proofErr w:type="spellEnd"/>
      <w:r w:rsidR="00E270CE">
        <w:t xml:space="preserve"> ja </w:t>
      </w:r>
      <w:proofErr w:type="spellStart"/>
      <w:r w:rsidR="007A764A">
        <w:t>vali</w:t>
      </w:r>
      <w:r>
        <w:t>simme</w:t>
      </w:r>
      <w:proofErr w:type="spellEnd"/>
      <w:r>
        <w:t xml:space="preserve"> </w:t>
      </w:r>
      <w:proofErr w:type="spellStart"/>
      <w:r>
        <w:t>vaihtoedoista</w:t>
      </w:r>
      <w:proofErr w:type="spellEnd"/>
      <w:r w:rsidR="007A764A">
        <w:t xml:space="preserve"> </w:t>
      </w:r>
      <w:proofErr w:type="spellStart"/>
      <w:r>
        <w:t>E</w:t>
      </w:r>
      <w:r w:rsidR="007A764A">
        <w:t>xisting</w:t>
      </w:r>
      <w:proofErr w:type="spellEnd"/>
      <w:r w:rsidR="007A764A">
        <w:t xml:space="preserve"> </w:t>
      </w:r>
      <w:proofErr w:type="spellStart"/>
      <w:r w:rsidR="007A764A">
        <w:t>hosts</w:t>
      </w:r>
      <w:proofErr w:type="spellEnd"/>
      <w:r w:rsidR="007A764A">
        <w:t xml:space="preserve"> johon lait</w:t>
      </w:r>
      <w:r>
        <w:t>oimme</w:t>
      </w:r>
      <w:r w:rsidR="007A764A">
        <w:t xml:space="preserve"> </w:t>
      </w:r>
      <w:proofErr w:type="spellStart"/>
      <w:r>
        <w:t>Agent</w:t>
      </w:r>
      <w:proofErr w:type="spellEnd"/>
      <w:r w:rsidR="007A764A">
        <w:t xml:space="preserve"> </w:t>
      </w:r>
      <w:proofErr w:type="spellStart"/>
      <w:r>
        <w:t>policy</w:t>
      </w:r>
      <w:proofErr w:type="spellEnd"/>
      <w:r>
        <w:t xml:space="preserve"> -kohtaan aiemmin luomamme politiikan</w:t>
      </w:r>
      <w:r w:rsidR="006A41A8">
        <w:t xml:space="preserve"> </w:t>
      </w:r>
      <w:proofErr w:type="spellStart"/>
      <w:r w:rsidR="006A41A8">
        <w:t>W</w:t>
      </w:r>
      <w:r w:rsidR="007A764A">
        <w:t>orkstations</w:t>
      </w:r>
      <w:proofErr w:type="spellEnd"/>
      <w:r w:rsidR="006A41A8">
        <w:t>.</w:t>
      </w:r>
      <w:r w:rsidR="007435EE">
        <w:t xml:space="preserve"> (Kuvio 45)</w:t>
      </w:r>
    </w:p>
    <w:p w14:paraId="6D343724" w14:textId="77777777" w:rsidR="00025185" w:rsidRDefault="007A764A" w:rsidP="00025185">
      <w:pPr>
        <w:keepNext/>
      </w:pPr>
      <w:r w:rsidRPr="007A764A">
        <w:rPr>
          <w:noProof/>
        </w:rPr>
        <w:drawing>
          <wp:inline distT="0" distB="0" distL="0" distR="0" wp14:anchorId="6E989110" wp14:editId="59BCB47B">
            <wp:extent cx="5088835" cy="923467"/>
            <wp:effectExtent l="0" t="0" r="0" b="0"/>
            <wp:docPr id="1507236036" name="Kuva 1" descr="Kuva, joka sisältää kohteen teksti, kuvakaappaus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36036" name="Kuva 1" descr="Kuva, joka sisältää kohteen teksti, kuvakaappaus, ohjelmisto&#10;&#10;Kuvaus luotu automaattisesti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5772" cy="9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9787" w14:textId="10A9A768" w:rsidR="007A764A" w:rsidRDefault="00025185" w:rsidP="00025185">
      <w:pPr>
        <w:pStyle w:val="Kuvaotsikko"/>
      </w:pPr>
      <w:bookmarkStart w:id="72" w:name="_Toc182737710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45</w:t>
      </w:r>
      <w:r>
        <w:fldChar w:fldCharType="end"/>
      </w:r>
      <w:r>
        <w:t>. Workstations-politiikan alla olevien koneiden integrointi</w:t>
      </w:r>
      <w:bookmarkEnd w:id="72"/>
    </w:p>
    <w:p w14:paraId="1E372A04" w14:textId="7B2FB6C6" w:rsidR="001E24C7" w:rsidRDefault="006A41A8" w:rsidP="001F6724">
      <w:r>
        <w:t xml:space="preserve">Teimme saman myös politiikoille </w:t>
      </w:r>
      <w:r w:rsidR="0031692B">
        <w:t xml:space="preserve">Domain </w:t>
      </w:r>
      <w:proofErr w:type="spellStart"/>
      <w:r w:rsidR="0031692B">
        <w:t>Controllers</w:t>
      </w:r>
      <w:proofErr w:type="spellEnd"/>
      <w:r w:rsidR="0031692B">
        <w:t xml:space="preserve"> ja </w:t>
      </w:r>
      <w:proofErr w:type="spellStart"/>
      <w:r w:rsidR="0031692B">
        <w:t>Servers</w:t>
      </w:r>
      <w:proofErr w:type="spellEnd"/>
      <w:r w:rsidR="0031692B">
        <w:t>, jonka jälkeen kaikki Windows-järjestelmät olivat onnistuneesti integroitu.</w:t>
      </w:r>
      <w:r w:rsidR="00B63BBD">
        <w:t xml:space="preserve"> (Kuvio 46)</w:t>
      </w:r>
    </w:p>
    <w:p w14:paraId="2CD81E9A" w14:textId="77777777" w:rsidR="00025185" w:rsidRDefault="00025185" w:rsidP="00025185">
      <w:pPr>
        <w:keepNext/>
      </w:pPr>
      <w:r w:rsidRPr="00025185">
        <w:rPr>
          <w:noProof/>
        </w:rPr>
        <w:lastRenderedPageBreak/>
        <w:drawing>
          <wp:inline distT="0" distB="0" distL="0" distR="0" wp14:anchorId="2F789BE4" wp14:editId="70A9BD77">
            <wp:extent cx="5295719" cy="1890151"/>
            <wp:effectExtent l="0" t="0" r="635" b="0"/>
            <wp:docPr id="1046995737" name="Kuva 1" descr="Kuva, joka sisältää kohteen teksti, Fontti, numero, viiv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95737" name="Kuva 1" descr="Kuva, joka sisältää kohteen teksti, Fontti, numero, viiva&#10;&#10;Kuvaus luotu automaattisesti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5618" cy="189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F222" w14:textId="341C308A" w:rsidR="001E24C7" w:rsidRDefault="00025185" w:rsidP="00025185">
      <w:pPr>
        <w:pStyle w:val="Kuvaotsikko"/>
      </w:pPr>
      <w:bookmarkStart w:id="73" w:name="_Toc18273771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46</w:t>
      </w:r>
      <w:r>
        <w:fldChar w:fldCharType="end"/>
      </w:r>
      <w:r>
        <w:t>. Windows-integraatiot</w:t>
      </w:r>
      <w:bookmarkEnd w:id="73"/>
    </w:p>
    <w:p w14:paraId="79F8537B" w14:textId="7476F1D6" w:rsidR="00003CEE" w:rsidRDefault="00025185" w:rsidP="001F6724">
      <w:r>
        <w:t>Lisäsimme</w:t>
      </w:r>
      <w:r w:rsidR="001E24C7">
        <w:t xml:space="preserve"> vielä </w:t>
      </w:r>
      <w:proofErr w:type="spellStart"/>
      <w:r>
        <w:t>Endpoint</w:t>
      </w:r>
      <w:proofErr w:type="spellEnd"/>
      <w:r>
        <w:t xml:space="preserve"> and </w:t>
      </w:r>
      <w:proofErr w:type="spellStart"/>
      <w:r>
        <w:t>Cloud</w:t>
      </w:r>
      <w:proofErr w:type="spellEnd"/>
      <w:r>
        <w:t xml:space="preserve"> Security -i</w:t>
      </w:r>
      <w:r w:rsidR="00003CEE">
        <w:t>ntegraatio</w:t>
      </w:r>
      <w:r>
        <w:t>n</w:t>
      </w:r>
      <w:r w:rsidR="00003CEE">
        <w:t xml:space="preserve"> </w:t>
      </w:r>
      <w:r>
        <w:t xml:space="preserve">kaikille samoille järjestelmille, joille </w:t>
      </w:r>
      <w:r w:rsidR="00863C14">
        <w:t>teimme Windows-integraation.</w:t>
      </w:r>
      <w:r w:rsidR="00A76CC4">
        <w:t xml:space="preserve"> (Kuviot 47 ja 48)</w:t>
      </w:r>
      <w:r w:rsidR="006A73C7">
        <w:t>.</w:t>
      </w:r>
    </w:p>
    <w:p w14:paraId="1F6AD15F" w14:textId="77777777" w:rsidR="00863C14" w:rsidRDefault="0071629A" w:rsidP="00863C14">
      <w:pPr>
        <w:keepNext/>
      </w:pPr>
      <w:r w:rsidRPr="0071629A">
        <w:rPr>
          <w:noProof/>
        </w:rPr>
        <w:drawing>
          <wp:inline distT="0" distB="0" distL="0" distR="0" wp14:anchorId="04B04C48" wp14:editId="16DC1D0E">
            <wp:extent cx="3768918" cy="1294448"/>
            <wp:effectExtent l="0" t="0" r="3175" b="1270"/>
            <wp:docPr id="154886165" name="Kuva 1" descr="Kuva, joka sisältää kohteen teksti, Fontti, viiva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6165" name="Kuva 1" descr="Kuva, joka sisältää kohteen teksti, Fontti, viiva, ohjelmisto&#10;&#10;Kuvaus luotu automaattisesti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9755" cy="12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470B" w14:textId="16DB51C1" w:rsidR="0071629A" w:rsidRPr="00DF358B" w:rsidRDefault="00863C14" w:rsidP="00863C14">
      <w:pPr>
        <w:pStyle w:val="Kuvaotsikko"/>
        <w:rPr>
          <w:lang w:val="en-US"/>
        </w:rPr>
      </w:pPr>
      <w:bookmarkStart w:id="74" w:name="_Toc182737712"/>
      <w:r w:rsidRPr="00DF358B">
        <w:rPr>
          <w:lang w:val="en-US"/>
        </w:rPr>
        <w:t xml:space="preserve">Kuvio </w:t>
      </w:r>
      <w:r>
        <w:fldChar w:fldCharType="begin"/>
      </w:r>
      <w:r w:rsidRPr="00DF358B">
        <w:rPr>
          <w:lang w:val="en-US"/>
        </w:rPr>
        <w:instrText xml:space="preserve"> SEQ Kuvio \* ARABIC </w:instrText>
      </w:r>
      <w:r>
        <w:fldChar w:fldCharType="separate"/>
      </w:r>
      <w:r w:rsidR="00CC4F00">
        <w:rPr>
          <w:lang w:val="en-US"/>
        </w:rPr>
        <w:t>47</w:t>
      </w:r>
      <w:r>
        <w:fldChar w:fldCharType="end"/>
      </w:r>
      <w:r w:rsidRPr="00DF358B">
        <w:rPr>
          <w:lang w:val="en-US"/>
        </w:rPr>
        <w:t>. Endpoint and Cloud Security -integraatio</w:t>
      </w:r>
      <w:bookmarkEnd w:id="74"/>
    </w:p>
    <w:p w14:paraId="470AA930" w14:textId="77777777" w:rsidR="00863C14" w:rsidRDefault="00DC2A6C" w:rsidP="00863C14">
      <w:pPr>
        <w:keepNext/>
      </w:pPr>
      <w:r w:rsidRPr="00DC2A6C">
        <w:rPr>
          <w:noProof/>
        </w:rPr>
        <w:drawing>
          <wp:inline distT="0" distB="0" distL="0" distR="0" wp14:anchorId="77DB220C" wp14:editId="02E8F4E7">
            <wp:extent cx="3896139" cy="1592332"/>
            <wp:effectExtent l="0" t="0" r="0" b="8255"/>
            <wp:docPr id="2043501363" name="Kuva 1" descr="Kuva, joka sisältää kohteen teksti, kuvakaappaus, Fontt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01363" name="Kuva 1" descr="Kuva, joka sisältää kohteen teksti, kuvakaappaus, Fontti, numero&#10;&#10;Kuvaus luotu automaattisesti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0207" cy="159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42E7" w14:textId="0ED2096C" w:rsidR="00DC2A6C" w:rsidRPr="00B55922" w:rsidRDefault="00863C14" w:rsidP="00224036">
      <w:pPr>
        <w:pStyle w:val="Kuvaotsikko"/>
      </w:pPr>
      <w:bookmarkStart w:id="75" w:name="_Toc18273771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48</w:t>
      </w:r>
      <w:r>
        <w:fldChar w:fldCharType="end"/>
      </w:r>
      <w:r>
        <w:t>. Integroidut järjestelmät</w:t>
      </w:r>
      <w:bookmarkEnd w:id="75"/>
    </w:p>
    <w:p w14:paraId="11A2A56E" w14:textId="631DECB2" w:rsidR="003D2632" w:rsidRPr="003D2632" w:rsidRDefault="003D2632" w:rsidP="003D2632">
      <w:pPr>
        <w:pStyle w:val="Otsikko1"/>
      </w:pPr>
      <w:bookmarkStart w:id="76" w:name="_Toc182737650"/>
      <w:r>
        <w:lastRenderedPageBreak/>
        <w:t>Ongelmien ratkonta</w:t>
      </w:r>
      <w:bookmarkEnd w:id="76"/>
    </w:p>
    <w:p w14:paraId="1CD894E8" w14:textId="7DDA06A3" w:rsidR="00B55325" w:rsidRDefault="00E11906" w:rsidP="001F6724">
      <w:r>
        <w:t xml:space="preserve">Tässä vaiheessa </w:t>
      </w:r>
      <w:r w:rsidR="00C66106">
        <w:t>huomasimme,</w:t>
      </w:r>
      <w:r>
        <w:t xml:space="preserve"> että dataa ei tule aiemmin asetetuilta agenteilta. Aloimme </w:t>
      </w:r>
      <w:r w:rsidR="00C66106">
        <w:t>ratkomaan tätä ongelmaa</w:t>
      </w:r>
      <w:r w:rsidR="00B4170C">
        <w:t xml:space="preserve"> </w:t>
      </w:r>
      <w:r w:rsidR="007C3D7F">
        <w:t>tutkimalla</w:t>
      </w:r>
      <w:r w:rsidR="004F3CA3">
        <w:t xml:space="preserve"> </w:t>
      </w:r>
      <w:proofErr w:type="spellStart"/>
      <w:r w:rsidR="004F3CA3">
        <w:t>ElasticSearchin</w:t>
      </w:r>
      <w:proofErr w:type="spellEnd"/>
      <w:r w:rsidR="004F3CA3">
        <w:t xml:space="preserve"> lokeja ja huomasimme siellä maininnan </w:t>
      </w:r>
      <w:r w:rsidR="00A10E3A">
        <w:t>sertifikaateista</w:t>
      </w:r>
      <w:r w:rsidR="004F3CA3">
        <w:t>. (Kuvio 49).</w:t>
      </w:r>
    </w:p>
    <w:p w14:paraId="135BDE3D" w14:textId="77777777" w:rsidR="004F3CA3" w:rsidRDefault="00337D63" w:rsidP="004F3CA3">
      <w:pPr>
        <w:keepNext/>
      </w:pPr>
      <w:r w:rsidRPr="00337D63">
        <w:rPr>
          <w:noProof/>
        </w:rPr>
        <w:drawing>
          <wp:inline distT="0" distB="0" distL="0" distR="0" wp14:anchorId="399D8705" wp14:editId="65C8149C">
            <wp:extent cx="6120130" cy="205105"/>
            <wp:effectExtent l="0" t="0" r="0" b="4445"/>
            <wp:docPr id="1808259540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595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9275" w14:textId="74F43699" w:rsidR="00C66106" w:rsidRDefault="004F3CA3" w:rsidP="004F3CA3">
      <w:pPr>
        <w:pStyle w:val="Kuvaotsikko"/>
      </w:pPr>
      <w:bookmarkStart w:id="77" w:name="_Toc18273771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49</w:t>
      </w:r>
      <w:r>
        <w:fldChar w:fldCharType="end"/>
      </w:r>
      <w:r>
        <w:t>. ElasticSearchin loki</w:t>
      </w:r>
      <w:bookmarkEnd w:id="77"/>
    </w:p>
    <w:p w14:paraId="6ED5177C" w14:textId="3F8622E0" w:rsidR="006D63A6" w:rsidRPr="00672F77" w:rsidRDefault="00A10E3A" w:rsidP="001F6724">
      <w:pPr>
        <w:rPr>
          <w:lang w:val="en-US"/>
        </w:rPr>
      </w:pPr>
      <w:r w:rsidRPr="00DF358B">
        <w:t>WS</w:t>
      </w:r>
      <w:r w:rsidR="00672F77" w:rsidRPr="00DF358B">
        <w:t>01</w:t>
      </w:r>
      <w:r w:rsidRPr="00DF358B">
        <w:t xml:space="preserve">-työasemalla tutkimme ensin </w:t>
      </w:r>
      <w:proofErr w:type="spellStart"/>
      <w:r w:rsidR="00672F77" w:rsidRPr="00DF358B">
        <w:t>metricbeat</w:t>
      </w:r>
      <w:proofErr w:type="spellEnd"/>
      <w:r w:rsidR="00672F77" w:rsidRPr="00DF358B">
        <w:t xml:space="preserve"> lo</w:t>
      </w:r>
      <w:r w:rsidRPr="00DF358B">
        <w:t xml:space="preserve">kia, jossa oli myös maininta sertifikaateista. </w:t>
      </w:r>
      <w:r>
        <w:rPr>
          <w:lang w:val="en-US"/>
        </w:rPr>
        <w:t>(Kuvio 50).</w:t>
      </w:r>
    </w:p>
    <w:p w14:paraId="61D7E333" w14:textId="77777777" w:rsidR="00F3383F" w:rsidRDefault="006D63A6" w:rsidP="00F3383F">
      <w:pPr>
        <w:keepNext/>
      </w:pPr>
      <w:r w:rsidRPr="006D63A6">
        <w:rPr>
          <w:noProof/>
        </w:rPr>
        <w:drawing>
          <wp:inline distT="0" distB="0" distL="0" distR="0" wp14:anchorId="79CD4F82" wp14:editId="615D34AE">
            <wp:extent cx="6120130" cy="469265"/>
            <wp:effectExtent l="0" t="0" r="0" b="6985"/>
            <wp:docPr id="934979452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794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33BC" w14:textId="4F729607" w:rsidR="00F3383F" w:rsidRDefault="00F3383F" w:rsidP="00F3383F">
      <w:pPr>
        <w:pStyle w:val="Kuvaotsikko"/>
      </w:pPr>
      <w:bookmarkStart w:id="78" w:name="_Toc18273771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50</w:t>
      </w:r>
      <w:r>
        <w:fldChar w:fldCharType="end"/>
      </w:r>
      <w:r>
        <w:t>. Metricbeat loki</w:t>
      </w:r>
      <w:bookmarkEnd w:id="78"/>
    </w:p>
    <w:p w14:paraId="0C96E9B7" w14:textId="0BA760DC" w:rsidR="009040AC" w:rsidRPr="003D2632" w:rsidRDefault="00F3383F" w:rsidP="003D2632">
      <w:pPr>
        <w:spacing w:after="160" w:line="259" w:lineRule="auto"/>
        <w:rPr>
          <w:bCs/>
          <w:iCs/>
          <w:noProof/>
          <w:szCs w:val="18"/>
        </w:rPr>
      </w:pPr>
      <w:r>
        <w:br w:type="page"/>
      </w:r>
      <w:r w:rsidR="002F37C5">
        <w:lastRenderedPageBreak/>
        <w:t xml:space="preserve">Tutkimme myös </w:t>
      </w:r>
      <w:proofErr w:type="spellStart"/>
      <w:r w:rsidR="002F37C5">
        <w:t>endpoint</w:t>
      </w:r>
      <w:proofErr w:type="spellEnd"/>
      <w:r w:rsidR="002F37C5">
        <w:t xml:space="preserve"> lokia, jossa mainittiin ongelmana myös ser</w:t>
      </w:r>
      <w:r>
        <w:t>tifikaatti.</w:t>
      </w:r>
      <w:r w:rsidR="009040AC">
        <w:t xml:space="preserve"> </w:t>
      </w:r>
      <w:r w:rsidR="00081E28">
        <w:t>(Kuvio 51)</w:t>
      </w:r>
    </w:p>
    <w:p w14:paraId="5879871F" w14:textId="77777777" w:rsidR="00F3383F" w:rsidRDefault="009040AC" w:rsidP="00F3383F">
      <w:pPr>
        <w:keepNext/>
      </w:pPr>
      <w:r w:rsidRPr="009040AC">
        <w:rPr>
          <w:noProof/>
        </w:rPr>
        <w:drawing>
          <wp:inline distT="0" distB="0" distL="0" distR="0" wp14:anchorId="2C911137" wp14:editId="1676B306">
            <wp:extent cx="6120130" cy="154305"/>
            <wp:effectExtent l="0" t="0" r="0" b="0"/>
            <wp:docPr id="792228915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289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5A6">
        <w:br/>
      </w:r>
      <w:r w:rsidR="00CB77D2" w:rsidRPr="00CB77D2">
        <w:rPr>
          <w:noProof/>
        </w:rPr>
        <w:drawing>
          <wp:inline distT="0" distB="0" distL="0" distR="0" wp14:anchorId="0C0DB2F6" wp14:editId="7AE595B5">
            <wp:extent cx="6120130" cy="466090"/>
            <wp:effectExtent l="0" t="0" r="0" b="0"/>
            <wp:docPr id="1020416455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164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0B45" w14:textId="7A3089EB" w:rsidR="00514BA7" w:rsidRDefault="00F3383F" w:rsidP="00F3383F">
      <w:pPr>
        <w:pStyle w:val="Kuvaotsikko"/>
      </w:pPr>
      <w:bookmarkStart w:id="79" w:name="_Toc18273771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51</w:t>
      </w:r>
      <w:r>
        <w:fldChar w:fldCharType="end"/>
      </w:r>
      <w:r>
        <w:t>. Endpoint loki</w:t>
      </w:r>
      <w:bookmarkEnd w:id="79"/>
    </w:p>
    <w:p w14:paraId="4955AD32" w14:textId="5487D7D5" w:rsidR="00C135A6" w:rsidRDefault="00961254" w:rsidP="001F6724">
      <w:r>
        <w:t>Hetken pähkäiltyämme löysimme komennon</w:t>
      </w:r>
      <w:r w:rsidR="0036506B" w:rsidRPr="0036506B">
        <w:t xml:space="preserve"> </w:t>
      </w:r>
      <w:r w:rsidR="00262B94">
        <w:t>”</w:t>
      </w:r>
      <w:r w:rsidR="0036506B" w:rsidRPr="0036506B">
        <w:t xml:space="preserve">elastic-endpoint.exe </w:t>
      </w:r>
      <w:proofErr w:type="spellStart"/>
      <w:r w:rsidR="0036506B" w:rsidRPr="0036506B">
        <w:t>test</w:t>
      </w:r>
      <w:proofErr w:type="spellEnd"/>
      <w:r w:rsidR="0036506B" w:rsidRPr="0036506B">
        <w:t xml:space="preserve"> output</w:t>
      </w:r>
      <w:r w:rsidR="00262B94">
        <w:t>”. A</w:t>
      </w:r>
      <w:r w:rsidR="00B57FEE">
        <w:t xml:space="preserve">joimme sen ja saimme virheilmoituksen koskien </w:t>
      </w:r>
      <w:r w:rsidR="007B3F72">
        <w:t xml:space="preserve">jälleen </w:t>
      </w:r>
      <w:r w:rsidR="00B57FEE">
        <w:t>sertifikaattia. (Kuvio 52).</w:t>
      </w:r>
    </w:p>
    <w:p w14:paraId="58D2DD76" w14:textId="77777777" w:rsidR="00B57FEE" w:rsidRDefault="001F6EDE" w:rsidP="00B57FEE">
      <w:pPr>
        <w:keepNext/>
      </w:pPr>
      <w:r w:rsidRPr="0036506B">
        <w:rPr>
          <w:noProof/>
        </w:rPr>
        <w:drawing>
          <wp:inline distT="0" distB="0" distL="0" distR="0" wp14:anchorId="5449F688" wp14:editId="75FE123C">
            <wp:extent cx="6120130" cy="1673860"/>
            <wp:effectExtent l="0" t="0" r="0" b="2540"/>
            <wp:docPr id="2058622389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22389" name="Kuva 1" descr="Kuva, joka sisältää kohteen teksti, kuvakaappaus, Fontti&#10;&#10;Kuvaus luotu automaattisesti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4B8C" w14:textId="427AB058" w:rsidR="007D15B2" w:rsidRDefault="00B57FEE" w:rsidP="00B57FEE">
      <w:pPr>
        <w:pStyle w:val="Kuvaotsikko"/>
      </w:pPr>
      <w:bookmarkStart w:id="80" w:name="_Toc18273771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52</w:t>
      </w:r>
      <w:r>
        <w:fldChar w:fldCharType="end"/>
      </w:r>
      <w:r>
        <w:t>. Endpoint testi</w:t>
      </w:r>
      <w:bookmarkEnd w:id="80"/>
    </w:p>
    <w:p w14:paraId="6CCF1667" w14:textId="77777777" w:rsidR="007D5D41" w:rsidRDefault="009C680E" w:rsidP="001F6724">
      <w:r>
        <w:t xml:space="preserve">Päädyimme tulokseen, että ongelman täytyy liittyä </w:t>
      </w:r>
      <w:r w:rsidR="009379D0">
        <w:t>sertifikaatteihin, joten halusimme jotenkin ohittaa sertifikaattien käsittelyn. Muistimme, että</w:t>
      </w:r>
      <w:r w:rsidR="004C16B6">
        <w:t xml:space="preserve"> meillä oli harjoitustyön alussa myös sertifikaattiongelma, joka rat</w:t>
      </w:r>
      <w:r w:rsidR="00EC1E42">
        <w:t>kesi komennolla ”</w:t>
      </w:r>
      <w:proofErr w:type="spellStart"/>
      <w:r w:rsidR="00EC1E42">
        <w:t>ssl.verificationmode</w:t>
      </w:r>
      <w:proofErr w:type="spellEnd"/>
      <w:r w:rsidR="00EC1E42">
        <w:t xml:space="preserve">: </w:t>
      </w:r>
      <w:proofErr w:type="spellStart"/>
      <w:r w:rsidR="00EC1E42">
        <w:t>none</w:t>
      </w:r>
      <w:proofErr w:type="spellEnd"/>
      <w:r w:rsidR="00EC1E42">
        <w:t>”.</w:t>
      </w:r>
      <w:r w:rsidR="00B55922">
        <w:t xml:space="preserve"> </w:t>
      </w:r>
      <w:r w:rsidR="00D44E85">
        <w:t xml:space="preserve">Päätimme, että kokeilemme syöttää tämän komennon </w:t>
      </w:r>
      <w:proofErr w:type="spellStart"/>
      <w:r w:rsidR="00D44E85">
        <w:t>Fleetin</w:t>
      </w:r>
      <w:proofErr w:type="spellEnd"/>
      <w:r w:rsidR="00D44E85">
        <w:t xml:space="preserve"> output asetuksiin. Niitä ei meidän epäonneksemme pystynyt vaihtamaan, koska meillä oli </w:t>
      </w:r>
      <w:r w:rsidR="007D5D41">
        <w:t xml:space="preserve">oletusasetus käytössä, ja sitä ei voinut muokata koska se on määritetty </w:t>
      </w:r>
      <w:proofErr w:type="spellStart"/>
      <w:r w:rsidR="007D5D41">
        <w:t>kibana.yml</w:t>
      </w:r>
      <w:proofErr w:type="spellEnd"/>
      <w:r w:rsidR="007D5D41">
        <w:t>-tiedostossa.</w:t>
      </w:r>
    </w:p>
    <w:p w14:paraId="4625ABF1" w14:textId="2F379B68" w:rsidR="007D15B2" w:rsidRDefault="007351D2" w:rsidP="001F6724">
      <w:r>
        <w:t xml:space="preserve">Tutkimme </w:t>
      </w:r>
      <w:proofErr w:type="spellStart"/>
      <w:r>
        <w:t>kibana.yml</w:t>
      </w:r>
      <w:proofErr w:type="spellEnd"/>
      <w:r>
        <w:t xml:space="preserve">-tiedostoa ja muokkasimme </w:t>
      </w:r>
      <w:r w:rsidR="002D08C5">
        <w:t>”</w:t>
      </w:r>
      <w:proofErr w:type="spellStart"/>
      <w:r w:rsidR="002D08C5">
        <w:t>xpack.fleet.outputs</w:t>
      </w:r>
      <w:proofErr w:type="spellEnd"/>
      <w:r w:rsidR="002D08C5">
        <w:t xml:space="preserve">:” komennon määritystä </w:t>
      </w:r>
      <w:r w:rsidR="00C8511F">
        <w:t>”</w:t>
      </w:r>
      <w:proofErr w:type="spellStart"/>
      <w:r w:rsidR="002D08C5">
        <w:t>is_default</w:t>
      </w:r>
      <w:proofErr w:type="spellEnd"/>
      <w:r w:rsidR="002D08C5">
        <w:t xml:space="preserve">: </w:t>
      </w:r>
      <w:proofErr w:type="spellStart"/>
      <w:r w:rsidR="002D08C5">
        <w:t>true</w:t>
      </w:r>
      <w:proofErr w:type="spellEnd"/>
      <w:r w:rsidR="00C8511F">
        <w:t>”</w:t>
      </w:r>
      <w:r w:rsidR="002D08C5">
        <w:t xml:space="preserve">. Asetimme siihen arvoksi </w:t>
      </w:r>
      <w:r w:rsidR="00C8511F">
        <w:t>”</w:t>
      </w:r>
      <w:proofErr w:type="spellStart"/>
      <w:r w:rsidR="00C8511F">
        <w:t>false</w:t>
      </w:r>
      <w:proofErr w:type="spellEnd"/>
      <w:r w:rsidR="00C8511F">
        <w:t>”.</w:t>
      </w:r>
      <w:r w:rsidR="00CE247F">
        <w:t xml:space="preserve"> (Kuvio 53)</w:t>
      </w:r>
    </w:p>
    <w:p w14:paraId="16556358" w14:textId="77777777" w:rsidR="00C8511F" w:rsidRDefault="001F6EDE" w:rsidP="00C8511F">
      <w:pPr>
        <w:keepNext/>
      </w:pPr>
      <w:r w:rsidRPr="001F6EDE">
        <w:rPr>
          <w:noProof/>
        </w:rPr>
        <w:lastRenderedPageBreak/>
        <w:drawing>
          <wp:inline distT="0" distB="0" distL="0" distR="0" wp14:anchorId="78CA938F" wp14:editId="0A37EAE8">
            <wp:extent cx="6120130" cy="493395"/>
            <wp:effectExtent l="0" t="0" r="0" b="1905"/>
            <wp:docPr id="1432649896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4989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00C9" w14:textId="68A0F140" w:rsidR="001F6EDE" w:rsidRDefault="00C8511F" w:rsidP="00C8511F">
      <w:pPr>
        <w:pStyle w:val="Kuvaotsikko"/>
      </w:pPr>
      <w:bookmarkStart w:id="81" w:name="_Toc18273771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53</w:t>
      </w:r>
      <w:r>
        <w:fldChar w:fldCharType="end"/>
      </w:r>
      <w:r>
        <w:t>. Kibana.yml-tiedoston Fleetin asetukset</w:t>
      </w:r>
      <w:bookmarkEnd w:id="81"/>
    </w:p>
    <w:p w14:paraId="0D63581C" w14:textId="1687C184" w:rsidR="0036506B" w:rsidRPr="0036506B" w:rsidRDefault="008B150B" w:rsidP="001F6724">
      <w:r>
        <w:t xml:space="preserve">Tallensimme tiedoston ja käynnistimme </w:t>
      </w:r>
      <w:proofErr w:type="spellStart"/>
      <w:r>
        <w:t>kibanan</w:t>
      </w:r>
      <w:proofErr w:type="spellEnd"/>
      <w:r>
        <w:t xml:space="preserve"> uudelleen, jonka jälkeen pystyimme muokkaamaan </w:t>
      </w:r>
      <w:proofErr w:type="spellStart"/>
      <w:r w:rsidR="00477575">
        <w:t>Fleetin</w:t>
      </w:r>
      <w:proofErr w:type="spellEnd"/>
      <w:r w:rsidR="00477575">
        <w:t xml:space="preserve"> </w:t>
      </w:r>
      <w:r w:rsidR="001D208E">
        <w:t>outputasetuksia</w:t>
      </w:r>
      <w:r w:rsidR="003C481C">
        <w:t>.</w:t>
      </w:r>
      <w:r w:rsidR="001D208E">
        <w:t xml:space="preserve"> Asetimme kuvion 54 mukaiset asetukset ja tallensimme ne.</w:t>
      </w:r>
    </w:p>
    <w:p w14:paraId="38D4FC73" w14:textId="77777777" w:rsidR="001D208E" w:rsidRDefault="00525F4F" w:rsidP="001D208E">
      <w:pPr>
        <w:keepNext/>
      </w:pPr>
      <w:r w:rsidRPr="00525F4F">
        <w:rPr>
          <w:noProof/>
        </w:rPr>
        <w:drawing>
          <wp:inline distT="0" distB="0" distL="0" distR="0" wp14:anchorId="1B004F04" wp14:editId="1B938942">
            <wp:extent cx="3527973" cy="3164708"/>
            <wp:effectExtent l="0" t="0" r="0" b="0"/>
            <wp:docPr id="1896580731" name="Kuva 1" descr="Kuva, joka sisältää kohteen teksti, kuvakaappaus, Fontt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0731" name="Kuva 1" descr="Kuva, joka sisältää kohteen teksti, kuvakaappaus, Fontti, numero&#10;&#10;Kuvaus luotu automaattisesti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4147" cy="31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196D" w14:textId="22704F82" w:rsidR="00BC6005" w:rsidRPr="0036506B" w:rsidRDefault="001D208E" w:rsidP="001D208E">
      <w:pPr>
        <w:pStyle w:val="Kuvaotsikko"/>
      </w:pPr>
      <w:bookmarkStart w:id="82" w:name="_Toc18273771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54</w:t>
      </w:r>
      <w:r>
        <w:fldChar w:fldCharType="end"/>
      </w:r>
      <w:r>
        <w:t>. Fleetin outputasetukset</w:t>
      </w:r>
      <w:bookmarkEnd w:id="82"/>
    </w:p>
    <w:p w14:paraId="2F4D8504" w14:textId="06B362E1" w:rsidR="008F2970" w:rsidRDefault="007F2F09" w:rsidP="001F6724">
      <w:r>
        <w:t xml:space="preserve">Tallentamisen jälkeen tarkistimme, että joko data liikkuu ja liikkuihan se. </w:t>
      </w:r>
      <w:r w:rsidR="00E04157">
        <w:t xml:space="preserve">Pienen hetken jälkeen data ei kuitenkaan enää kulkenut, </w:t>
      </w:r>
      <w:r w:rsidR="0057381E">
        <w:t xml:space="preserve">ja tekemämme muokkaukset outputasetuksista olivat kadonneet. Teimme ne uudelleen, jonka jälkeen muokkasimme </w:t>
      </w:r>
      <w:proofErr w:type="spellStart"/>
      <w:r w:rsidR="0057381E">
        <w:t>kibana.yml</w:t>
      </w:r>
      <w:proofErr w:type="spellEnd"/>
      <w:r w:rsidR="0057381E">
        <w:t xml:space="preserve">-tiedostossa </w:t>
      </w:r>
      <w:proofErr w:type="spellStart"/>
      <w:r w:rsidR="00C777A8">
        <w:t>is_default</w:t>
      </w:r>
      <w:proofErr w:type="spellEnd"/>
      <w:r w:rsidR="00C777A8">
        <w:t xml:space="preserve"> arvoksi </w:t>
      </w:r>
      <w:proofErr w:type="spellStart"/>
      <w:r w:rsidR="00C777A8">
        <w:t>True</w:t>
      </w:r>
      <w:proofErr w:type="spellEnd"/>
      <w:r w:rsidR="00C777A8">
        <w:t xml:space="preserve">. Tämä </w:t>
      </w:r>
      <w:r w:rsidR="00231DED">
        <w:t>lukitsi asetukset.</w:t>
      </w:r>
    </w:p>
    <w:p w14:paraId="20C51464" w14:textId="165A9976" w:rsidR="006E307C" w:rsidRDefault="00A74ABE" w:rsidP="001F6724">
      <w:r>
        <w:lastRenderedPageBreak/>
        <w:t xml:space="preserve">Halusimme </w:t>
      </w:r>
      <w:r w:rsidR="00231DED">
        <w:t xml:space="preserve">kuitenkin </w:t>
      </w:r>
      <w:r>
        <w:t xml:space="preserve">saada </w:t>
      </w:r>
      <w:r w:rsidR="00F24B35">
        <w:t xml:space="preserve">kaiken toimimaan ilman </w:t>
      </w:r>
      <w:proofErr w:type="spellStart"/>
      <w:r w:rsidR="00F24B35">
        <w:t>ssl.verification</w:t>
      </w:r>
      <w:r w:rsidR="00465AC4">
        <w:t>mode</w:t>
      </w:r>
      <w:proofErr w:type="spellEnd"/>
      <w:r w:rsidR="00465AC4">
        <w:t xml:space="preserve">: </w:t>
      </w:r>
      <w:proofErr w:type="spellStart"/>
      <w:r w:rsidR="00465AC4">
        <w:t>none</w:t>
      </w:r>
      <w:proofErr w:type="spellEnd"/>
      <w:r w:rsidR="00465AC4">
        <w:t xml:space="preserve"> </w:t>
      </w:r>
      <w:r w:rsidR="00231DED">
        <w:t>-</w:t>
      </w:r>
      <w:r w:rsidR="00465AC4">
        <w:t xml:space="preserve">asetusta. </w:t>
      </w:r>
      <w:r w:rsidR="005944FB">
        <w:t xml:space="preserve">Labrainssit olivat tehneet </w:t>
      </w:r>
      <w:r w:rsidR="00D31FD5">
        <w:t>kaikille ryhmille</w:t>
      </w:r>
      <w:r w:rsidR="005944FB">
        <w:t xml:space="preserve"> uuden </w:t>
      </w:r>
      <w:r w:rsidR="00D31FD5">
        <w:t>sertifikaatin</w:t>
      </w:r>
      <w:r w:rsidR="003443A6">
        <w:t xml:space="preserve"> </w:t>
      </w:r>
      <w:proofErr w:type="spellStart"/>
      <w:r w:rsidR="003443A6">
        <w:t>elasticsearch-ca.pem</w:t>
      </w:r>
      <w:proofErr w:type="spellEnd"/>
      <w:r w:rsidR="00B517C7">
        <w:t>, jossa oli eri sormenjälki (</w:t>
      </w:r>
      <w:proofErr w:type="spellStart"/>
      <w:r w:rsidR="00B517C7">
        <w:t>fingerprint</w:t>
      </w:r>
      <w:proofErr w:type="spellEnd"/>
      <w:r w:rsidR="00B517C7">
        <w:t>), kuin alkuperäisessä sertifikaatissa. Muokkasimme uuden sertifikaatin mukaisen sormenjäljen</w:t>
      </w:r>
      <w:r w:rsidR="006B3B96">
        <w:t xml:space="preserve"> </w:t>
      </w:r>
      <w:proofErr w:type="spellStart"/>
      <w:r w:rsidR="00B22276">
        <w:t>kibana.yml</w:t>
      </w:r>
      <w:proofErr w:type="spellEnd"/>
      <w:r w:rsidR="001C5BF7">
        <w:t xml:space="preserve"> ja </w:t>
      </w:r>
      <w:proofErr w:type="spellStart"/>
      <w:r w:rsidR="001C5BF7">
        <w:t>filebeat.yml</w:t>
      </w:r>
      <w:proofErr w:type="spellEnd"/>
      <w:r w:rsidR="001C5BF7">
        <w:t xml:space="preserve"> tiedostoihin sekä </w:t>
      </w:r>
      <w:proofErr w:type="spellStart"/>
      <w:r w:rsidR="003E604B">
        <w:t>fleetin</w:t>
      </w:r>
      <w:proofErr w:type="spellEnd"/>
      <w:r w:rsidR="003E604B">
        <w:t xml:space="preserve"> output -asetuksiin</w:t>
      </w:r>
      <w:r w:rsidR="0064392E">
        <w:t xml:space="preserve"> vanhan sormenjäljen tilalle</w:t>
      </w:r>
      <w:r w:rsidR="004D1BDB">
        <w:t xml:space="preserve">. Otimme myös </w:t>
      </w:r>
      <w:r w:rsidR="006052E8">
        <w:t>kaikista edellä</w:t>
      </w:r>
      <w:r w:rsidR="00665DB8">
        <w:t xml:space="preserve"> mainituista tiedostoista </w:t>
      </w:r>
      <w:proofErr w:type="spellStart"/>
      <w:r w:rsidR="00746D01">
        <w:t>ssl.verifiactionmode</w:t>
      </w:r>
      <w:proofErr w:type="spellEnd"/>
      <w:r w:rsidR="00746D01">
        <w:t xml:space="preserve">: </w:t>
      </w:r>
      <w:proofErr w:type="spellStart"/>
      <w:r w:rsidR="00746D01">
        <w:t>none</w:t>
      </w:r>
      <w:proofErr w:type="spellEnd"/>
      <w:r w:rsidR="00746D01">
        <w:t xml:space="preserve"> asetuksen pois. </w:t>
      </w:r>
    </w:p>
    <w:p w14:paraId="7FFC8A82" w14:textId="31B2215A" w:rsidR="00631D4D" w:rsidRDefault="006E307C" w:rsidP="006E307C">
      <w:pPr>
        <w:spacing w:after="160" w:line="259" w:lineRule="auto"/>
      </w:pPr>
      <w:r>
        <w:br w:type="page"/>
      </w:r>
    </w:p>
    <w:p w14:paraId="023C859E" w14:textId="4D59F75A" w:rsidR="006E307C" w:rsidRDefault="003B42AB" w:rsidP="003B42AB">
      <w:pPr>
        <w:pStyle w:val="Otsikko1"/>
      </w:pPr>
      <w:bookmarkStart w:id="83" w:name="_Toc182737651"/>
      <w:r>
        <w:lastRenderedPageBreak/>
        <w:t>Hälytysten testaus</w:t>
      </w:r>
      <w:bookmarkEnd w:id="83"/>
    </w:p>
    <w:p w14:paraId="7AFC784F" w14:textId="43B3C97C" w:rsidR="00602389" w:rsidRDefault="00364F65" w:rsidP="001F6724">
      <w:r>
        <w:t xml:space="preserve">Aloitimme hälytysten testauksen </w:t>
      </w:r>
      <w:r w:rsidR="000E7ADB">
        <w:t>kahdella yleisellä testillä</w:t>
      </w:r>
      <w:r w:rsidR="00DF41BC">
        <w:t>.</w:t>
      </w:r>
      <w:r w:rsidR="00FC561E">
        <w:t xml:space="preserve"> </w:t>
      </w:r>
      <w:r w:rsidR="00217EB4">
        <w:t>Ensimmäisenä l</w:t>
      </w:r>
      <w:r w:rsidR="00CE1406">
        <w:t>oimme</w:t>
      </w:r>
      <w:r w:rsidR="00FC561E">
        <w:t xml:space="preserve"> tapau</w:t>
      </w:r>
      <w:r w:rsidR="00CE1406">
        <w:t>ksen,</w:t>
      </w:r>
      <w:r w:rsidR="00FC561E">
        <w:t xml:space="preserve"> jossa otetaan OneDrive pois käytöstä käyttäen </w:t>
      </w:r>
      <w:proofErr w:type="spellStart"/>
      <w:r w:rsidR="00FC561E">
        <w:t>SysInternalsin</w:t>
      </w:r>
      <w:proofErr w:type="spellEnd"/>
      <w:r w:rsidR="00FC561E">
        <w:t xml:space="preserve"> </w:t>
      </w:r>
      <w:proofErr w:type="spellStart"/>
      <w:r w:rsidR="00CE1406">
        <w:t>A</w:t>
      </w:r>
      <w:r w:rsidR="00FC561E">
        <w:t>utoruns</w:t>
      </w:r>
      <w:proofErr w:type="spellEnd"/>
      <w:r w:rsidR="00CE1406">
        <w:t>-</w:t>
      </w:r>
      <w:r w:rsidR="00151EDB">
        <w:t xml:space="preserve">työkalua, jonka avulla voidaan hallita ja tarkastella käyttöjärjestelmässä automaattisesti käynnistyviä ohjelmia ja prosesseja. </w:t>
      </w:r>
    </w:p>
    <w:p w14:paraId="21F8107B" w14:textId="2CD8A904" w:rsidR="00D9691A" w:rsidRDefault="000E7ADB" w:rsidP="001F6724">
      <w:r>
        <w:t>Asensimme</w:t>
      </w:r>
      <w:r w:rsidR="00D9691A">
        <w:t xml:space="preserve"> </w:t>
      </w:r>
      <w:proofErr w:type="spellStart"/>
      <w:r>
        <w:t>Autoruns</w:t>
      </w:r>
      <w:proofErr w:type="spellEnd"/>
      <w:r w:rsidR="00217EB4">
        <w:t>-työkalun</w:t>
      </w:r>
      <w:r w:rsidR="00D9691A">
        <w:t xml:space="preserve"> </w:t>
      </w:r>
      <w:r w:rsidR="00217EB4">
        <w:t>Windowsin</w:t>
      </w:r>
      <w:r w:rsidR="00D9691A">
        <w:t xml:space="preserve"> asennus sivuilta ja aj</w:t>
      </w:r>
      <w:r w:rsidR="00217EB4">
        <w:t>oimme</w:t>
      </w:r>
      <w:r w:rsidR="00D9691A">
        <w:t xml:space="preserve"> </w:t>
      </w:r>
      <w:r w:rsidR="00217EB4">
        <w:t>Autoruns64</w:t>
      </w:r>
      <w:r w:rsidR="004D6630">
        <w:t>-sovelluksen</w:t>
      </w:r>
      <w:r w:rsidR="00D9691A">
        <w:t xml:space="preserve"> </w:t>
      </w:r>
      <w:r w:rsidR="004D6630">
        <w:t>järjestelmänvalvojan</w:t>
      </w:r>
      <w:r w:rsidR="00D9691A">
        <w:t xml:space="preserve"> oikeuksilla. (Kuvio </w:t>
      </w:r>
      <w:r w:rsidR="004D6630">
        <w:t>55</w:t>
      </w:r>
      <w:r w:rsidR="00D9691A">
        <w:t>)</w:t>
      </w:r>
      <w:r w:rsidR="004D6630">
        <w:t>.</w:t>
      </w:r>
    </w:p>
    <w:p w14:paraId="75D723B3" w14:textId="77777777" w:rsidR="004D6630" w:rsidRDefault="00257FB6" w:rsidP="004D6630">
      <w:pPr>
        <w:keepNext/>
      </w:pPr>
      <w:r w:rsidRPr="00257FB6">
        <w:rPr>
          <w:noProof/>
          <w:highlight w:val="yellow"/>
        </w:rPr>
        <w:drawing>
          <wp:inline distT="0" distB="0" distL="0" distR="0" wp14:anchorId="2E4BF368" wp14:editId="1469A94B">
            <wp:extent cx="3895725" cy="3228276"/>
            <wp:effectExtent l="0" t="0" r="0" b="0"/>
            <wp:docPr id="8151682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682" name="Kuva 1" descr="Kuva, joka sisältää kohteen teksti, kuvakaappaus, ohjelmisto, Tietokonekuvake&#10;&#10;Kuvaus luotu automaattisesti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149" cy="3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4DD1" w14:textId="1D0347A8" w:rsidR="00D9691A" w:rsidRDefault="004D6630" w:rsidP="004D6630">
      <w:pPr>
        <w:pStyle w:val="Kuvaotsikko"/>
      </w:pPr>
      <w:bookmarkStart w:id="84" w:name="_Toc182737720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55</w:t>
      </w:r>
      <w:r>
        <w:fldChar w:fldCharType="end"/>
      </w:r>
      <w:r>
        <w:t>. Autorunsin käynnistys</w:t>
      </w:r>
      <w:bookmarkEnd w:id="84"/>
    </w:p>
    <w:p w14:paraId="4A5E9D5E" w14:textId="25A3CD38" w:rsidR="00DA5732" w:rsidRDefault="00DA5732" w:rsidP="00CE1406">
      <w:pPr>
        <w:spacing w:after="160" w:line="259" w:lineRule="auto"/>
      </w:pPr>
      <w:r>
        <w:br w:type="page"/>
      </w:r>
    </w:p>
    <w:p w14:paraId="62EDD97F" w14:textId="2BA64A46" w:rsidR="00257FB6" w:rsidRDefault="004D6630" w:rsidP="001F6724">
      <w:r>
        <w:lastRenderedPageBreak/>
        <w:t>Siirryimme</w:t>
      </w:r>
      <w:r w:rsidR="005633EA">
        <w:t xml:space="preserve"> logon välilehdelle </w:t>
      </w:r>
      <w:r w:rsidR="00A2759C">
        <w:t>ja poist</w:t>
      </w:r>
      <w:r>
        <w:t>imme</w:t>
      </w:r>
      <w:r w:rsidR="00A2759C">
        <w:t xml:space="preserve"> </w:t>
      </w:r>
      <w:r>
        <w:t>valinnat</w:t>
      </w:r>
      <w:r w:rsidR="00A2759C">
        <w:t xml:space="preserve"> </w:t>
      </w:r>
      <w:proofErr w:type="spellStart"/>
      <w:r w:rsidR="00A2759C">
        <w:t>onedriveen</w:t>
      </w:r>
      <w:proofErr w:type="spellEnd"/>
      <w:r w:rsidR="00A2759C">
        <w:t xml:space="preserve"> liittyvistä toiminnoista.</w:t>
      </w:r>
      <w:r w:rsidR="00391140">
        <w:br/>
        <w:t xml:space="preserve">Tämä poistaa </w:t>
      </w:r>
      <w:proofErr w:type="spellStart"/>
      <w:r w:rsidR="00391140">
        <w:t>onedriven</w:t>
      </w:r>
      <w:proofErr w:type="spellEnd"/>
      <w:r w:rsidR="00391140">
        <w:t xml:space="preserve"> käynnistyksen kirjautumisen yhteydessä. </w:t>
      </w:r>
      <w:r w:rsidR="00361549">
        <w:t>(Kuvio 56)</w:t>
      </w:r>
    </w:p>
    <w:p w14:paraId="04B3FE0D" w14:textId="77777777" w:rsidR="004D6630" w:rsidRDefault="00DA5732" w:rsidP="004D6630">
      <w:pPr>
        <w:keepNext/>
      </w:pPr>
      <w:r w:rsidRPr="00DA5732">
        <w:rPr>
          <w:noProof/>
        </w:rPr>
        <w:drawing>
          <wp:inline distT="0" distB="0" distL="0" distR="0" wp14:anchorId="3B774ECB" wp14:editId="62BD0380">
            <wp:extent cx="5228970" cy="2447925"/>
            <wp:effectExtent l="0" t="0" r="0" b="0"/>
            <wp:docPr id="1453156442" name="Kuva 1" descr="Kuva, joka sisältää kohteen teksti, ohjelmisto, Tietokonekuvake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56442" name="Kuva 1" descr="Kuva, joka sisältää kohteen teksti, ohjelmisto, Tietokonekuvake, Verkkosivusto&#10;&#10;Kuvaus luotu automaattisesti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117" cy="24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E50C" w14:textId="68E022CC" w:rsidR="00DA5732" w:rsidRDefault="004D6630" w:rsidP="004D6630">
      <w:pPr>
        <w:pStyle w:val="Kuvaotsikko"/>
      </w:pPr>
      <w:bookmarkStart w:id="85" w:name="_Toc18273772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56</w:t>
      </w:r>
      <w:r>
        <w:fldChar w:fldCharType="end"/>
      </w:r>
      <w:r>
        <w:t>. OneDriven automaattisen käynnistyksen poisto</w:t>
      </w:r>
      <w:bookmarkEnd w:id="85"/>
    </w:p>
    <w:p w14:paraId="5787B279" w14:textId="7163F2D6" w:rsidR="00DA5732" w:rsidRDefault="005820FE" w:rsidP="001F6724">
      <w:r>
        <w:t>Te</w:t>
      </w:r>
      <w:r w:rsidR="004D6630">
        <w:t>imme</w:t>
      </w:r>
      <w:r>
        <w:t xml:space="preserve"> sama</w:t>
      </w:r>
      <w:r w:rsidR="004D6630">
        <w:t>n</w:t>
      </w:r>
      <w:r>
        <w:t xml:space="preserve"> myös </w:t>
      </w:r>
      <w:proofErr w:type="spellStart"/>
      <w:r w:rsidR="008C4C7E">
        <w:t>S</w:t>
      </w:r>
      <w:r>
        <w:t>cheduled</w:t>
      </w:r>
      <w:proofErr w:type="spellEnd"/>
      <w:r>
        <w:t xml:space="preserve"> </w:t>
      </w:r>
      <w:proofErr w:type="spellStart"/>
      <w:r w:rsidR="008C4C7E">
        <w:t>T</w:t>
      </w:r>
      <w:r>
        <w:t>asks</w:t>
      </w:r>
      <w:proofErr w:type="spellEnd"/>
      <w:r>
        <w:t xml:space="preserve"> </w:t>
      </w:r>
      <w:r w:rsidR="008C4C7E">
        <w:t>-</w:t>
      </w:r>
      <w:r w:rsidR="00361549">
        <w:t>väli</w:t>
      </w:r>
      <w:r>
        <w:t>lehdellä</w:t>
      </w:r>
      <w:r w:rsidR="00CF47C1">
        <w:t xml:space="preserve"> ja käynnist</w:t>
      </w:r>
      <w:r w:rsidR="00361549">
        <w:t>imme</w:t>
      </w:r>
      <w:r w:rsidR="00CF47C1">
        <w:t xml:space="preserve"> kone</w:t>
      </w:r>
      <w:r w:rsidR="00361549">
        <w:t>en</w:t>
      </w:r>
      <w:r w:rsidR="00CF47C1">
        <w:t xml:space="preserve"> uudelleen.</w:t>
      </w:r>
      <w:r w:rsidR="003F64F7">
        <w:t xml:space="preserve"> (Kuvio 57)</w:t>
      </w:r>
    </w:p>
    <w:p w14:paraId="5FD99079" w14:textId="77777777" w:rsidR="008C4C7E" w:rsidRDefault="00A638B8" w:rsidP="008C4C7E">
      <w:pPr>
        <w:keepNext/>
      </w:pPr>
      <w:r w:rsidRPr="00A638B8">
        <w:rPr>
          <w:noProof/>
        </w:rPr>
        <w:drawing>
          <wp:inline distT="0" distB="0" distL="0" distR="0" wp14:anchorId="23A070A9" wp14:editId="7C38A082">
            <wp:extent cx="4286250" cy="1973685"/>
            <wp:effectExtent l="0" t="0" r="0" b="7620"/>
            <wp:docPr id="844475781" name="Kuva 1" descr="Kuva, joka sisältää kohteen teksti, kuvakaappaus, ohjelmisto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75781" name="Kuva 1" descr="Kuva, joka sisältää kohteen teksti, kuvakaappaus, ohjelmisto, numero&#10;&#10;Kuvaus luotu automaattisesti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2950" cy="19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4B4E" w14:textId="55C1F27D" w:rsidR="005820FE" w:rsidRDefault="008C4C7E" w:rsidP="008C4C7E">
      <w:pPr>
        <w:pStyle w:val="Kuvaotsikko"/>
      </w:pPr>
      <w:bookmarkStart w:id="86" w:name="_Toc18273772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57</w:t>
      </w:r>
      <w:r>
        <w:fldChar w:fldCharType="end"/>
      </w:r>
      <w:r>
        <w:t>. OneDriven automaattisen käynnistyksen poisto 2</w:t>
      </w:r>
      <w:bookmarkEnd w:id="86"/>
    </w:p>
    <w:p w14:paraId="1FBF8323" w14:textId="77777777" w:rsidR="00CF47C1" w:rsidRDefault="00CF47C1" w:rsidP="001F6724"/>
    <w:p w14:paraId="1CDBE017" w14:textId="2B888450" w:rsidR="00A638B8" w:rsidRDefault="00C95125" w:rsidP="001F6724">
      <w:r>
        <w:lastRenderedPageBreak/>
        <w:t>Tästä aiheutu</w:t>
      </w:r>
      <w:r w:rsidR="008C4C7E">
        <w:t>i</w:t>
      </w:r>
      <w:r>
        <w:t xml:space="preserve"> </w:t>
      </w:r>
      <w:proofErr w:type="spellStart"/>
      <w:r>
        <w:t>Elasticiin</w:t>
      </w:r>
      <w:proofErr w:type="spellEnd"/>
      <w:r>
        <w:t xml:space="preserve"> hälytys</w:t>
      </w:r>
      <w:r w:rsidR="008C4C7E">
        <w:t>. V</w:t>
      </w:r>
      <w:r>
        <w:t xml:space="preserve">oimme tarkkailla tapahtumia </w:t>
      </w:r>
      <w:r w:rsidR="00C46541">
        <w:t xml:space="preserve">esimerkiksi </w:t>
      </w:r>
      <w:proofErr w:type="spellStart"/>
      <w:r w:rsidR="00C46541">
        <w:t>analyzer</w:t>
      </w:r>
      <w:proofErr w:type="spellEnd"/>
      <w:r w:rsidR="00C46541">
        <w:t xml:space="preserve"> ominaisuuden avulla</w:t>
      </w:r>
      <w:r w:rsidR="008C4C7E">
        <w:t xml:space="preserve">. </w:t>
      </w:r>
      <w:r w:rsidR="003F0A0B">
        <w:t>(Kuvio 58)</w:t>
      </w:r>
    </w:p>
    <w:p w14:paraId="04712727" w14:textId="77777777" w:rsidR="008C4C7E" w:rsidRDefault="00C46541" w:rsidP="008C4C7E">
      <w:pPr>
        <w:keepNext/>
      </w:pPr>
      <w:r w:rsidRPr="00C46541">
        <w:rPr>
          <w:noProof/>
        </w:rPr>
        <w:drawing>
          <wp:inline distT="0" distB="0" distL="0" distR="0" wp14:anchorId="5E12987C" wp14:editId="4C4D186C">
            <wp:extent cx="4576628" cy="2165327"/>
            <wp:effectExtent l="0" t="0" r="0" b="6985"/>
            <wp:docPr id="1792517815" name="Kuva 1" descr="Kuva, joka sisältää kohteen teksti, ohjelmisto, Verkkosivu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17815" name="Kuva 1" descr="Kuva, joka sisältää kohteen teksti, ohjelmisto, Verkkosivusto, Tietokonekuvake&#10;&#10;Kuvaus luotu automaattisesti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90155" cy="21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25E6" w14:textId="4B3CCE8F" w:rsidR="00602389" w:rsidRDefault="008C4C7E" w:rsidP="008C4C7E">
      <w:pPr>
        <w:pStyle w:val="Kuvaotsikko"/>
      </w:pPr>
      <w:bookmarkStart w:id="87" w:name="_Toc18273772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58</w:t>
      </w:r>
      <w:r>
        <w:fldChar w:fldCharType="end"/>
      </w:r>
      <w:r>
        <w:t>. Analyzer</w:t>
      </w:r>
      <w:bookmarkEnd w:id="87"/>
    </w:p>
    <w:p w14:paraId="37E14CF6" w14:textId="624735A9" w:rsidR="00602389" w:rsidRDefault="008C4C7E" w:rsidP="001F6724">
      <w:r>
        <w:t xml:space="preserve">Toisena testinä </w:t>
      </w:r>
      <w:r w:rsidR="009E0D69">
        <w:t>teimme ohjeesta löytyvän testin T1003</w:t>
      </w:r>
      <w:r w:rsidR="001C5201">
        <w:t xml:space="preserve"> – OS </w:t>
      </w:r>
      <w:proofErr w:type="spellStart"/>
      <w:r w:rsidR="001C5201">
        <w:t>Credential</w:t>
      </w:r>
      <w:proofErr w:type="spellEnd"/>
      <w:r w:rsidR="001C5201">
        <w:t xml:space="preserve"> Dumping</w:t>
      </w:r>
      <w:r w:rsidR="009E0D69">
        <w:t xml:space="preserve">. </w:t>
      </w:r>
      <w:r w:rsidR="00687F1A">
        <w:t xml:space="preserve">Ajoimme </w:t>
      </w:r>
      <w:r w:rsidR="00C6434F">
        <w:t>WS01:</w:t>
      </w:r>
      <w:r w:rsidR="009E0D69">
        <w:t>llä</w:t>
      </w:r>
      <w:r w:rsidR="00C6434F">
        <w:t xml:space="preserve"> </w:t>
      </w:r>
      <w:proofErr w:type="spellStart"/>
      <w:r w:rsidR="009E0D69">
        <w:t>PowerShellillä</w:t>
      </w:r>
      <w:proofErr w:type="spellEnd"/>
      <w:r w:rsidR="00C6434F">
        <w:t xml:space="preserve"> kuvion </w:t>
      </w:r>
      <w:r w:rsidR="001C5201">
        <w:t xml:space="preserve">59 </w:t>
      </w:r>
      <w:r w:rsidR="00C6434F">
        <w:t>mukaisen komennon</w:t>
      </w:r>
      <w:r w:rsidR="001C5201">
        <w:t>.</w:t>
      </w:r>
    </w:p>
    <w:p w14:paraId="2880F08F" w14:textId="77777777" w:rsidR="001C5201" w:rsidRDefault="00AA0514" w:rsidP="001C5201">
      <w:pPr>
        <w:keepNext/>
      </w:pPr>
      <w:r w:rsidRPr="00AA0514">
        <w:rPr>
          <w:noProof/>
        </w:rPr>
        <w:drawing>
          <wp:inline distT="0" distB="0" distL="0" distR="0" wp14:anchorId="35FF524B" wp14:editId="72134403">
            <wp:extent cx="6120130" cy="389890"/>
            <wp:effectExtent l="0" t="0" r="0" b="0"/>
            <wp:docPr id="1249547177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471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253E" w14:textId="3EA0C4C9" w:rsidR="00970902" w:rsidRDefault="001C5201" w:rsidP="001C5201">
      <w:pPr>
        <w:pStyle w:val="Kuvaotsikko"/>
      </w:pPr>
      <w:bookmarkStart w:id="88" w:name="_Toc18273772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59</w:t>
      </w:r>
      <w:r>
        <w:fldChar w:fldCharType="end"/>
      </w:r>
      <w:r>
        <w:t>. Credential Dumping -testi</w:t>
      </w:r>
      <w:bookmarkEnd w:id="88"/>
    </w:p>
    <w:p w14:paraId="39C0C8AD" w14:textId="01A5A71D" w:rsidR="00602389" w:rsidRDefault="001C5201" w:rsidP="001F6724">
      <w:r>
        <w:t xml:space="preserve">Tämä aiheutti </w:t>
      </w:r>
      <w:proofErr w:type="spellStart"/>
      <w:r>
        <w:t>Elasticissa</w:t>
      </w:r>
      <w:proofErr w:type="spellEnd"/>
      <w:r>
        <w:t xml:space="preserve"> hälytyksiä</w:t>
      </w:r>
      <w:r w:rsidR="00CE1C9D">
        <w:t xml:space="preserve"> liittyen mahdolliseen hyökkäykseen, </w:t>
      </w:r>
      <w:r w:rsidR="00A42328">
        <w:t>jossa käyttäjätietoja on vuotanut ja niiden avulla yritetään saada tietoon lisää käyttäjätunnuksia. (Kuviot 60 ja 61)</w:t>
      </w:r>
    </w:p>
    <w:p w14:paraId="28629CB8" w14:textId="77777777" w:rsidR="00A42328" w:rsidRDefault="00602389" w:rsidP="00A42328">
      <w:pPr>
        <w:keepNext/>
      </w:pPr>
      <w:r>
        <w:rPr>
          <w:noProof/>
        </w:rPr>
        <w:lastRenderedPageBreak/>
        <w:drawing>
          <wp:inline distT="0" distB="0" distL="0" distR="0" wp14:anchorId="59D6D8EF" wp14:editId="2D441A0C">
            <wp:extent cx="5109083" cy="1911003"/>
            <wp:effectExtent l="0" t="0" r="0" b="0"/>
            <wp:docPr id="1110626891" name="Kuva 1" descr="Kuva, joka sisältää kohteen teksti, kuvakaappaus, viiva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918" cy="19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049A" w14:textId="7BC71105" w:rsidR="00A42328" w:rsidRDefault="00A42328" w:rsidP="00A42328">
      <w:pPr>
        <w:pStyle w:val="Kuvaotsikko"/>
      </w:pPr>
      <w:bookmarkStart w:id="89" w:name="_Toc18273772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60</w:t>
      </w:r>
      <w:r>
        <w:fldChar w:fldCharType="end"/>
      </w:r>
      <w:r>
        <w:t>. Alerts-ikkuna</w:t>
      </w:r>
      <w:bookmarkEnd w:id="89"/>
    </w:p>
    <w:p w14:paraId="028C189F" w14:textId="300419E8" w:rsidR="0096446C" w:rsidRPr="0036506B" w:rsidRDefault="00C95125" w:rsidP="001F6724">
      <w:r>
        <w:br/>
      </w:r>
    </w:p>
    <w:p w14:paraId="010191EB" w14:textId="77777777" w:rsidR="00A42328" w:rsidRDefault="41CFE649" w:rsidP="00A42328">
      <w:pPr>
        <w:keepNext/>
      </w:pPr>
      <w:r>
        <w:rPr>
          <w:noProof/>
        </w:rPr>
        <w:drawing>
          <wp:inline distT="0" distB="0" distL="0" distR="0" wp14:anchorId="374DDFF6" wp14:editId="3E472C87">
            <wp:extent cx="5027501" cy="3709429"/>
            <wp:effectExtent l="0" t="0" r="1905" b="5715"/>
            <wp:docPr id="1813245422" name="Picture 181324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501" cy="37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BCE0" w14:textId="50A2D711" w:rsidR="00882F5E" w:rsidRDefault="00A42328" w:rsidP="00A42328">
      <w:pPr>
        <w:pStyle w:val="Kuvaotsikko"/>
      </w:pPr>
      <w:bookmarkStart w:id="90" w:name="_Toc18273772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61</w:t>
      </w:r>
      <w:r>
        <w:fldChar w:fldCharType="end"/>
      </w:r>
      <w:r>
        <w:t>. Tietoja hälytyksestä</w:t>
      </w:r>
      <w:bookmarkEnd w:id="90"/>
    </w:p>
    <w:p w14:paraId="7C2AA1EA" w14:textId="1840EEBF" w:rsidR="00D32FF9" w:rsidRDefault="00A063DA" w:rsidP="00EC7FBD">
      <w:pPr>
        <w:pStyle w:val="Otsikko2"/>
        <w:numPr>
          <w:ilvl w:val="1"/>
          <w:numId w:val="24"/>
        </w:numPr>
      </w:pPr>
      <w:bookmarkStart w:id="91" w:name="_Toc182737652"/>
      <w:r>
        <w:lastRenderedPageBreak/>
        <w:t>Hälytysten testaus</w:t>
      </w:r>
      <w:r w:rsidR="004E59EB">
        <w:t xml:space="preserve"> APT28</w:t>
      </w:r>
      <w:r w:rsidR="00364F65">
        <w:t>-ryhmän hyökkäyspolun mukaisesti</w:t>
      </w:r>
      <w:bookmarkEnd w:id="91"/>
    </w:p>
    <w:p w14:paraId="63CB9804" w14:textId="563733C2" w:rsidR="005768D6" w:rsidRDefault="00A063DA" w:rsidP="00A063DA">
      <w:r w:rsidRPr="0012185D">
        <w:t xml:space="preserve">Seuraavaksi </w:t>
      </w:r>
      <w:r w:rsidR="0012185D" w:rsidRPr="0012185D">
        <w:t>testaamme</w:t>
      </w:r>
      <w:r w:rsidR="00A42328">
        <w:t xml:space="preserve"> tehtävänannon mukaisesti</w:t>
      </w:r>
      <w:r w:rsidR="0012185D" w:rsidRPr="0012185D">
        <w:t xml:space="preserve"> jonk</w:t>
      </w:r>
      <w:r w:rsidR="00A42328">
        <w:t>i</w:t>
      </w:r>
      <w:r w:rsidR="0012185D" w:rsidRPr="0012185D">
        <w:t>n tun</w:t>
      </w:r>
      <w:r w:rsidR="0012185D">
        <w:t>netun APT ryhmän hyökkäyspolkua ja tarkkailemme</w:t>
      </w:r>
      <w:r w:rsidR="41594B36">
        <w:t>,</w:t>
      </w:r>
      <w:r w:rsidR="0012185D">
        <w:t xml:space="preserve"> </w:t>
      </w:r>
      <w:r w:rsidR="58286613">
        <w:t xml:space="preserve">että </w:t>
      </w:r>
      <w:r w:rsidR="0012185D">
        <w:t xml:space="preserve">saammeko </w:t>
      </w:r>
      <w:r w:rsidR="004D7386">
        <w:t xml:space="preserve">suoritetuista toimenpiteistä hälytyksiä </w:t>
      </w:r>
      <w:r w:rsidR="00B37817">
        <w:t>SIEM-</w:t>
      </w:r>
      <w:r w:rsidR="004D7386">
        <w:t>järjestelmään</w:t>
      </w:r>
      <w:r w:rsidR="00B37817">
        <w:t xml:space="preserve">. </w:t>
      </w:r>
      <w:r w:rsidR="002E5FD4">
        <w:t>Valitsemme tarkkailun kohteeksi APT28</w:t>
      </w:r>
      <w:r w:rsidR="005768D6">
        <w:t>:n.</w:t>
      </w:r>
    </w:p>
    <w:p w14:paraId="423C140F" w14:textId="54E9DB4F" w:rsidR="19316479" w:rsidRDefault="005768D6">
      <w:r>
        <w:t xml:space="preserve">Käytämme hyökkäyspolun </w:t>
      </w:r>
      <w:r w:rsidR="004005CC">
        <w:t xml:space="preserve">tutkimisessa hyödyksi </w:t>
      </w:r>
      <w:proofErr w:type="spellStart"/>
      <w:r w:rsidR="004005CC">
        <w:t>Mitren</w:t>
      </w:r>
      <w:proofErr w:type="spellEnd"/>
      <w:r w:rsidR="004005CC">
        <w:t xml:space="preserve"> </w:t>
      </w:r>
      <w:r w:rsidR="001D2AD5">
        <w:t>Attack-</w:t>
      </w:r>
      <w:proofErr w:type="spellStart"/>
      <w:r w:rsidR="001D2AD5">
        <w:t>navigator</w:t>
      </w:r>
      <w:proofErr w:type="spellEnd"/>
      <w:r w:rsidR="001D2AD5">
        <w:t>-työkalua</w:t>
      </w:r>
      <w:r w:rsidR="00B37817">
        <w:t>,</w:t>
      </w:r>
      <w:r w:rsidR="00096495">
        <w:t xml:space="preserve"> jonka avulla pystymme </w:t>
      </w:r>
      <w:r w:rsidR="00B37817">
        <w:t>jäljentelemään</w:t>
      </w:r>
      <w:r w:rsidR="00E90336">
        <w:t xml:space="preserve"> luomaan </w:t>
      </w:r>
      <w:r w:rsidR="00432C5F">
        <w:t>ryhmän käyttämiä taktiikoita hyökkäyksen yhteydessä.</w:t>
      </w:r>
      <w:r w:rsidR="001D2AD5">
        <w:t xml:space="preserve"> </w:t>
      </w:r>
      <w:r w:rsidR="00967870">
        <w:t xml:space="preserve">Testaukset teemme </w:t>
      </w:r>
      <w:proofErr w:type="spellStart"/>
      <w:r w:rsidR="00967870">
        <w:t>Atomic</w:t>
      </w:r>
      <w:proofErr w:type="spellEnd"/>
      <w:r w:rsidR="00967870">
        <w:t xml:space="preserve"> Red Teamin </w:t>
      </w:r>
      <w:proofErr w:type="spellStart"/>
      <w:r w:rsidR="00967870">
        <w:t>githubista</w:t>
      </w:r>
      <w:proofErr w:type="spellEnd"/>
      <w:r w:rsidR="00967870">
        <w:t xml:space="preserve"> löytyvillä </w:t>
      </w:r>
      <w:r w:rsidR="00C00ED4">
        <w:t>ohjeilla.</w:t>
      </w:r>
    </w:p>
    <w:p w14:paraId="7C6C731B" w14:textId="43CA344F" w:rsidR="2239600A" w:rsidRDefault="2239600A" w:rsidP="004E59EB">
      <w:pPr>
        <w:pStyle w:val="Otsikko3"/>
      </w:pPr>
      <w:bookmarkStart w:id="92" w:name="_Toc182737653"/>
      <w:r w:rsidRPr="164A7517">
        <w:t>1. Tiedustelu</w:t>
      </w:r>
      <w:bookmarkEnd w:id="92"/>
    </w:p>
    <w:p w14:paraId="4A04D93E" w14:textId="552704D6" w:rsidR="00067FEE" w:rsidRPr="00DF389D" w:rsidRDefault="2239600A" w:rsidP="164A7517">
      <w:r>
        <w:t>APT28 aloittaa hyökkäyksen keräämällä tietoja organisaatiosta ulkopuolelta. Tavoitteena on löytää avointa tietoa, tunnistaa työntekijöitä ja mahdollisesti löytää järjestelmähaavoittuvuuksia.</w:t>
      </w:r>
      <w:r w:rsidR="00B37817">
        <w:t xml:space="preserve"> Valitsimme tähän tekniikan T1592.001: Tiedon</w:t>
      </w:r>
      <w:r w:rsidR="00C0587E">
        <w:t xml:space="preserve"> keruu työntekijöistä. T</w:t>
      </w:r>
      <w:r w:rsidR="00CD402C">
        <w:t xml:space="preserve">ekniikka perustuu </w:t>
      </w:r>
      <w:r w:rsidR="00686AF4">
        <w:t xml:space="preserve">PowerShell skriptaan, joka luetteloi </w:t>
      </w:r>
      <w:r w:rsidR="00C0587E">
        <w:t>tietokoneisiin liitetyt</w:t>
      </w:r>
      <w:r w:rsidR="00CD402C">
        <w:t xml:space="preserve"> </w:t>
      </w:r>
      <w:r w:rsidR="00B36BB8">
        <w:t>k</w:t>
      </w:r>
      <w:r w:rsidR="00CD402C">
        <w:t>amera</w:t>
      </w:r>
      <w:r w:rsidR="00B734F9">
        <w:t xml:space="preserve">t ja niiden tiedot. </w:t>
      </w:r>
      <w:r w:rsidR="009C727B">
        <w:t xml:space="preserve">Se mahdollistaa </w:t>
      </w:r>
      <w:r w:rsidR="00A904AB">
        <w:t xml:space="preserve">kameroiden tunnistamisen </w:t>
      </w:r>
      <w:r w:rsidR="00D93904">
        <w:t>ja sitä kautta tiedon keräämisen.</w:t>
      </w:r>
    </w:p>
    <w:p w14:paraId="3A65443C" w14:textId="77DF89ED" w:rsidR="00F6448E" w:rsidRPr="00DF389D" w:rsidRDefault="00F6448E" w:rsidP="164A7517">
      <w:r>
        <w:t xml:space="preserve">Ajoimme </w:t>
      </w:r>
      <w:proofErr w:type="spellStart"/>
      <w:r>
        <w:t>PowerShellillä</w:t>
      </w:r>
      <w:proofErr w:type="spellEnd"/>
      <w:r>
        <w:t xml:space="preserve"> kuvion mukaisen </w:t>
      </w:r>
      <w:r w:rsidR="001D2AD5">
        <w:t>komennon.</w:t>
      </w:r>
    </w:p>
    <w:p w14:paraId="127876BF" w14:textId="77777777" w:rsidR="001D2AD5" w:rsidRDefault="004238F8" w:rsidP="001D2AD5">
      <w:pPr>
        <w:keepNext/>
      </w:pPr>
      <w:r w:rsidRPr="004238F8">
        <w:rPr>
          <w:noProof/>
        </w:rPr>
        <w:drawing>
          <wp:inline distT="0" distB="0" distL="0" distR="0" wp14:anchorId="2762D151" wp14:editId="26517BF2">
            <wp:extent cx="6120130" cy="296545"/>
            <wp:effectExtent l="0" t="0" r="0" b="8255"/>
            <wp:docPr id="118376071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607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808D" w14:textId="4F568EE4" w:rsidR="007A4AEC" w:rsidRPr="00DF389D" w:rsidRDefault="001D2AD5" w:rsidP="001D2AD5">
      <w:pPr>
        <w:pStyle w:val="Kuvaotsikko"/>
      </w:pPr>
      <w:bookmarkStart w:id="93" w:name="_Toc18273772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62</w:t>
      </w:r>
      <w:r>
        <w:fldChar w:fldCharType="end"/>
      </w:r>
      <w:r>
        <w:t>. T1592.001 komento</w:t>
      </w:r>
      <w:bookmarkEnd w:id="93"/>
    </w:p>
    <w:p w14:paraId="45E49EA5" w14:textId="147590D2" w:rsidR="004238F8" w:rsidRPr="00DF389D" w:rsidRDefault="004238F8" w:rsidP="164A7517">
      <w:r>
        <w:t>Tämä ei aiheuttanut hälytystä</w:t>
      </w:r>
      <w:r w:rsidR="00645308">
        <w:t xml:space="preserve">. Hälytyksen puute johtuu todennäköisesti siitä, että </w:t>
      </w:r>
      <w:r w:rsidR="00162796">
        <w:t>virtuaaliympäristöön ei ole asennettu kameroita</w:t>
      </w:r>
      <w:r w:rsidR="004C5684">
        <w:t>, jot</w:t>
      </w:r>
      <w:r w:rsidR="00BC784B">
        <w:t xml:space="preserve">en </w:t>
      </w:r>
      <w:r w:rsidR="001D2AD5">
        <w:t>komento</w:t>
      </w:r>
      <w:r w:rsidR="00BC784B">
        <w:t xml:space="preserve"> ei käytännössä tee mitään,</w:t>
      </w:r>
      <w:r w:rsidR="001D2AD5">
        <w:t xml:space="preserve"> eikä</w:t>
      </w:r>
      <w:r w:rsidR="00BC784B">
        <w:t xml:space="preserve"> hälytystä aiheudu.</w:t>
      </w:r>
    </w:p>
    <w:p w14:paraId="472A5D5D" w14:textId="77777777" w:rsidR="00C0587E" w:rsidRPr="00AC3E20" w:rsidRDefault="00C0587E" w:rsidP="164A7517"/>
    <w:p w14:paraId="4423AE97" w14:textId="5E91B3B4" w:rsidR="2239600A" w:rsidRDefault="2239600A" w:rsidP="00C00ED4">
      <w:pPr>
        <w:pStyle w:val="Otsikko3"/>
      </w:pPr>
      <w:bookmarkStart w:id="94" w:name="_Toc182737654"/>
      <w:r w:rsidRPr="164A7517">
        <w:lastRenderedPageBreak/>
        <w:t>Alkuperäinen pääsy</w:t>
      </w:r>
      <w:bookmarkEnd w:id="94"/>
    </w:p>
    <w:p w14:paraId="77CCB618" w14:textId="099513AC" w:rsidR="2239600A" w:rsidRDefault="2239600A" w:rsidP="164A7517">
      <w:r>
        <w:t>Kun tietoa on saatu, APT28 pyrkii hankkimaan ensimmäisen pääsyn organisaation verkkoon. Tämä tehdään yleensä kohdennetuilla kehittyneillä kalastelukampanjoilla tai käyttämällä hyväksi haavoittuvuuksia ulospäin näkyvissä järjestelmissä.</w:t>
      </w:r>
      <w:r w:rsidR="000D4F24">
        <w:t xml:space="preserve"> Valitsimme tekniikan T1566.001: Liitteiden ja linkkien kautta tapahtuva </w:t>
      </w:r>
      <w:r w:rsidR="001D2AD5">
        <w:t>kalastelu.</w:t>
      </w:r>
    </w:p>
    <w:p w14:paraId="4D10D7A3" w14:textId="7C36E678" w:rsidR="009437C6" w:rsidRDefault="00EE132A" w:rsidP="164A7517">
      <w:r>
        <w:t xml:space="preserve">Ajoimme </w:t>
      </w:r>
      <w:proofErr w:type="spellStart"/>
      <w:r>
        <w:t>PowerShellillä</w:t>
      </w:r>
      <w:proofErr w:type="spellEnd"/>
      <w:r w:rsidR="00FE2F97">
        <w:t xml:space="preserve"> </w:t>
      </w:r>
      <w:r w:rsidR="00A0532D">
        <w:t>kuvi</w:t>
      </w:r>
      <w:r w:rsidR="00BE1624">
        <w:t>on 63</w:t>
      </w:r>
      <w:r w:rsidR="00FE2F97">
        <w:t xml:space="preserve"> komennot</w:t>
      </w:r>
      <w:r w:rsidR="00BE1624">
        <w:t>.</w:t>
      </w:r>
    </w:p>
    <w:p w14:paraId="4475E899" w14:textId="77777777" w:rsidR="00A0532D" w:rsidRDefault="009437C6" w:rsidP="00A0532D">
      <w:pPr>
        <w:keepNext/>
      </w:pPr>
      <w:r w:rsidRPr="009437C6">
        <w:rPr>
          <w:noProof/>
        </w:rPr>
        <w:drawing>
          <wp:inline distT="0" distB="0" distL="0" distR="0" wp14:anchorId="0528766F" wp14:editId="7ACA6941">
            <wp:extent cx="6120130" cy="702310"/>
            <wp:effectExtent l="0" t="0" r="0" b="2540"/>
            <wp:docPr id="112717647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76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561" w14:textId="039FA448" w:rsidR="00A0532D" w:rsidRDefault="00A0532D" w:rsidP="00A0532D">
      <w:pPr>
        <w:pStyle w:val="Kuvaotsikko"/>
      </w:pPr>
      <w:bookmarkStart w:id="95" w:name="_Toc18273772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63</w:t>
      </w:r>
      <w:r>
        <w:fldChar w:fldCharType="end"/>
      </w:r>
      <w:r>
        <w:t>. T1566.001 komento</w:t>
      </w:r>
      <w:r w:rsidR="005A0AA7">
        <w:t>.</w:t>
      </w:r>
      <w:bookmarkEnd w:id="95"/>
    </w:p>
    <w:p w14:paraId="7F598B78" w14:textId="42B21254" w:rsidR="00F66400" w:rsidRDefault="00FE2F97" w:rsidP="164A7517">
      <w:r>
        <w:br/>
      </w:r>
    </w:p>
    <w:p w14:paraId="01E87DEF" w14:textId="5FB48C72" w:rsidR="009437C6" w:rsidRDefault="00BE1624" w:rsidP="164A7517">
      <w:r>
        <w:t>K</w:t>
      </w:r>
      <w:r w:rsidR="009437C6">
        <w:t xml:space="preserve">yseiset komennot asentavat </w:t>
      </w:r>
      <w:r w:rsidR="005114B2">
        <w:t>testaus</w:t>
      </w:r>
      <w:r w:rsidR="009437C6">
        <w:t xml:space="preserve">tiedoston </w:t>
      </w:r>
      <w:proofErr w:type="spellStart"/>
      <w:r>
        <w:t>Atomic</w:t>
      </w:r>
      <w:proofErr w:type="spellEnd"/>
      <w:r>
        <w:t xml:space="preserve"> Red Teamin</w:t>
      </w:r>
      <w:r w:rsidR="009437C6">
        <w:t xml:space="preserve"> </w:t>
      </w:r>
      <w:proofErr w:type="spellStart"/>
      <w:r w:rsidR="00A26FC6">
        <w:t>repositoriosta</w:t>
      </w:r>
      <w:proofErr w:type="spellEnd"/>
      <w:r w:rsidR="00F05669">
        <w:t>.</w:t>
      </w:r>
      <w:r w:rsidR="005114B2">
        <w:t xml:space="preserve"> </w:t>
      </w:r>
      <w:r w:rsidR="00F05669">
        <w:t>T</w:t>
      </w:r>
      <w:r w:rsidR="005114B2">
        <w:t xml:space="preserve">ämä tiedosto simuloi </w:t>
      </w:r>
      <w:r w:rsidR="00790FB5">
        <w:t>käyttäjän klikkaamista kalasteluviestinlinkkiin</w:t>
      </w:r>
      <w:r w:rsidR="009D4C0A">
        <w:t xml:space="preserve">. Tästä latauksesta aiheutuu </w:t>
      </w:r>
      <w:proofErr w:type="spellStart"/>
      <w:r w:rsidR="009D4C0A">
        <w:t>Siem</w:t>
      </w:r>
      <w:proofErr w:type="spellEnd"/>
      <w:r w:rsidR="009D4C0A">
        <w:t xml:space="preserve"> järjestelmään hälytys</w:t>
      </w:r>
      <w:r w:rsidR="00F05669">
        <w:t xml:space="preserve"> kuvion 64 mukainen hälytys, että tiedet</w:t>
      </w:r>
      <w:r w:rsidR="00665416">
        <w:t>t</w:t>
      </w:r>
      <w:r w:rsidR="00F05669">
        <w:t>y</w:t>
      </w:r>
      <w:r w:rsidR="00665416">
        <w:t>yn haittaohjelmasivustoon on otettu yhteys.</w:t>
      </w:r>
    </w:p>
    <w:p w14:paraId="0BDCCF5E" w14:textId="77777777" w:rsidR="00665416" w:rsidRDefault="009D4C0A" w:rsidP="00665416">
      <w:pPr>
        <w:keepNext/>
      </w:pPr>
      <w:r w:rsidRPr="009D4C0A">
        <w:rPr>
          <w:b/>
          <w:bCs/>
          <w:noProof/>
        </w:rPr>
        <w:drawing>
          <wp:inline distT="0" distB="0" distL="0" distR="0" wp14:anchorId="2A857F95" wp14:editId="209FA0BC">
            <wp:extent cx="6120130" cy="329565"/>
            <wp:effectExtent l="0" t="0" r="0" b="0"/>
            <wp:docPr id="1406555595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5559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1746" cy="33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BA38" w14:textId="5C93195A" w:rsidR="00CE4A65" w:rsidRDefault="00665416" w:rsidP="00665416">
      <w:pPr>
        <w:pStyle w:val="Kuvaotsikko"/>
      </w:pPr>
      <w:bookmarkStart w:id="96" w:name="_Toc18273772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64</w:t>
      </w:r>
      <w:r>
        <w:fldChar w:fldCharType="end"/>
      </w:r>
      <w:r>
        <w:t>. T1566.001 hälytys</w:t>
      </w:r>
      <w:r w:rsidR="005A0AA7">
        <w:t>.</w:t>
      </w:r>
      <w:bookmarkEnd w:id="96"/>
    </w:p>
    <w:p w14:paraId="643C0F5D" w14:textId="77777777" w:rsidR="00CE4A65" w:rsidRDefault="00CE4A65">
      <w:pPr>
        <w:spacing w:after="160" w:line="259" w:lineRule="auto"/>
        <w:rPr>
          <w:bCs/>
          <w:iCs/>
          <w:noProof/>
          <w:szCs w:val="18"/>
        </w:rPr>
      </w:pPr>
      <w:r>
        <w:br w:type="page"/>
      </w:r>
    </w:p>
    <w:p w14:paraId="36724F43" w14:textId="77777777" w:rsidR="00F66050" w:rsidRDefault="2239600A" w:rsidP="0098788C">
      <w:pPr>
        <w:pStyle w:val="Otsikko3"/>
      </w:pPr>
      <w:bookmarkStart w:id="97" w:name="_Toc182737655"/>
      <w:r w:rsidRPr="00C679D2">
        <w:lastRenderedPageBreak/>
        <w:t>Suorittaminen</w:t>
      </w:r>
      <w:bookmarkEnd w:id="97"/>
      <w:r w:rsidRPr="00C679D2">
        <w:t xml:space="preserve"> </w:t>
      </w:r>
    </w:p>
    <w:p w14:paraId="0E7414C8" w14:textId="38EB503F" w:rsidR="00691E41" w:rsidRDefault="2239600A" w:rsidP="00F66050">
      <w:r>
        <w:t>Kun pääsy on saatu, APT28 suorittaa haittaohjelman, joka mahdollistaa tiedon keruun ja komento- ja ohjauskanavan avaamisen.</w:t>
      </w:r>
      <w:r w:rsidR="0072787B">
        <w:t xml:space="preserve"> </w:t>
      </w:r>
      <w:proofErr w:type="spellStart"/>
      <w:r w:rsidR="00691E41" w:rsidRPr="00691E41">
        <w:t>Atomic</w:t>
      </w:r>
      <w:proofErr w:type="spellEnd"/>
      <w:r w:rsidR="0072787B">
        <w:t xml:space="preserve"> R</w:t>
      </w:r>
      <w:r w:rsidR="00691E41" w:rsidRPr="00691E41">
        <w:t>ed</w:t>
      </w:r>
      <w:r w:rsidR="0072787B">
        <w:t xml:space="preserve"> T</w:t>
      </w:r>
      <w:r w:rsidR="00691E41" w:rsidRPr="00691E41">
        <w:t>eami</w:t>
      </w:r>
      <w:r w:rsidR="005E7F59">
        <w:t>lta</w:t>
      </w:r>
      <w:r w:rsidR="00691E41" w:rsidRPr="00691E41">
        <w:t xml:space="preserve"> löytyy</w:t>
      </w:r>
      <w:r w:rsidR="00691E41">
        <w:t xml:space="preserve"> usea testi tämän </w:t>
      </w:r>
      <w:r w:rsidR="005E7F59">
        <w:t>vaiheen</w:t>
      </w:r>
      <w:r w:rsidR="00691E41">
        <w:t xml:space="preserve"> </w:t>
      </w:r>
      <w:r w:rsidR="005823E0">
        <w:t>testaamiseen</w:t>
      </w:r>
      <w:r w:rsidR="005E7F59">
        <w:t>. Suoritimme</w:t>
      </w:r>
      <w:r w:rsidR="005823E0">
        <w:t xml:space="preserve"> </w:t>
      </w:r>
      <w:r w:rsidR="00F97EFA">
        <w:t>testin tekniikalla</w:t>
      </w:r>
      <w:r w:rsidR="005823E0">
        <w:t xml:space="preserve"> </w:t>
      </w:r>
      <w:r w:rsidR="0072787B">
        <w:t>T1204.002</w:t>
      </w:r>
      <w:r w:rsidR="0056468D">
        <w:t>: Käyttäjän lataama</w:t>
      </w:r>
      <w:r w:rsidR="0091421F">
        <w:t xml:space="preserve"> haitallinen tiedosto</w:t>
      </w:r>
    </w:p>
    <w:p w14:paraId="449C0C65" w14:textId="0927D70E" w:rsidR="00AC68D7" w:rsidRDefault="0091421F" w:rsidP="164A7517">
      <w:r>
        <w:t xml:space="preserve">Suoritimme kuvion mukaisen komennon WS01:llä </w:t>
      </w:r>
      <w:proofErr w:type="spellStart"/>
      <w:r>
        <w:t>cmd:llä</w:t>
      </w:r>
      <w:proofErr w:type="spellEnd"/>
      <w:r>
        <w:t>.</w:t>
      </w:r>
      <w:r w:rsidR="00892658">
        <w:t xml:space="preserve"> (Kuvio 65)</w:t>
      </w:r>
    </w:p>
    <w:p w14:paraId="1D3AC3A0" w14:textId="77777777" w:rsidR="0091421F" w:rsidRDefault="00F62CDC" w:rsidP="0091421F">
      <w:pPr>
        <w:keepNext/>
      </w:pPr>
      <w:r w:rsidRPr="00F62CDC">
        <w:rPr>
          <w:noProof/>
        </w:rPr>
        <w:drawing>
          <wp:inline distT="0" distB="0" distL="0" distR="0" wp14:anchorId="45AEDCAB" wp14:editId="62A25766">
            <wp:extent cx="6120130" cy="1294130"/>
            <wp:effectExtent l="0" t="0" r="0" b="1270"/>
            <wp:docPr id="845229300" name="Kuva 1" descr="Kuva, joka sisältää kohteen teksti, kuvakaappaus, Fontti, must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29300" name="Kuva 1" descr="Kuva, joka sisältää kohteen teksti, kuvakaappaus, Fontti, musta&#10;&#10;Kuvaus luotu automaattisesti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4DF8" w14:textId="37A4CF82" w:rsidR="000864CA" w:rsidRDefault="0091421F" w:rsidP="0091421F">
      <w:pPr>
        <w:pStyle w:val="Kuvaotsikko"/>
      </w:pPr>
      <w:bookmarkStart w:id="98" w:name="_Toc182737730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65</w:t>
      </w:r>
      <w:r>
        <w:fldChar w:fldCharType="end"/>
      </w:r>
      <w:r>
        <w:t>. T1204.002</w:t>
      </w:r>
      <w:r w:rsidR="00C679D2">
        <w:t xml:space="preserve"> komento</w:t>
      </w:r>
      <w:r w:rsidR="005A0AA7">
        <w:t>.</w:t>
      </w:r>
      <w:bookmarkEnd w:id="98"/>
    </w:p>
    <w:p w14:paraId="66186781" w14:textId="481FCC1F" w:rsidR="001A7B9D" w:rsidRDefault="0091421F" w:rsidP="164A7517">
      <w:r>
        <w:t xml:space="preserve">Tästä aiheutui hälytys </w:t>
      </w:r>
      <w:proofErr w:type="spellStart"/>
      <w:r>
        <w:t>SIEM:iin</w:t>
      </w:r>
      <w:proofErr w:type="spellEnd"/>
      <w:r w:rsidR="00C679D2">
        <w:t>. Hälytys koskee, kuten edellisessäkin kohdassa, yhteydenottoa tunnettuun haittaohjelmasivustoon.</w:t>
      </w:r>
      <w:r w:rsidR="001E3F67">
        <w:t xml:space="preserve"> (Kuvio 66)</w:t>
      </w:r>
    </w:p>
    <w:p w14:paraId="5E70E0C2" w14:textId="77777777" w:rsidR="00C679D2" w:rsidRDefault="00FE3B8F" w:rsidP="00C679D2">
      <w:pPr>
        <w:keepNext/>
      </w:pPr>
      <w:r w:rsidRPr="00FE3B8F">
        <w:rPr>
          <w:noProof/>
        </w:rPr>
        <w:drawing>
          <wp:inline distT="0" distB="0" distL="0" distR="0" wp14:anchorId="04E7B740" wp14:editId="1D6EDF4C">
            <wp:extent cx="6120130" cy="325755"/>
            <wp:effectExtent l="0" t="0" r="0" b="0"/>
            <wp:docPr id="782877958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7795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F635" w14:textId="2994B4CD" w:rsidR="00FE3B8F" w:rsidRDefault="00C679D2" w:rsidP="00C679D2">
      <w:pPr>
        <w:pStyle w:val="Kuvaotsikko"/>
      </w:pPr>
      <w:bookmarkStart w:id="99" w:name="_Toc18273773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66</w:t>
      </w:r>
      <w:r>
        <w:fldChar w:fldCharType="end"/>
      </w:r>
      <w:r>
        <w:t>. T1204.002 hälytys</w:t>
      </w:r>
      <w:r w:rsidR="005A0AA7">
        <w:t>.</w:t>
      </w:r>
      <w:bookmarkEnd w:id="99"/>
    </w:p>
    <w:p w14:paraId="5C1CD2F2" w14:textId="77777777" w:rsidR="00C679D2" w:rsidRDefault="00C679D2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9AD8AAF" w14:textId="1A2D49AD" w:rsidR="2239600A" w:rsidRPr="00AC68D7" w:rsidRDefault="2239600A" w:rsidP="00C679D2">
      <w:pPr>
        <w:pStyle w:val="Otsikko3"/>
      </w:pPr>
      <w:bookmarkStart w:id="100" w:name="_Toc182737656"/>
      <w:r w:rsidRPr="00AC68D7">
        <w:lastRenderedPageBreak/>
        <w:t>Pysyvyys</w:t>
      </w:r>
      <w:bookmarkEnd w:id="100"/>
    </w:p>
    <w:p w14:paraId="6EDC7968" w14:textId="4FBB8461" w:rsidR="2239600A" w:rsidRDefault="2239600A" w:rsidP="164A7517">
      <w:r>
        <w:t>Hyökkääjä pyrkii varmistamaan pysyvän pääsyn järjestelmiin, jotta hän voi palata verkkoon myös uudelleenkäynnistyksen jälkeen.</w:t>
      </w:r>
      <w:r w:rsidR="00B67181">
        <w:t xml:space="preserve"> </w:t>
      </w:r>
      <w:r w:rsidR="000A0044">
        <w:t>Valitsimme tekniikan</w:t>
      </w:r>
      <w:r w:rsidR="000A0044" w:rsidRPr="000A0044">
        <w:t xml:space="preserve"> </w:t>
      </w:r>
      <w:r w:rsidR="000A0044">
        <w:t>T</w:t>
      </w:r>
      <w:r w:rsidR="000A0044" w:rsidRPr="000A0044">
        <w:t>1547.001</w:t>
      </w:r>
      <w:r w:rsidR="000A0044">
        <w:t>: Käynnistyksen muutos</w:t>
      </w:r>
      <w:r w:rsidR="00B67181">
        <w:t>. Tekniikan tarkoituksena on lisätä rekisteriavaimia, jotka varmistavat haittaohjelman automaattisen suorittamisen käynnistyksen yhteydessä.</w:t>
      </w:r>
    </w:p>
    <w:p w14:paraId="5F3C2F39" w14:textId="3BE80C4F" w:rsidR="000168E6" w:rsidRPr="00763992" w:rsidRDefault="006B10F6" w:rsidP="164A7517">
      <w:r>
        <w:t>Tämän tekniikan t</w:t>
      </w:r>
      <w:r w:rsidR="00304B6F">
        <w:t xml:space="preserve">estaamiseksi suoritimme </w:t>
      </w:r>
      <w:r>
        <w:t xml:space="preserve">kuvion 67 mukaisen komennon </w:t>
      </w:r>
      <w:proofErr w:type="spellStart"/>
      <w:r>
        <w:t>cmd:llä</w:t>
      </w:r>
      <w:proofErr w:type="spellEnd"/>
      <w:r w:rsidR="00763992">
        <w:t xml:space="preserve">. Kuviosta poiketen </w:t>
      </w:r>
      <w:proofErr w:type="spellStart"/>
      <w:r w:rsidR="00DC3899">
        <w:t>cmd</w:t>
      </w:r>
      <w:proofErr w:type="spellEnd"/>
      <w:r w:rsidR="00304B6F">
        <w:t xml:space="preserve"> komennon</w:t>
      </w:r>
      <w:r w:rsidR="00763992">
        <w:t xml:space="preserve"> </w:t>
      </w:r>
      <w:r w:rsidR="002814DE" w:rsidRPr="00DF358B">
        <w:t>"#{</w:t>
      </w:r>
      <w:proofErr w:type="spellStart"/>
      <w:r w:rsidR="002814DE" w:rsidRPr="00DF358B">
        <w:t>command_to_execute</w:t>
      </w:r>
      <w:proofErr w:type="spellEnd"/>
      <w:r w:rsidR="002814DE" w:rsidRPr="00DF358B">
        <w:t xml:space="preserve">}" </w:t>
      </w:r>
      <w:r w:rsidR="00763992" w:rsidRPr="00DF358B">
        <w:t>-kohtaan vaihdoimme oikean polun.</w:t>
      </w:r>
    </w:p>
    <w:p w14:paraId="5D1E487C" w14:textId="77777777" w:rsidR="006B10F6" w:rsidRDefault="00225CA1" w:rsidP="006B10F6">
      <w:pPr>
        <w:keepNext/>
      </w:pPr>
      <w:r w:rsidRPr="00225CA1">
        <w:rPr>
          <w:noProof/>
        </w:rPr>
        <w:drawing>
          <wp:inline distT="0" distB="0" distL="0" distR="0" wp14:anchorId="54263656" wp14:editId="120481B9">
            <wp:extent cx="6120130" cy="414020"/>
            <wp:effectExtent l="0" t="0" r="0" b="5080"/>
            <wp:docPr id="1189649890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498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B786" w14:textId="3CD437A4" w:rsidR="00D653C8" w:rsidRPr="00E617DE" w:rsidRDefault="006B10F6" w:rsidP="006B10F6">
      <w:pPr>
        <w:pStyle w:val="Kuvaotsikko"/>
      </w:pPr>
      <w:bookmarkStart w:id="101" w:name="_Toc18273773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67</w:t>
      </w:r>
      <w:r>
        <w:fldChar w:fldCharType="end"/>
      </w:r>
      <w:r>
        <w:t>. T1547.001 komento</w:t>
      </w:r>
      <w:r w:rsidR="005A0AA7">
        <w:t>.</w:t>
      </w:r>
      <w:bookmarkEnd w:id="101"/>
    </w:p>
    <w:p w14:paraId="46B6DE70" w14:textId="12A276CD" w:rsidR="00A3310F" w:rsidRPr="00A3310F" w:rsidRDefault="00A3310F" w:rsidP="164A7517">
      <w:r w:rsidRPr="00A3310F">
        <w:t>Tästä seurasi hälytys</w:t>
      </w:r>
      <w:r w:rsidR="00763992">
        <w:t xml:space="preserve">, joka ilmoittaa </w:t>
      </w:r>
      <w:r w:rsidR="00A27A41">
        <w:t>käynnistykseen tai rekisteriavaimiin tehdyistä muutoksista.</w:t>
      </w:r>
      <w:r w:rsidR="007F1BED">
        <w:t xml:space="preserve"> </w:t>
      </w:r>
      <w:r w:rsidR="00AB2BE0">
        <w:t>(Kuvio 68)</w:t>
      </w:r>
    </w:p>
    <w:p w14:paraId="19C0712D" w14:textId="77777777" w:rsidR="00A27A41" w:rsidRDefault="00A3310F" w:rsidP="00A27A41">
      <w:pPr>
        <w:keepNext/>
      </w:pPr>
      <w:r w:rsidRPr="00A3310F">
        <w:rPr>
          <w:b/>
          <w:bCs/>
          <w:noProof/>
        </w:rPr>
        <w:drawing>
          <wp:inline distT="0" distB="0" distL="0" distR="0" wp14:anchorId="5F9F70CD" wp14:editId="6C2F8513">
            <wp:extent cx="6120130" cy="372745"/>
            <wp:effectExtent l="0" t="0" r="0" b="8255"/>
            <wp:docPr id="238899900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999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88C" w14:textId="10F772DB" w:rsidR="00A27A41" w:rsidRDefault="00A27A41" w:rsidP="00A27A41">
      <w:pPr>
        <w:pStyle w:val="Kuvaotsikko"/>
      </w:pPr>
      <w:bookmarkStart w:id="102" w:name="_Toc18273773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68</w:t>
      </w:r>
      <w:r>
        <w:fldChar w:fldCharType="end"/>
      </w:r>
      <w:r>
        <w:t>. T1547.001 hälytys</w:t>
      </w:r>
      <w:r w:rsidR="005A0AA7">
        <w:t>.</w:t>
      </w:r>
      <w:bookmarkEnd w:id="102"/>
    </w:p>
    <w:p w14:paraId="1DF16436" w14:textId="349EB6F9" w:rsidR="005A0AA7" w:rsidRDefault="0064300D" w:rsidP="005A0AA7">
      <w:pPr>
        <w:pStyle w:val="Kuvaotsikko"/>
        <w:keepNext/>
      </w:pPr>
      <w:r>
        <w:lastRenderedPageBreak/>
        <w:t>Elasticin Analyzer-työkalulla voi</w:t>
      </w:r>
      <w:r w:rsidR="005A0AA7">
        <w:t xml:space="preserve"> analysoida hälytyksiä. Kuviossa 69 on</w:t>
      </w:r>
      <w:r w:rsidR="00C57013">
        <w:t xml:space="preserve"> analysoitu</w:t>
      </w:r>
      <w:r w:rsidR="005A0AA7">
        <w:t xml:space="preserve"> edellistä hälytystä ja siel</w:t>
      </w:r>
      <w:r w:rsidR="009848C6">
        <w:t>t</w:t>
      </w:r>
      <w:r w:rsidR="005A0AA7">
        <w:t xml:space="preserve">ä näkee </w:t>
      </w:r>
      <w:r w:rsidR="00C57013">
        <w:t>mi</w:t>
      </w:r>
      <w:r>
        <w:t>tä</w:t>
      </w:r>
      <w:r w:rsidR="00C57013">
        <w:t xml:space="preserve"> rekisteri</w:t>
      </w:r>
      <w:r>
        <w:t>avainta</w:t>
      </w:r>
      <w:r w:rsidR="00C57013">
        <w:t xml:space="preserve"> on muutettu</w:t>
      </w:r>
      <w:r>
        <w:t>.</w:t>
      </w:r>
      <w:r w:rsidR="00C57013">
        <w:br/>
      </w:r>
      <w:r w:rsidR="00C57013" w:rsidRPr="00C57013">
        <w:drawing>
          <wp:inline distT="0" distB="0" distL="0" distR="0" wp14:anchorId="41160044" wp14:editId="66B685A1">
            <wp:extent cx="4989444" cy="2189288"/>
            <wp:effectExtent l="0" t="0" r="1905" b="1905"/>
            <wp:docPr id="290682184" name="Kuva 1" descr="Kuva, joka sisältää kohteen teksti, kuvakaappaus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82184" name="Kuva 1" descr="Kuva, joka sisältää kohteen teksti, kuvakaappaus, ohjelmisto&#10;&#10;Kuvaus luotu automaattisesti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2305" cy="219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3F2D" w14:textId="6D26BA6C" w:rsidR="00226761" w:rsidRDefault="005A0AA7" w:rsidP="005A0AA7">
      <w:pPr>
        <w:pStyle w:val="Kuvaotsikko"/>
      </w:pPr>
      <w:bookmarkStart w:id="103" w:name="_Toc18273773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69</w:t>
      </w:r>
      <w:r>
        <w:fldChar w:fldCharType="end"/>
      </w:r>
      <w:r>
        <w:t>. T1547.001 analyysi.</w:t>
      </w:r>
      <w:bookmarkEnd w:id="103"/>
    </w:p>
    <w:p w14:paraId="445CDB06" w14:textId="278267FD" w:rsidR="2239600A" w:rsidRDefault="2239600A" w:rsidP="005A0AA7">
      <w:pPr>
        <w:pStyle w:val="Otsikko3"/>
      </w:pPr>
      <w:bookmarkStart w:id="104" w:name="_Toc182737657"/>
      <w:r w:rsidRPr="164A7517">
        <w:t>Oikeuksien laajentaminen</w:t>
      </w:r>
      <w:bookmarkEnd w:id="104"/>
    </w:p>
    <w:p w14:paraId="413384F2" w14:textId="2EEB935A" w:rsidR="2239600A" w:rsidRDefault="2239600A" w:rsidP="164A7517">
      <w:r>
        <w:t>Päästyään verkkoon APT28 yrittää hankkia korkeammat oikeudet, jotta he voivat hallita järjestelmää tai muita käyttäjätiliä.</w:t>
      </w:r>
      <w:r w:rsidR="005A0AA7">
        <w:t xml:space="preserve"> Valitsimme testiin tekniikan </w:t>
      </w:r>
      <w:r w:rsidR="00396582">
        <w:t>T</w:t>
      </w:r>
      <w:r w:rsidR="005A0AA7">
        <w:t>1037.001: Sisäänkirjautumisskriptat.</w:t>
      </w:r>
      <w:r w:rsidR="001B7D87">
        <w:t xml:space="preserve"> Näiden avulla hyökkääjä voi käynnistyksen yhteydessä tai käyttäjän kirjautuessa sisään </w:t>
      </w:r>
      <w:r w:rsidR="00AC3CAA">
        <w:t>ajaa skriptoja, joilla voi esimerkiksi käynnistää haitallisia ohjelmia.</w:t>
      </w:r>
    </w:p>
    <w:p w14:paraId="2BD9DB6C" w14:textId="7FB903FF" w:rsidR="00800A6A" w:rsidRPr="00AD0D5E" w:rsidRDefault="00800A6A" w:rsidP="5794B7AD">
      <w:r>
        <w:t xml:space="preserve">Ajoimme </w:t>
      </w:r>
      <w:proofErr w:type="spellStart"/>
      <w:r w:rsidR="00B033F0">
        <w:t>cmd:llä</w:t>
      </w:r>
      <w:proofErr w:type="spellEnd"/>
      <w:r w:rsidR="00B033F0">
        <w:t xml:space="preserve"> </w:t>
      </w:r>
      <w:r w:rsidR="001E1DB1">
        <w:t>kuvion</w:t>
      </w:r>
      <w:r w:rsidR="00AA420F">
        <w:t xml:space="preserve"> 70</w:t>
      </w:r>
      <w:r w:rsidR="001E1DB1">
        <w:t xml:space="preserve"> mukaisen komennon</w:t>
      </w:r>
    </w:p>
    <w:p w14:paraId="790EA157" w14:textId="77777777" w:rsidR="00396582" w:rsidRDefault="001E1DB1" w:rsidP="00396582">
      <w:pPr>
        <w:keepNext/>
      </w:pPr>
      <w:r w:rsidRPr="001E1DB1">
        <w:rPr>
          <w:noProof/>
        </w:rPr>
        <w:drawing>
          <wp:inline distT="0" distB="0" distL="0" distR="0" wp14:anchorId="75C5B5BE" wp14:editId="25D974CC">
            <wp:extent cx="6120130" cy="798195"/>
            <wp:effectExtent l="0" t="0" r="0" b="1905"/>
            <wp:docPr id="126473644" name="Kuva 1" descr="Kuva, joka sisältää kohteen teksti, kuvakaappaus, Fontti, must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3644" name="Kuva 1" descr="Kuva, joka sisältää kohteen teksti, kuvakaappaus, Fontti, musta&#10;&#10;Kuvaus luotu automaattisesti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88A4" w14:textId="0E18DE6A" w:rsidR="001E1DB1" w:rsidRDefault="00396582" w:rsidP="00396582">
      <w:pPr>
        <w:pStyle w:val="Kuvaotsikko"/>
      </w:pPr>
      <w:bookmarkStart w:id="105" w:name="_Toc18273773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70</w:t>
      </w:r>
      <w:r>
        <w:fldChar w:fldCharType="end"/>
      </w:r>
      <w:r>
        <w:t>. T1037.001 komento</w:t>
      </w:r>
      <w:bookmarkEnd w:id="105"/>
    </w:p>
    <w:p w14:paraId="77D1EECE" w14:textId="77777777" w:rsidR="00A76E9B" w:rsidRDefault="00C76B65" w:rsidP="00A76E9B">
      <w:pPr>
        <w:keepNext/>
      </w:pPr>
      <w:r>
        <w:lastRenderedPageBreak/>
        <w:t xml:space="preserve">Komennon suorittamisesti aiheutui hälytys, joka kertoo </w:t>
      </w:r>
      <w:r w:rsidR="00A76E9B">
        <w:t>epätavallisesta rekisterimuutoksesta pysyvyyden saavuttamiseksi. (Kuvio 71).</w:t>
      </w:r>
      <w:r w:rsidR="00A9734B">
        <w:br/>
      </w:r>
      <w:r w:rsidR="00A9734B" w:rsidRPr="00A9734B">
        <w:rPr>
          <w:noProof/>
        </w:rPr>
        <w:drawing>
          <wp:inline distT="0" distB="0" distL="0" distR="0" wp14:anchorId="60E177C5" wp14:editId="789193EC">
            <wp:extent cx="6120130" cy="315595"/>
            <wp:effectExtent l="0" t="0" r="0" b="8255"/>
            <wp:docPr id="1077773577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735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CA3F" w14:textId="07A31208" w:rsidR="00A76E9B" w:rsidRDefault="00A76E9B" w:rsidP="00A76E9B">
      <w:pPr>
        <w:pStyle w:val="Kuvaotsikko"/>
      </w:pPr>
      <w:bookmarkStart w:id="106" w:name="_Toc18273773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71</w:t>
      </w:r>
      <w:r>
        <w:fldChar w:fldCharType="end"/>
      </w:r>
      <w:r>
        <w:t>. T1037.001 hälytys</w:t>
      </w:r>
      <w:bookmarkEnd w:id="106"/>
    </w:p>
    <w:p w14:paraId="4D523D89" w14:textId="72552DC9" w:rsidR="00A34449" w:rsidRDefault="00D97E45" w:rsidP="00A76E9B">
      <w:pPr>
        <w:pStyle w:val="Kuvaotsikko"/>
      </w:pPr>
      <w:r>
        <w:t>Tarkastelimme tästäkin vielä Analyzer-työkalua. (Kuvio 72).</w:t>
      </w:r>
    </w:p>
    <w:p w14:paraId="656F4BF4" w14:textId="77777777" w:rsidR="00D97E45" w:rsidRDefault="00A34449" w:rsidP="00D97E45">
      <w:pPr>
        <w:keepNext/>
      </w:pPr>
      <w:r w:rsidRPr="00A34449">
        <w:rPr>
          <w:noProof/>
        </w:rPr>
        <w:drawing>
          <wp:inline distT="0" distB="0" distL="0" distR="0" wp14:anchorId="539E2C5E" wp14:editId="0598AFD6">
            <wp:extent cx="4639696" cy="2198536"/>
            <wp:effectExtent l="0" t="0" r="8890" b="0"/>
            <wp:docPr id="1122053124" name="Kuva 1" descr="Kuva, joka sisältää kohteen teksti, kuvakaappaus, ohjelmisto, Käyttöjärjestelmä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53124" name="Kuva 1" descr="Kuva, joka sisältää kohteen teksti, kuvakaappaus, ohjelmisto, Käyttöjärjestelmä&#10;&#10;Kuvaus luotu automaattisesti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3734" cy="22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0FAF" w14:textId="3207433B" w:rsidR="00A9734B" w:rsidRDefault="00D97E45" w:rsidP="00D97E45">
      <w:pPr>
        <w:pStyle w:val="Kuvaotsikko"/>
      </w:pPr>
      <w:bookmarkStart w:id="107" w:name="_Toc18273773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72</w:t>
      </w:r>
      <w:r>
        <w:fldChar w:fldCharType="end"/>
      </w:r>
      <w:r>
        <w:t>. T1037.001 analyysi</w:t>
      </w:r>
      <w:bookmarkEnd w:id="107"/>
    </w:p>
    <w:p w14:paraId="3A910DEC" w14:textId="77777777" w:rsidR="008978BA" w:rsidRPr="00AD0D5E" w:rsidRDefault="008978BA" w:rsidP="5794B7AD"/>
    <w:p w14:paraId="03C0F731" w14:textId="77777777" w:rsidR="00D97E45" w:rsidRDefault="2239600A" w:rsidP="004310F1">
      <w:pPr>
        <w:pStyle w:val="Otsikko3"/>
      </w:pPr>
      <w:bookmarkStart w:id="108" w:name="_Toc182737658"/>
      <w:r w:rsidRPr="00D97E45">
        <w:t>Suojausten kiertäminen</w:t>
      </w:r>
      <w:bookmarkEnd w:id="108"/>
      <w:r w:rsidRPr="00D97E45">
        <w:t xml:space="preserve"> </w:t>
      </w:r>
    </w:p>
    <w:p w14:paraId="3F623061" w14:textId="227C5691" w:rsidR="2239600A" w:rsidRDefault="2239600A" w:rsidP="00D97E45">
      <w:r>
        <w:t>Hyökkääjä pyrkii piilottamaan toimensa välttääkseen paljastumista. Tämä tehdään usein muokkaamalla järjestelmäasetuksia tai muuttamalla lokitietoja.</w:t>
      </w:r>
      <w:r w:rsidR="00C51466">
        <w:t xml:space="preserve"> Valitsimme testattavaksi tekniikan T1070</w:t>
      </w:r>
      <w:r w:rsidR="00315597">
        <w:t>.001: Windows tapahtumalokien tyhjentäminen sekä T10</w:t>
      </w:r>
      <w:r w:rsidR="000A4040">
        <w:t xml:space="preserve">70.006: Aikaleimojen </w:t>
      </w:r>
      <w:proofErr w:type="spellStart"/>
      <w:r w:rsidR="000A4040">
        <w:t>muokkau</w:t>
      </w:r>
      <w:proofErr w:type="spellEnd"/>
      <w:r w:rsidR="000A4040">
        <w:t>.</w:t>
      </w:r>
    </w:p>
    <w:p w14:paraId="6AF53740" w14:textId="77777777" w:rsidR="00FB7029" w:rsidRDefault="00FB7029" w:rsidP="164A7517"/>
    <w:p w14:paraId="751FF09E" w14:textId="62AEE788" w:rsidR="00A30EDE" w:rsidRPr="0080145E" w:rsidRDefault="000A4040" w:rsidP="164A7517">
      <w:r>
        <w:lastRenderedPageBreak/>
        <w:t xml:space="preserve">Ajoimme </w:t>
      </w:r>
      <w:proofErr w:type="spellStart"/>
      <w:r>
        <w:t>PowerShellillä</w:t>
      </w:r>
      <w:proofErr w:type="spellEnd"/>
      <w:r>
        <w:t xml:space="preserve"> kuvion 73 mukaisen komennon, joka tyhjentää </w:t>
      </w:r>
      <w:r w:rsidR="00FB7029">
        <w:t>tapahtumalokit.</w:t>
      </w:r>
    </w:p>
    <w:p w14:paraId="602E7A1E" w14:textId="77777777" w:rsidR="00FB7029" w:rsidRDefault="00A30EDE" w:rsidP="00FB7029">
      <w:pPr>
        <w:keepNext/>
      </w:pPr>
      <w:r w:rsidRPr="00A30EDE">
        <w:rPr>
          <w:noProof/>
        </w:rPr>
        <w:drawing>
          <wp:inline distT="0" distB="0" distL="0" distR="0" wp14:anchorId="6B82BD22" wp14:editId="064027C1">
            <wp:extent cx="4150581" cy="1786584"/>
            <wp:effectExtent l="0" t="0" r="2540" b="4445"/>
            <wp:docPr id="1184589943" name="Kuva 1" descr="Kuva, joka sisältää kohteen teksti, kuvakaappaus, Fontti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89943" name="Kuva 1" descr="Kuva, joka sisältää kohteen teksti, kuvakaappaus, Fontti, ohjelmisto&#10;&#10;Kuvaus luotu automaattisesti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0672" cy="179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B644" w14:textId="6F4E4724" w:rsidR="0049720A" w:rsidRDefault="00FB7029" w:rsidP="00FB7029">
      <w:pPr>
        <w:pStyle w:val="Kuvaotsikko"/>
      </w:pPr>
      <w:bookmarkStart w:id="109" w:name="_Toc18273773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73</w:t>
      </w:r>
      <w:r>
        <w:fldChar w:fldCharType="end"/>
      </w:r>
      <w:r>
        <w:t>. T1070.001 komento</w:t>
      </w:r>
      <w:bookmarkEnd w:id="109"/>
    </w:p>
    <w:p w14:paraId="0BB324C3" w14:textId="6D6A21C0" w:rsidR="009D2CC9" w:rsidRDefault="00502875" w:rsidP="009D2CC9">
      <w:pPr>
        <w:keepNext/>
      </w:pPr>
      <w:r>
        <w:t xml:space="preserve">Tästä ei muodostunut hälytystä </w:t>
      </w:r>
      <w:proofErr w:type="spellStart"/>
      <w:r w:rsidR="009D2CC9">
        <w:t>Elasticin</w:t>
      </w:r>
      <w:proofErr w:type="spellEnd"/>
      <w:r w:rsidR="00D84DB8">
        <w:t xml:space="preserve"> </w:t>
      </w:r>
      <w:r w:rsidR="009D2CC9">
        <w:t>A</w:t>
      </w:r>
      <w:r w:rsidR="00D84DB8">
        <w:t>lerts-välilehdelle, mutta löysimme hälytyksen toiselta välilehdeltä</w:t>
      </w:r>
      <w:r w:rsidR="00FB7029">
        <w:t xml:space="preserve"> (Kuvio 74).</w:t>
      </w:r>
      <w:r w:rsidR="009D2CC9">
        <w:t xml:space="preserve"> Saimme suodattimia muuttamalla tämänkin hälytyksen näkyviin myöhemmin.</w:t>
      </w:r>
      <w:r w:rsidR="00D84DB8">
        <w:br/>
      </w:r>
      <w:r w:rsidR="000C2FF9" w:rsidRPr="000C2FF9">
        <w:rPr>
          <w:noProof/>
        </w:rPr>
        <w:drawing>
          <wp:inline distT="0" distB="0" distL="0" distR="0" wp14:anchorId="6E879272" wp14:editId="737BA9E9">
            <wp:extent cx="6120130" cy="3247390"/>
            <wp:effectExtent l="0" t="0" r="0" b="0"/>
            <wp:docPr id="2087794742" name="Kuva 1" descr="Kuva, joka sisältää kohteen teksti, kuvakaappaus, ohjelmisto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94742" name="Kuva 1" descr="Kuva, joka sisältää kohteen teksti, kuvakaappaus, ohjelmisto, numero&#10;&#10;Kuvaus luotu automaattisesti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6317" w14:textId="29F5366B" w:rsidR="0080145E" w:rsidRDefault="009D2CC9" w:rsidP="009D2CC9">
      <w:pPr>
        <w:pStyle w:val="Kuvaotsikko"/>
      </w:pPr>
      <w:bookmarkStart w:id="110" w:name="_Toc18273773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74</w:t>
      </w:r>
      <w:r>
        <w:fldChar w:fldCharType="end"/>
      </w:r>
      <w:r>
        <w:t>. T1070.001 hälytys</w:t>
      </w:r>
      <w:bookmarkEnd w:id="110"/>
    </w:p>
    <w:p w14:paraId="0F90A0E5" w14:textId="18FA6BF3" w:rsidR="00C97A49" w:rsidRDefault="009D2CC9" w:rsidP="164A7517">
      <w:r>
        <w:lastRenderedPageBreak/>
        <w:t xml:space="preserve">Testasimme vielä toisenkin </w:t>
      </w:r>
      <w:r w:rsidR="00FD42D7">
        <w:t>tekniikan, jolla muokataan järjestelmän aikaa ja täten yritetään vaikeuttaa hyökkäyksen tutkimista. Ajoimme kuvion 75 mukaisen komennon, joka muutti WS01</w:t>
      </w:r>
      <w:r w:rsidR="005B2FAD">
        <w:t>:n</w:t>
      </w:r>
      <w:r w:rsidR="00FD42D7">
        <w:t xml:space="preserve"> aikaa. Vaihdoimme ajan takaisin</w:t>
      </w:r>
      <w:r w:rsidR="005B2FAD">
        <w:t xml:space="preserve"> heti testin jälkeen.</w:t>
      </w:r>
    </w:p>
    <w:p w14:paraId="5A701402" w14:textId="77777777" w:rsidR="005B2FAD" w:rsidRDefault="00105879" w:rsidP="005B2FAD">
      <w:pPr>
        <w:keepNext/>
      </w:pPr>
      <w:r w:rsidRPr="00105879">
        <w:rPr>
          <w:noProof/>
        </w:rPr>
        <w:drawing>
          <wp:inline distT="0" distB="0" distL="0" distR="0" wp14:anchorId="0D25936E" wp14:editId="036C28A8">
            <wp:extent cx="3033423" cy="781230"/>
            <wp:effectExtent l="0" t="0" r="0" b="0"/>
            <wp:docPr id="269747055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47055" name="Kuva 1" descr="Kuva, joka sisältää kohteen teksti, kuvakaappaus, Fontti&#10;&#10;Kuvaus luotu automaattisesti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7816" cy="78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50F5" w14:textId="22E34A5B" w:rsidR="00C91E33" w:rsidRDefault="005B2FAD" w:rsidP="005B2FAD">
      <w:pPr>
        <w:pStyle w:val="Kuvaotsikko"/>
      </w:pPr>
      <w:bookmarkStart w:id="111" w:name="_Toc182737740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75</w:t>
      </w:r>
      <w:r>
        <w:fldChar w:fldCharType="end"/>
      </w:r>
      <w:r>
        <w:t>. T1070.006 komento.</w:t>
      </w:r>
      <w:bookmarkEnd w:id="111"/>
    </w:p>
    <w:p w14:paraId="057BC639" w14:textId="1B568B50" w:rsidR="00105879" w:rsidRPr="00C97A49" w:rsidRDefault="006D1600" w:rsidP="164A7517">
      <w:r>
        <w:t xml:space="preserve">Tämä ei aiheuttanut hälytystä koska </w:t>
      </w:r>
      <w:r w:rsidR="00F80E01">
        <w:t xml:space="preserve">yksikään </w:t>
      </w:r>
      <w:proofErr w:type="spellStart"/>
      <w:r w:rsidR="005B2FAD">
        <w:t>Elasticiin</w:t>
      </w:r>
      <w:proofErr w:type="spellEnd"/>
      <w:r w:rsidR="005B2FAD">
        <w:t xml:space="preserve"> määritetty </w:t>
      </w:r>
      <w:r w:rsidR="00F80E01">
        <w:t xml:space="preserve">sääntö ei </w:t>
      </w:r>
      <w:r w:rsidR="00373F25">
        <w:t xml:space="preserve">tunnistanut </w:t>
      </w:r>
      <w:r w:rsidR="0077015B">
        <w:t>järjestelmän ajan muuttamista uhkaksi.</w:t>
      </w:r>
    </w:p>
    <w:p w14:paraId="46F6F073" w14:textId="599E037D" w:rsidR="2239600A" w:rsidRPr="00502875" w:rsidRDefault="2239600A" w:rsidP="0077015B">
      <w:pPr>
        <w:pStyle w:val="Otsikko3"/>
      </w:pPr>
      <w:bookmarkStart w:id="112" w:name="_Toc182737659"/>
      <w:r w:rsidRPr="00502875">
        <w:t>Sivuttaisliike</w:t>
      </w:r>
      <w:bookmarkEnd w:id="112"/>
    </w:p>
    <w:p w14:paraId="69D3A137" w14:textId="1E467C3A" w:rsidR="2239600A" w:rsidRDefault="2239600A" w:rsidP="164A7517">
      <w:r>
        <w:t>APT28 käyttää hyväkseen hankittuja tunnistetietoja liikkuakseen verkossa kohti kohdejärjestelmiä, kuten tietokantoja tai palvelimia, joi</w:t>
      </w:r>
      <w:r w:rsidR="0077015B">
        <w:t>ssa</w:t>
      </w:r>
      <w:r>
        <w:t xml:space="preserve"> on arvokasta tietoa.</w:t>
      </w:r>
      <w:r w:rsidR="003E45DA">
        <w:t xml:space="preserve"> Testasimme tekniikkaa T1550.002: </w:t>
      </w:r>
      <w:proofErr w:type="spellStart"/>
      <w:r w:rsidR="00377F1D">
        <w:t>Pass</w:t>
      </w:r>
      <w:proofErr w:type="spellEnd"/>
      <w:r w:rsidR="00377F1D">
        <w:t xml:space="preserve"> </w:t>
      </w:r>
      <w:proofErr w:type="spellStart"/>
      <w:r w:rsidR="00377F1D">
        <w:t>the</w:t>
      </w:r>
      <w:proofErr w:type="spellEnd"/>
      <w:r w:rsidR="005B3EDF">
        <w:t xml:space="preserve"> </w:t>
      </w:r>
      <w:proofErr w:type="spellStart"/>
      <w:r w:rsidR="005B3EDF">
        <w:t>Hash</w:t>
      </w:r>
      <w:proofErr w:type="spellEnd"/>
      <w:r w:rsidR="005B3EDF">
        <w:t xml:space="preserve">, jossa hyökkääjä </w:t>
      </w:r>
      <w:r w:rsidR="00A14805">
        <w:t>yrittää varastaa</w:t>
      </w:r>
      <w:r w:rsidR="005B3EDF">
        <w:t xml:space="preserve"> </w:t>
      </w:r>
      <w:proofErr w:type="spellStart"/>
      <w:r w:rsidR="005B3EDF">
        <w:t>salasanahashej</w:t>
      </w:r>
      <w:proofErr w:type="spellEnd"/>
      <w:r w:rsidR="00BC2B0E">
        <w:t>, joiden</w:t>
      </w:r>
      <w:r w:rsidR="00A14805">
        <w:t xml:space="preserve"> avulla hyökkääjä pystyy </w:t>
      </w:r>
      <w:r w:rsidR="00BC2B0E">
        <w:t xml:space="preserve">ohittamaan salasanan käyttämällä sille määriteltyä </w:t>
      </w:r>
      <w:proofErr w:type="spellStart"/>
      <w:r w:rsidR="00BC2B0E">
        <w:t>hash</w:t>
      </w:r>
      <w:proofErr w:type="spellEnd"/>
      <w:r w:rsidR="00BC2B0E">
        <w:t>-arvoa.</w:t>
      </w:r>
      <w:r w:rsidR="008B6E19">
        <w:t xml:space="preserve"> Näin hyökkääjällä on mahdollisuus päästä käsiksi kohdejärjestelmään.</w:t>
      </w:r>
    </w:p>
    <w:p w14:paraId="20C0F645" w14:textId="33C27B5A" w:rsidR="00D154A9" w:rsidRPr="007A2BAD" w:rsidRDefault="008B6E19" w:rsidP="5794B7AD">
      <w:r>
        <w:t xml:space="preserve">T1550.002 hyödyntää </w:t>
      </w:r>
      <w:proofErr w:type="spellStart"/>
      <w:r w:rsidR="00BE37FB">
        <w:t>M</w:t>
      </w:r>
      <w:r>
        <w:t>imikatz</w:t>
      </w:r>
      <w:proofErr w:type="spellEnd"/>
      <w:r w:rsidR="00BE37FB">
        <w:t>-ohjelmaa, joten meidän täytyi ladata se käyttöömme. Saimme sen ladattua kuvion 76 mukaisella PowerShell komennolla.</w:t>
      </w:r>
    </w:p>
    <w:p w14:paraId="7595015D" w14:textId="77777777" w:rsidR="00BE37FB" w:rsidRDefault="007A2BAD" w:rsidP="00BE37FB">
      <w:pPr>
        <w:keepNext/>
      </w:pPr>
      <w:r w:rsidRPr="007A2BAD">
        <w:rPr>
          <w:b/>
          <w:bCs/>
          <w:noProof/>
        </w:rPr>
        <w:drawing>
          <wp:inline distT="0" distB="0" distL="0" distR="0" wp14:anchorId="3C9ED9AD" wp14:editId="007816EE">
            <wp:extent cx="6120130" cy="930275"/>
            <wp:effectExtent l="0" t="0" r="0" b="3175"/>
            <wp:docPr id="1442914538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14538" name="Kuva 1" descr="Kuva, joka sisältää kohteen teksti, kuvakaappaus, Fontti&#10;&#10;Kuvaus luotu automaattisesti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009" w14:textId="36A22A84" w:rsidR="007A2BAD" w:rsidRDefault="00BE37FB" w:rsidP="00BE37FB">
      <w:pPr>
        <w:pStyle w:val="Kuvaotsikko"/>
        <w:rPr>
          <w:b/>
          <w:bCs w:val="0"/>
        </w:rPr>
      </w:pPr>
      <w:bookmarkStart w:id="113" w:name="_Toc18273774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76</w:t>
      </w:r>
      <w:r>
        <w:fldChar w:fldCharType="end"/>
      </w:r>
      <w:r>
        <w:t>. Mimikatz:n lataus</w:t>
      </w:r>
      <w:bookmarkEnd w:id="113"/>
    </w:p>
    <w:p w14:paraId="1AA79166" w14:textId="742A0A2B" w:rsidR="007A2BAD" w:rsidRDefault="00BE37FB" w:rsidP="5794B7AD">
      <w:r>
        <w:lastRenderedPageBreak/>
        <w:t xml:space="preserve">Windows </w:t>
      </w:r>
      <w:proofErr w:type="spellStart"/>
      <w:r>
        <w:t>Defender</w:t>
      </w:r>
      <w:proofErr w:type="spellEnd"/>
      <w:r>
        <w:t xml:space="preserve"> tunnistaa </w:t>
      </w:r>
      <w:proofErr w:type="spellStart"/>
      <w:r w:rsidR="00850AAD">
        <w:t>Mimikatz</w:t>
      </w:r>
      <w:r>
        <w:t>:n</w:t>
      </w:r>
      <w:proofErr w:type="spellEnd"/>
      <w:r>
        <w:t xml:space="preserve"> </w:t>
      </w:r>
      <w:r w:rsidR="004F3EDA">
        <w:t>haittaohjelmaksi ja asettaa sen karanteeniin. Kun sen poistaa karanteenista</w:t>
      </w:r>
      <w:r w:rsidR="00FD0D45">
        <w:t xml:space="preserve">, voi ajaa kuvion 77 mukaisen komennon. </w:t>
      </w:r>
    </w:p>
    <w:p w14:paraId="04E16DFE" w14:textId="77777777" w:rsidR="00FD0D45" w:rsidRDefault="00147CCA" w:rsidP="00FD0D45">
      <w:pPr>
        <w:keepNext/>
      </w:pPr>
      <w:r w:rsidRPr="00147CCA">
        <w:rPr>
          <w:noProof/>
        </w:rPr>
        <w:drawing>
          <wp:inline distT="0" distB="0" distL="0" distR="0" wp14:anchorId="660853A2" wp14:editId="3E87A396">
            <wp:extent cx="6120130" cy="113665"/>
            <wp:effectExtent l="0" t="0" r="0" b="635"/>
            <wp:docPr id="993289903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899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BF8E" w14:textId="58260F2A" w:rsidR="0064743C" w:rsidRPr="00850AAD" w:rsidRDefault="00FD0D45" w:rsidP="00FD0D45">
      <w:pPr>
        <w:pStyle w:val="Kuvaotsikko"/>
      </w:pPr>
      <w:bookmarkStart w:id="114" w:name="_Toc18273774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77</w:t>
      </w:r>
      <w:r>
        <w:fldChar w:fldCharType="end"/>
      </w:r>
      <w:r>
        <w:t>. T1550.002 komento</w:t>
      </w:r>
      <w:bookmarkEnd w:id="114"/>
    </w:p>
    <w:p w14:paraId="1D935A68" w14:textId="378D9502" w:rsidR="009B5D9A" w:rsidRDefault="00FD0D45" w:rsidP="5794B7AD">
      <w:r>
        <w:t>WS01:lle tuli ilmoitus</w:t>
      </w:r>
      <w:r w:rsidR="003B766B">
        <w:t xml:space="preserve">, jossa kerrottiin </w:t>
      </w:r>
      <w:proofErr w:type="spellStart"/>
      <w:r w:rsidR="003B766B">
        <w:t>Elasticin</w:t>
      </w:r>
      <w:proofErr w:type="spellEnd"/>
      <w:r w:rsidR="003B766B">
        <w:t xml:space="preserve"> estäneen </w:t>
      </w:r>
      <w:proofErr w:type="spellStart"/>
      <w:r w:rsidR="003B766B">
        <w:t>mimikatz.exen</w:t>
      </w:r>
      <w:proofErr w:type="spellEnd"/>
      <w:r w:rsidR="003B766B">
        <w:t xml:space="preserve"> käynnistymisen. (Kuvio 78).</w:t>
      </w:r>
    </w:p>
    <w:p w14:paraId="255C7DC7" w14:textId="77777777" w:rsidR="003B766B" w:rsidRDefault="006E3515" w:rsidP="003B766B">
      <w:pPr>
        <w:keepNext/>
      </w:pPr>
      <w:r>
        <w:rPr>
          <w:noProof/>
        </w:rPr>
        <w:drawing>
          <wp:inline distT="0" distB="0" distL="0" distR="0" wp14:anchorId="06196201" wp14:editId="52EEE275">
            <wp:extent cx="4476584" cy="2104988"/>
            <wp:effectExtent l="0" t="0" r="635" b="0"/>
            <wp:docPr id="523755251" name="Kuva 1" descr="Kuva, joka sisältää kohteen teksti, ohjelmisto, Tietokonekuvake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55251" name="Kuva 1" descr="Kuva, joka sisältää kohteen teksti, ohjelmisto, Tietokonekuvake, Verkkosivusto&#10;&#10;Kuvaus luotu automaattisesti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618" cy="210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AD475" w14:textId="090678DE" w:rsidR="006E3515" w:rsidRDefault="003B766B" w:rsidP="003B766B">
      <w:pPr>
        <w:pStyle w:val="Kuvaotsikko"/>
      </w:pPr>
      <w:bookmarkStart w:id="115" w:name="_Toc18273774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78</w:t>
      </w:r>
      <w:r>
        <w:fldChar w:fldCharType="end"/>
      </w:r>
      <w:r>
        <w:t>. Elastic estää mimikatz:n</w:t>
      </w:r>
      <w:bookmarkEnd w:id="115"/>
    </w:p>
    <w:p w14:paraId="564366E4" w14:textId="780A207F" w:rsidR="006E3515" w:rsidRDefault="003B766B" w:rsidP="5794B7AD">
      <w:r>
        <w:t xml:space="preserve">Samaan aikaan myös </w:t>
      </w:r>
      <w:proofErr w:type="spellStart"/>
      <w:r>
        <w:t>Elasticin</w:t>
      </w:r>
      <w:proofErr w:type="spellEnd"/>
      <w:r>
        <w:t xml:space="preserve"> käyttöliittymään tuli hälytys (Kuvio 79).</w:t>
      </w:r>
    </w:p>
    <w:p w14:paraId="1572D7B1" w14:textId="77777777" w:rsidR="003B766B" w:rsidRDefault="000555BD" w:rsidP="003B766B">
      <w:pPr>
        <w:keepNext/>
      </w:pPr>
      <w:r w:rsidRPr="000555BD">
        <w:rPr>
          <w:noProof/>
        </w:rPr>
        <w:lastRenderedPageBreak/>
        <w:drawing>
          <wp:inline distT="0" distB="0" distL="0" distR="0" wp14:anchorId="2335CDFA" wp14:editId="7D3A85FD">
            <wp:extent cx="6120130" cy="2663825"/>
            <wp:effectExtent l="0" t="0" r="0" b="3175"/>
            <wp:docPr id="824418559" name="Kuva 1" descr="Kuva, joka sisältää kohteen teksti, diagrammi, viiva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18559" name="Kuva 1" descr="Kuva, joka sisältää kohteen teksti, diagrammi, viiva, Fontti&#10;&#10;Kuvaus luotu automaattisesti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EA22" w14:textId="44E7EC9D" w:rsidR="006E3515" w:rsidRPr="006342AA" w:rsidRDefault="003B766B" w:rsidP="003B766B">
      <w:pPr>
        <w:pStyle w:val="Kuvaotsikko"/>
      </w:pPr>
      <w:bookmarkStart w:id="116" w:name="_Toc18273774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79</w:t>
      </w:r>
      <w:r>
        <w:fldChar w:fldCharType="end"/>
      </w:r>
      <w:r>
        <w:t>. T1550.002 hälytys</w:t>
      </w:r>
      <w:bookmarkEnd w:id="116"/>
    </w:p>
    <w:p w14:paraId="1E83B09F" w14:textId="2003D33C" w:rsidR="2239600A" w:rsidRPr="009B5D9A" w:rsidRDefault="2239600A" w:rsidP="00716C65">
      <w:pPr>
        <w:pStyle w:val="Otsikko3"/>
      </w:pPr>
      <w:bookmarkStart w:id="117" w:name="_Toc182737660"/>
      <w:r w:rsidRPr="7ED8640D">
        <w:t>Tiedon keruu</w:t>
      </w:r>
      <w:bookmarkEnd w:id="117"/>
    </w:p>
    <w:p w14:paraId="6D437146" w14:textId="405B98C8" w:rsidR="00382C46" w:rsidRDefault="2239600A" w:rsidP="164A7517">
      <w:r>
        <w:t>Hyökkääjä etsii järjestelmistä arvokasta tietoa, kuten asiakirjoja tai arkaluonteisia tiedostoja, joita voidaan myöhemmin siirtää organisaation ulkopuolelle.</w:t>
      </w:r>
      <w:r w:rsidR="00716C65">
        <w:t xml:space="preserve"> Testasimme tekniikkaa T1113: Näytön tallennus</w:t>
      </w:r>
      <w:r w:rsidR="00F71612">
        <w:t>. Tässä tekniikassa hyökkääjä on saavuttanut pääsyn järjestelmään ja ottaa</w:t>
      </w:r>
      <w:r w:rsidR="009B50E9">
        <w:t xml:space="preserve"> näyttökuvia. Hyökkääjä voi ottaa kuvakaappauksia esimerkiksi tärkeistä dokumenteista.</w:t>
      </w:r>
    </w:p>
    <w:p w14:paraId="738E5385" w14:textId="3E3A517B" w:rsidR="0034332E" w:rsidRDefault="009B50E9" w:rsidP="164A7517">
      <w:r>
        <w:t>Ajoimme</w:t>
      </w:r>
      <w:r w:rsidR="0034332E">
        <w:t xml:space="preserve"> </w:t>
      </w:r>
      <w:proofErr w:type="spellStart"/>
      <w:r>
        <w:t>PowerShellillä</w:t>
      </w:r>
      <w:proofErr w:type="spellEnd"/>
      <w:r w:rsidR="0034332E">
        <w:t xml:space="preserve"> </w:t>
      </w:r>
      <w:r>
        <w:t xml:space="preserve">kuvion 80 mukaisen </w:t>
      </w:r>
      <w:r w:rsidR="0034332E">
        <w:t>komentosarja</w:t>
      </w:r>
      <w:r>
        <w:t>n.</w:t>
      </w:r>
      <w:r w:rsidR="00382C46">
        <w:t xml:space="preserve"> </w:t>
      </w:r>
      <w:r>
        <w:t>T</w:t>
      </w:r>
      <w:r w:rsidR="00382C46">
        <w:t>ämä suorittaa psr.exe tiedoston (</w:t>
      </w:r>
      <w:proofErr w:type="spellStart"/>
      <w:r w:rsidR="008F5546">
        <w:t>problem</w:t>
      </w:r>
      <w:proofErr w:type="spellEnd"/>
      <w:r w:rsidR="008F5546">
        <w:t xml:space="preserve"> </w:t>
      </w:r>
      <w:proofErr w:type="spellStart"/>
      <w:r w:rsidR="008F5546">
        <w:t>steps</w:t>
      </w:r>
      <w:proofErr w:type="spellEnd"/>
      <w:r w:rsidR="008F5546">
        <w:t xml:space="preserve"> </w:t>
      </w:r>
      <w:proofErr w:type="spellStart"/>
      <w:r w:rsidR="008F5546">
        <w:t>recorder</w:t>
      </w:r>
      <w:proofErr w:type="spellEnd"/>
      <w:r w:rsidR="008F5546">
        <w:t>)</w:t>
      </w:r>
      <w:r w:rsidR="009F1B9C">
        <w:t>,</w:t>
      </w:r>
      <w:r w:rsidR="008F5546">
        <w:t xml:space="preserve"> joka tallentaa suoritettuja tapahtumia. </w:t>
      </w:r>
      <w:r w:rsidR="009F1B9C">
        <w:t>K</w:t>
      </w:r>
      <w:r w:rsidR="006F70CD">
        <w:t xml:space="preserve">omentosarjassa on myös </w:t>
      </w:r>
      <w:proofErr w:type="spellStart"/>
      <w:r w:rsidR="009F1B9C">
        <w:t>myös</w:t>
      </w:r>
      <w:proofErr w:type="spellEnd"/>
      <w:r w:rsidR="009F1B9C">
        <w:t xml:space="preserve"> komentoja, jotka simuloivat hiiren liikettä.</w:t>
      </w:r>
    </w:p>
    <w:p w14:paraId="26872E45" w14:textId="77777777" w:rsidR="009F1B9C" w:rsidRDefault="0034332E" w:rsidP="009F1B9C">
      <w:pPr>
        <w:keepNext/>
      </w:pPr>
      <w:r w:rsidRPr="0034332E">
        <w:rPr>
          <w:noProof/>
        </w:rPr>
        <w:drawing>
          <wp:inline distT="0" distB="0" distL="0" distR="0" wp14:anchorId="5772448D" wp14:editId="08A45EE6">
            <wp:extent cx="6120130" cy="369570"/>
            <wp:effectExtent l="0" t="0" r="0" b="0"/>
            <wp:docPr id="33251447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144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8494" w14:textId="3AE1DCF4" w:rsidR="0034332E" w:rsidRDefault="009F1B9C" w:rsidP="009F1B9C">
      <w:pPr>
        <w:pStyle w:val="Kuvaotsikko"/>
      </w:pPr>
      <w:bookmarkStart w:id="118" w:name="_Toc18273774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80</w:t>
      </w:r>
      <w:r>
        <w:fldChar w:fldCharType="end"/>
      </w:r>
      <w:r>
        <w:t>. T1113 komento</w:t>
      </w:r>
      <w:bookmarkEnd w:id="118"/>
    </w:p>
    <w:p w14:paraId="610F0320" w14:textId="486A5EA3" w:rsidR="009F1B9C" w:rsidRDefault="0034332E" w:rsidP="009F1B9C">
      <w:pPr>
        <w:keepNext/>
      </w:pPr>
      <w:r>
        <w:lastRenderedPageBreak/>
        <w:t xml:space="preserve">Tämä ei aluksi </w:t>
      </w:r>
      <w:r w:rsidR="009F1B9C">
        <w:t>aiheuttanut</w:t>
      </w:r>
      <w:r>
        <w:t xml:space="preserve"> hälytystä mutta loimme uuden </w:t>
      </w:r>
      <w:r w:rsidR="009F1B9C">
        <w:t>hälytyssäännön,</w:t>
      </w:r>
      <w:r>
        <w:t xml:space="preserve"> joka huomaa</w:t>
      </w:r>
      <w:r w:rsidR="004D72B1">
        <w:t>, kun</w:t>
      </w:r>
      <w:r>
        <w:t xml:space="preserve"> psr.</w:t>
      </w:r>
      <w:r w:rsidR="003D5131">
        <w:t>exe</w:t>
      </w:r>
      <w:r w:rsidR="004D72B1">
        <w:t xml:space="preserve"> ajetaan. </w:t>
      </w:r>
      <w:r w:rsidR="00310924">
        <w:t>(Kuvio 81)</w:t>
      </w:r>
      <w:r w:rsidR="004D72B1" w:rsidRPr="004D72B1">
        <w:rPr>
          <w:noProof/>
        </w:rPr>
        <w:drawing>
          <wp:inline distT="0" distB="0" distL="0" distR="0" wp14:anchorId="0D60A2A5" wp14:editId="4339E79E">
            <wp:extent cx="6120130" cy="801370"/>
            <wp:effectExtent l="0" t="0" r="0" b="0"/>
            <wp:docPr id="1605429707" name="Kuva 1" descr="Kuva, joka sisältää kohteen teksti, kuvakaappaus, viiva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29707" name="Kuva 1" descr="Kuva, joka sisältää kohteen teksti, kuvakaappaus, viiva, Fontti&#10;&#10;Kuvaus luotu automaattisesti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2C70" w14:textId="031C90DA" w:rsidR="00EA0622" w:rsidRDefault="009F1B9C" w:rsidP="009F1B9C">
      <w:pPr>
        <w:pStyle w:val="Kuvaotsikko"/>
      </w:pPr>
      <w:bookmarkStart w:id="119" w:name="_Toc18273774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81</w:t>
      </w:r>
      <w:r>
        <w:fldChar w:fldCharType="end"/>
      </w:r>
      <w:r>
        <w:t>. Uuden hälytyssäännön luonti</w:t>
      </w:r>
      <w:bookmarkEnd w:id="119"/>
    </w:p>
    <w:p w14:paraId="0C1CD425" w14:textId="6ABC8B2D" w:rsidR="00AB285F" w:rsidRPr="00E0321B" w:rsidRDefault="00AB285F" w:rsidP="164A7517">
      <w:r>
        <w:t xml:space="preserve">Säännön </w:t>
      </w:r>
      <w:r w:rsidR="004F3CCF">
        <w:t>luonnin jälkeen</w:t>
      </w:r>
      <w:r w:rsidR="009F1B9C">
        <w:t xml:space="preserve"> </w:t>
      </w:r>
      <w:r w:rsidR="00313A18">
        <w:t xml:space="preserve">ajoimme </w:t>
      </w:r>
      <w:r w:rsidR="009F1B9C">
        <w:t>komentosarjan</w:t>
      </w:r>
      <w:r w:rsidR="00051B4D">
        <w:t xml:space="preserve"> uudelleen</w:t>
      </w:r>
      <w:r w:rsidR="009F1B9C">
        <w:t xml:space="preserve"> ja </w:t>
      </w:r>
      <w:r w:rsidR="00051B4D">
        <w:t>saimme hälytyksen aikaiseksi</w:t>
      </w:r>
      <w:r w:rsidR="002123F8">
        <w:t xml:space="preserve"> (kuvio</w:t>
      </w:r>
      <w:r w:rsidR="009F1B9C">
        <w:t xml:space="preserve"> 82</w:t>
      </w:r>
      <w:r w:rsidR="002123F8">
        <w:t>)</w:t>
      </w:r>
      <w:r w:rsidR="00051B4D">
        <w:t xml:space="preserve">. </w:t>
      </w:r>
      <w:r w:rsidR="00287AD5">
        <w:t>Emme siis saaneet hälytystä aluksi, koska komennon käyttämi</w:t>
      </w:r>
      <w:r w:rsidR="00997D7F">
        <w:t xml:space="preserve">stä ei </w:t>
      </w:r>
      <w:r w:rsidR="0087292D">
        <w:t>ollut</w:t>
      </w:r>
      <w:r w:rsidR="00287AD5">
        <w:t xml:space="preserve"> </w:t>
      </w:r>
      <w:r w:rsidR="002123F8">
        <w:t>määritelty aiheuttamaan hälytystä.</w:t>
      </w:r>
    </w:p>
    <w:p w14:paraId="52B066AC" w14:textId="77777777" w:rsidR="009F1B9C" w:rsidRDefault="00B21D68" w:rsidP="009F1B9C">
      <w:pPr>
        <w:keepNext/>
      </w:pPr>
      <w:r w:rsidRPr="00B21D68">
        <w:rPr>
          <w:noProof/>
        </w:rPr>
        <w:drawing>
          <wp:inline distT="0" distB="0" distL="0" distR="0" wp14:anchorId="30FFFC39" wp14:editId="2241EC92">
            <wp:extent cx="6120130" cy="2468880"/>
            <wp:effectExtent l="0" t="0" r="0" b="7620"/>
            <wp:docPr id="482757709" name="Kuva 1" descr="Kuva, joka sisältää kohteen teksti, diagrammi, viiva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57709" name="Kuva 1" descr="Kuva, joka sisältää kohteen teksti, diagrammi, viiva, Fontti&#10;&#10;Kuvaus luotu automaattisesti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923" w14:textId="29E3AB6F" w:rsidR="009F1B9C" w:rsidRDefault="009F1B9C" w:rsidP="009F1B9C">
      <w:pPr>
        <w:pStyle w:val="Kuvaotsikko"/>
      </w:pPr>
      <w:bookmarkStart w:id="120" w:name="_Toc182737747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82</w:t>
      </w:r>
      <w:r>
        <w:fldChar w:fldCharType="end"/>
      </w:r>
      <w:r>
        <w:t>. T1113 hälytys</w:t>
      </w:r>
      <w:bookmarkEnd w:id="120"/>
    </w:p>
    <w:p w14:paraId="062DCEA2" w14:textId="24D90FB2" w:rsidR="2239600A" w:rsidRPr="009F1B9C" w:rsidRDefault="2239600A" w:rsidP="009F1B9C">
      <w:pPr>
        <w:pStyle w:val="Otsikko3"/>
      </w:pPr>
      <w:bookmarkStart w:id="121" w:name="_Toc182737661"/>
      <w:r w:rsidRPr="00EA0622">
        <w:rPr>
          <w:lang w:val="en-US"/>
        </w:rPr>
        <w:lastRenderedPageBreak/>
        <w:t>Komento ja ohjaus</w:t>
      </w:r>
      <w:bookmarkEnd w:id="121"/>
      <w:r w:rsidRPr="00EA0622">
        <w:rPr>
          <w:lang w:val="en-US"/>
        </w:rPr>
        <w:t xml:space="preserve"> </w:t>
      </w:r>
      <w:r w:rsidR="00DC25F4">
        <w:rPr>
          <w:lang w:val="en-US"/>
        </w:rPr>
        <w:t>(C2)</w:t>
      </w:r>
    </w:p>
    <w:p w14:paraId="3AC8D0D5" w14:textId="0A20DFAD" w:rsidR="2239600A" w:rsidRDefault="2239600A" w:rsidP="164A7517">
      <w:r>
        <w:t>Hyökkääjä luo kanavan ulkoiseen komento- ja ohjauspalvelimeen, jonka avulla hän voi ohjata toimintoja ja siirtää tietoa organisaation ulkopuolelle.</w:t>
      </w:r>
      <w:r w:rsidR="004846BF">
        <w:t xml:space="preserve"> </w:t>
      </w:r>
      <w:r w:rsidR="00FB4838">
        <w:t xml:space="preserve">Testasimme tekniikkaa T1105: Haitallisten työkalujen tuonti järjestelmään. Tällä tekniikalla hyökkääjä voi </w:t>
      </w:r>
      <w:r w:rsidR="00B673A1">
        <w:t>etäyhteyden kautta siirtää haitallisia tiedostoja järjestelmään</w:t>
      </w:r>
      <w:r w:rsidR="00011C18">
        <w:t>.</w:t>
      </w:r>
    </w:p>
    <w:p w14:paraId="0EBC371B" w14:textId="6AD5FAA6" w:rsidR="00CB0831" w:rsidRDefault="00011C18" w:rsidP="007B19C9">
      <w:r>
        <w:t>T</w:t>
      </w:r>
      <w:r w:rsidR="00FC67FB" w:rsidRPr="00FC67FB">
        <w:t>estin suorittamiseksi aj</w:t>
      </w:r>
      <w:r>
        <w:t>oimme</w:t>
      </w:r>
      <w:r w:rsidR="00FC67FB" w:rsidRPr="00FC67FB">
        <w:t xml:space="preserve"> </w:t>
      </w:r>
      <w:proofErr w:type="spellStart"/>
      <w:r>
        <w:t>cmd</w:t>
      </w:r>
      <w:r w:rsidR="00FC67FB" w:rsidRPr="00FC67FB">
        <w:t>:llä</w:t>
      </w:r>
      <w:proofErr w:type="spellEnd"/>
      <w:r w:rsidR="00FC67FB" w:rsidRPr="00FC67FB">
        <w:t xml:space="preserve"> komen</w:t>
      </w:r>
      <w:r>
        <w:t>non</w:t>
      </w:r>
      <w:r w:rsidR="00D04C5C">
        <w:t>,</w:t>
      </w:r>
      <w:r>
        <w:t xml:space="preserve"> joka </w:t>
      </w:r>
      <w:r w:rsidR="00CF3D73">
        <w:t xml:space="preserve">tekee kopion </w:t>
      </w:r>
      <w:proofErr w:type="spellStart"/>
      <w:r w:rsidR="00CF3D73">
        <w:t>c</w:t>
      </w:r>
      <w:r w:rsidR="00BC2FC2">
        <w:t>md.exestä</w:t>
      </w:r>
      <w:proofErr w:type="spellEnd"/>
      <w:r w:rsidR="00BC2FC2">
        <w:t xml:space="preserve"> ja </w:t>
      </w:r>
      <w:r w:rsidR="007E30C4">
        <w:t xml:space="preserve">nimeää sen </w:t>
      </w:r>
      <w:proofErr w:type="spellStart"/>
      <w:r w:rsidR="007E30C4">
        <w:t>svchost.exeksi</w:t>
      </w:r>
      <w:proofErr w:type="spellEnd"/>
      <w:r w:rsidR="007E30C4">
        <w:t xml:space="preserve"> sekä siirtää sen c asemalle</w:t>
      </w:r>
      <w:r w:rsidR="00BF413E">
        <w:t>.</w:t>
      </w:r>
      <w:r w:rsidR="00945FF4">
        <w:t xml:space="preserve"> </w:t>
      </w:r>
      <w:r w:rsidR="00F94AF8">
        <w:t>Komento myös tekee tekstitiedoston, jolla voidaan seurata komennon toimivuutta.</w:t>
      </w:r>
      <w:r w:rsidR="007761DD">
        <w:t xml:space="preserve"> (Kuvio 83).</w:t>
      </w:r>
    </w:p>
    <w:p w14:paraId="1D1D293B" w14:textId="77777777" w:rsidR="007E1758" w:rsidRDefault="007E1758" w:rsidP="007E1758">
      <w:pPr>
        <w:keepNext/>
      </w:pPr>
      <w:r w:rsidRPr="007E1758">
        <w:rPr>
          <w:noProof/>
        </w:rPr>
        <w:drawing>
          <wp:inline distT="0" distB="0" distL="0" distR="0" wp14:anchorId="49BEA623" wp14:editId="2468C5E5">
            <wp:extent cx="4610743" cy="714475"/>
            <wp:effectExtent l="0" t="0" r="0" b="9525"/>
            <wp:docPr id="997332987" name="Kuva 1" descr="Kuva, joka sisältää kohteen teksti, Fontti, kuvakaappaus, Grafiikk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2987" name="Kuva 1" descr="Kuva, joka sisältää kohteen teksti, Fontti, kuvakaappaus, Grafiikka&#10;&#10;Kuvaus luotu automaattisesti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25F" w14:textId="7119B33C" w:rsidR="00655063" w:rsidRDefault="007E1758" w:rsidP="007E1758">
      <w:pPr>
        <w:pStyle w:val="Kuvaotsikko"/>
      </w:pPr>
      <w:bookmarkStart w:id="122" w:name="_Toc182737748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83</w:t>
      </w:r>
      <w:r>
        <w:fldChar w:fldCharType="end"/>
      </w:r>
      <w:r>
        <w:t>. T1105 komento</w:t>
      </w:r>
      <w:bookmarkEnd w:id="122"/>
    </w:p>
    <w:p w14:paraId="7852EA90" w14:textId="229BD06F" w:rsidR="00655063" w:rsidRDefault="00EC0C0E" w:rsidP="007B19C9">
      <w:r>
        <w:t xml:space="preserve">Tästä </w:t>
      </w:r>
      <w:r w:rsidR="007E1758">
        <w:t xml:space="preserve">aiheutui </w:t>
      </w:r>
      <w:r w:rsidR="007761DD">
        <w:t>hälytys. (Kuvio 84).</w:t>
      </w:r>
    </w:p>
    <w:p w14:paraId="3C71C6B0" w14:textId="77777777" w:rsidR="007761DD" w:rsidRDefault="00D04C5C" w:rsidP="007761DD">
      <w:pPr>
        <w:keepNext/>
      </w:pPr>
      <w:r w:rsidRPr="00D04C5C">
        <w:rPr>
          <w:noProof/>
        </w:rPr>
        <w:drawing>
          <wp:inline distT="0" distB="0" distL="0" distR="0" wp14:anchorId="195906F1" wp14:editId="2CFBAABD">
            <wp:extent cx="6120130" cy="88265"/>
            <wp:effectExtent l="0" t="0" r="0" b="6985"/>
            <wp:docPr id="1651806377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063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852F" w14:textId="0D541CDC" w:rsidR="003847EE" w:rsidRPr="00655063" w:rsidRDefault="007761DD" w:rsidP="007761DD">
      <w:pPr>
        <w:pStyle w:val="Kuvaotsikko"/>
      </w:pPr>
      <w:bookmarkStart w:id="123" w:name="_Toc182737749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84</w:t>
      </w:r>
      <w:r>
        <w:fldChar w:fldCharType="end"/>
      </w:r>
      <w:r>
        <w:t>. T1105 hälytys</w:t>
      </w:r>
      <w:bookmarkEnd w:id="123"/>
    </w:p>
    <w:p w14:paraId="0810E930" w14:textId="17C9A580" w:rsidR="00D04C5C" w:rsidRPr="001C1561" w:rsidRDefault="00B10DE7" w:rsidP="001C0A9F">
      <w:pPr>
        <w:pStyle w:val="Otsikko3"/>
        <w:rPr>
          <w:b w:val="0"/>
          <w:bCs/>
        </w:rPr>
      </w:pPr>
      <w:bookmarkStart w:id="124" w:name="_Toc182737662"/>
      <w:r>
        <w:t xml:space="preserve">Tietojen </w:t>
      </w:r>
      <w:r w:rsidR="00D2749A">
        <w:rPr>
          <w:bCs/>
        </w:rPr>
        <w:t>siirtäminen, exfiltraatio</w:t>
      </w:r>
      <w:bookmarkEnd w:id="124"/>
    </w:p>
    <w:p w14:paraId="36DA3638" w14:textId="35B67BE8" w:rsidR="69D97D2B" w:rsidRPr="00D2749A" w:rsidRDefault="2239600A" w:rsidP="69D97D2B">
      <w:r>
        <w:t>Hyökkääjä siirtää tärkeät tiedot organisaation ulkopuolelle, yleensä käyttämällä C2-yhteyttä. Tieto saatetaan pakata ja salata ennen siirtoa.</w:t>
      </w:r>
      <w:r w:rsidR="00A4022D">
        <w:t xml:space="preserve"> Testasimme tekniikkaa T1048.002:</w:t>
      </w:r>
      <w:r w:rsidR="008C780D">
        <w:t xml:space="preserve"> Tietojen</w:t>
      </w:r>
      <w:r w:rsidR="004D313B">
        <w:t xml:space="preserve"> siirtäminen</w:t>
      </w:r>
      <w:r w:rsidR="008C780D">
        <w:t xml:space="preserve"> HTTPS-kanavan kautta.</w:t>
      </w:r>
    </w:p>
    <w:p w14:paraId="15E4B208" w14:textId="0667BC30" w:rsidR="00C3080F" w:rsidRDefault="00D66E1A">
      <w:r w:rsidRPr="00D66E1A">
        <w:lastRenderedPageBreak/>
        <w:t>Testin suoritus vaatii</w:t>
      </w:r>
      <w:r w:rsidR="001425B4">
        <w:t xml:space="preserve"> </w:t>
      </w:r>
      <w:proofErr w:type="spellStart"/>
      <w:r w:rsidR="001425B4">
        <w:t>Curl</w:t>
      </w:r>
      <w:proofErr w:type="spellEnd"/>
      <w:r w:rsidR="001425B4">
        <w:t>-ohjelman</w:t>
      </w:r>
      <w:r w:rsidRPr="00D66E1A">
        <w:t xml:space="preserve"> a</w:t>
      </w:r>
      <w:r>
        <w:t>sentamisen</w:t>
      </w:r>
      <w:r w:rsidR="00C173F0">
        <w:t>,</w:t>
      </w:r>
      <w:r>
        <w:t xml:space="preserve"> joten </w:t>
      </w:r>
      <w:r w:rsidR="00D2749A">
        <w:t>asensimme sen</w:t>
      </w:r>
      <w:r>
        <w:t xml:space="preserve"> ensin</w:t>
      </w:r>
      <w:r w:rsidR="006B6930">
        <w:t xml:space="preserve"> </w:t>
      </w:r>
      <w:r w:rsidR="001425B4">
        <w:t>kuvion 85 komennolla</w:t>
      </w:r>
    </w:p>
    <w:p w14:paraId="69282505" w14:textId="77777777" w:rsidR="001425B4" w:rsidRDefault="006B6930" w:rsidP="001425B4">
      <w:pPr>
        <w:keepNext/>
      </w:pPr>
      <w:r w:rsidRPr="006B6930">
        <w:rPr>
          <w:noProof/>
        </w:rPr>
        <w:drawing>
          <wp:inline distT="0" distB="0" distL="0" distR="0" wp14:anchorId="3A1BC79C" wp14:editId="580E953E">
            <wp:extent cx="6120130" cy="405130"/>
            <wp:effectExtent l="0" t="0" r="0" b="0"/>
            <wp:docPr id="147967803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78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795A" w14:textId="377C1089" w:rsidR="006B6930" w:rsidRPr="00D66E1A" w:rsidRDefault="001425B4" w:rsidP="001425B4">
      <w:pPr>
        <w:pStyle w:val="Kuvaotsikko"/>
      </w:pPr>
      <w:bookmarkStart w:id="125" w:name="_Toc182737750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85</w:t>
      </w:r>
      <w:r>
        <w:fldChar w:fldCharType="end"/>
      </w:r>
      <w:r>
        <w:t>. Curl:n asennus</w:t>
      </w:r>
      <w:bookmarkEnd w:id="125"/>
    </w:p>
    <w:p w14:paraId="6CBEC340" w14:textId="04EF674D" w:rsidR="00F12530" w:rsidRDefault="00C173F0" w:rsidP="00176432">
      <w:r>
        <w:t xml:space="preserve">Seuraavaksi latasimme testiin tarvittavan tiedoston </w:t>
      </w:r>
      <w:proofErr w:type="spellStart"/>
      <w:r>
        <w:t>Atomic</w:t>
      </w:r>
      <w:proofErr w:type="spellEnd"/>
      <w:r>
        <w:t xml:space="preserve"> Red Teamin </w:t>
      </w:r>
      <w:proofErr w:type="spellStart"/>
      <w:r>
        <w:t>repositoriosta</w:t>
      </w:r>
      <w:proofErr w:type="spellEnd"/>
      <w:r w:rsidR="00117CBC">
        <w:t>. Sen ladattuamme lähetimme</w:t>
      </w:r>
      <w:r w:rsidR="00CA1617">
        <w:t xml:space="preserve"> testitiedoston kuvion 86 komennolla file.io -tiedostonjakosivustolle.</w:t>
      </w:r>
    </w:p>
    <w:p w14:paraId="14BDD498" w14:textId="77777777" w:rsidR="00C77FDA" w:rsidRDefault="00C14810" w:rsidP="00C77FDA">
      <w:pPr>
        <w:keepNext/>
      </w:pPr>
      <w:r w:rsidRPr="00C14810">
        <w:rPr>
          <w:noProof/>
        </w:rPr>
        <w:drawing>
          <wp:inline distT="0" distB="0" distL="0" distR="0" wp14:anchorId="512957DE" wp14:editId="09080810">
            <wp:extent cx="6120130" cy="396240"/>
            <wp:effectExtent l="0" t="0" r="0" b="3810"/>
            <wp:docPr id="818708572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85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1401" w14:textId="12E9D2C8" w:rsidR="00C14810" w:rsidRPr="00D66E1A" w:rsidRDefault="00C77FDA" w:rsidP="00C77FDA">
      <w:pPr>
        <w:pStyle w:val="Kuvaotsikko"/>
      </w:pPr>
      <w:bookmarkStart w:id="126" w:name="_Toc182737751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86</w:t>
      </w:r>
      <w:r>
        <w:fldChar w:fldCharType="end"/>
      </w:r>
      <w:r>
        <w:t>. T1048.002 komento</w:t>
      </w:r>
      <w:bookmarkEnd w:id="126"/>
    </w:p>
    <w:p w14:paraId="4BE6F600" w14:textId="1E6FAEC0" w:rsidR="00741B50" w:rsidRDefault="00741B50" w:rsidP="00A063DA">
      <w:r>
        <w:t>Tästä ei aiheutunut hälytystä</w:t>
      </w:r>
      <w:r w:rsidR="00CA1617">
        <w:t xml:space="preserve"> </w:t>
      </w:r>
      <w:proofErr w:type="spellStart"/>
      <w:r w:rsidR="00CA1617">
        <w:t>Elasticiin</w:t>
      </w:r>
      <w:proofErr w:type="spellEnd"/>
      <w:r w:rsidR="00180ED7">
        <w:t xml:space="preserve">. </w:t>
      </w:r>
      <w:r w:rsidR="00157A7B">
        <w:t xml:space="preserve">Se johtuu </w:t>
      </w:r>
      <w:r w:rsidR="00EA3C02">
        <w:t xml:space="preserve">todennäköisesti </w:t>
      </w:r>
      <w:r w:rsidR="00157A7B">
        <w:t xml:space="preserve">siitä, että meillä ei ole sääntöä, joka </w:t>
      </w:r>
      <w:r w:rsidR="000D0944">
        <w:t xml:space="preserve">tarttuisi </w:t>
      </w:r>
      <w:r w:rsidR="00EA3C02">
        <w:t xml:space="preserve">tiedostojen lähettämiseen. </w:t>
      </w:r>
    </w:p>
    <w:p w14:paraId="2E42431B" w14:textId="1D2A8B8D" w:rsidR="00A95A31" w:rsidRPr="00DF358B" w:rsidRDefault="007F38F5" w:rsidP="00A063DA">
      <w:pPr>
        <w:rPr>
          <w:bCs/>
        </w:rPr>
      </w:pPr>
      <w:r w:rsidRPr="00DF358B">
        <w:rPr>
          <w:bCs/>
        </w:rPr>
        <w:t xml:space="preserve">Koska emme saaneet hälytystä aikaiseksi, testasimme myös </w:t>
      </w:r>
      <w:r w:rsidR="00C77FDA" w:rsidRPr="00DF358B">
        <w:rPr>
          <w:bCs/>
        </w:rPr>
        <w:t>toista tekniikkaa, T1567.002.</w:t>
      </w:r>
    </w:p>
    <w:p w14:paraId="3CF49FBA" w14:textId="3DC9031F" w:rsidR="005C443A" w:rsidRPr="006A6763" w:rsidRDefault="006A6763" w:rsidP="00A063DA">
      <w:r>
        <w:t xml:space="preserve">Aloitimme asentamalla </w:t>
      </w:r>
      <w:proofErr w:type="spellStart"/>
      <w:r>
        <w:t>rclone</w:t>
      </w:r>
      <w:proofErr w:type="spellEnd"/>
      <w:r>
        <w:t>-sovelluksen WS01:lle. (Kuvio 87)</w:t>
      </w:r>
      <w:r w:rsidR="00090F2D">
        <w:t>.</w:t>
      </w:r>
    </w:p>
    <w:p w14:paraId="61A6A008" w14:textId="77777777" w:rsidR="006A6763" w:rsidRDefault="002113D1" w:rsidP="006A6763">
      <w:pPr>
        <w:keepNext/>
      </w:pPr>
      <w:r w:rsidRPr="002113D1">
        <w:rPr>
          <w:b/>
          <w:bCs/>
          <w:noProof/>
        </w:rPr>
        <w:drawing>
          <wp:inline distT="0" distB="0" distL="0" distR="0" wp14:anchorId="6AFCBF34" wp14:editId="248078B0">
            <wp:extent cx="5408394" cy="943860"/>
            <wp:effectExtent l="0" t="0" r="1905" b="8890"/>
            <wp:docPr id="302305820" name="Kuva 1" descr="Kuva, joka sisältää kohteen teksti, kuvakaappaus, ohjelmisto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05820" name="Kuva 1" descr="Kuva, joka sisältää kohteen teksti, kuvakaappaus, ohjelmisto, Fontti&#10;&#10;Kuvaus luotu automaattisesti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26122" cy="94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F7A1" w14:textId="3D578395" w:rsidR="002113D1" w:rsidRDefault="006A6763" w:rsidP="006A6763">
      <w:pPr>
        <w:pStyle w:val="Kuvaotsikko"/>
        <w:rPr>
          <w:b/>
          <w:bCs w:val="0"/>
        </w:rPr>
      </w:pPr>
      <w:bookmarkStart w:id="127" w:name="_Toc182737752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87</w:t>
      </w:r>
      <w:r>
        <w:fldChar w:fldCharType="end"/>
      </w:r>
      <w:r>
        <w:t>. Rclonen asentaminen</w:t>
      </w:r>
      <w:bookmarkEnd w:id="127"/>
    </w:p>
    <w:p w14:paraId="22E2DE36" w14:textId="31CA6D1F" w:rsidR="00E57FD8" w:rsidRDefault="009F7872" w:rsidP="00A063DA">
      <w:r>
        <w:lastRenderedPageBreak/>
        <w:t xml:space="preserve">Suoritimme testikomennon, joka lähettää </w:t>
      </w:r>
      <w:r w:rsidR="004B43D2">
        <w:t>tiedoston mega-tiedostonjakopalveluun. (Kuvio 88)</w:t>
      </w:r>
      <w:r w:rsidR="00090F2D">
        <w:t>.</w:t>
      </w:r>
    </w:p>
    <w:p w14:paraId="271432E8" w14:textId="77777777" w:rsidR="004B43D2" w:rsidRDefault="005C2903" w:rsidP="004B43D2">
      <w:pPr>
        <w:keepNext/>
      </w:pPr>
      <w:r w:rsidRPr="005C2903">
        <w:rPr>
          <w:noProof/>
        </w:rPr>
        <w:drawing>
          <wp:inline distT="0" distB="0" distL="0" distR="0" wp14:anchorId="4DE03ACD" wp14:editId="45B288AA">
            <wp:extent cx="6120130" cy="579120"/>
            <wp:effectExtent l="0" t="0" r="0" b="0"/>
            <wp:docPr id="17822449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449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91D6" w14:textId="45D1E1B6" w:rsidR="00E57FD8" w:rsidRDefault="004B43D2" w:rsidP="004B43D2">
      <w:pPr>
        <w:pStyle w:val="Kuvaotsikko"/>
      </w:pPr>
      <w:bookmarkStart w:id="128" w:name="_Toc182737753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88</w:t>
      </w:r>
      <w:r>
        <w:fldChar w:fldCharType="end"/>
      </w:r>
      <w:r>
        <w:t>. T1567.002 komento</w:t>
      </w:r>
      <w:bookmarkEnd w:id="128"/>
    </w:p>
    <w:p w14:paraId="654FE288" w14:textId="72834A68" w:rsidR="004F7294" w:rsidRPr="00E57FD8" w:rsidRDefault="004B43D2" w:rsidP="00A063DA">
      <w:r>
        <w:t xml:space="preserve">Tästäkään ei aiheutunut </w:t>
      </w:r>
      <w:r w:rsidR="006D57C8">
        <w:t>hälytystä, joten päättelimme, että meillä ei ole käytössä sääntöä, joka huomioisi tiedostojen lähettäm</w:t>
      </w:r>
      <w:r w:rsidR="00090F2D">
        <w:t>isen ja tekisi siitä hälytyksen.</w:t>
      </w:r>
    </w:p>
    <w:p w14:paraId="35859E43" w14:textId="201AE60C" w:rsidR="00DA6DD4" w:rsidRPr="00E57FD8" w:rsidRDefault="00033BF6" w:rsidP="00033BF6">
      <w:pPr>
        <w:pStyle w:val="Otsikko1"/>
      </w:pPr>
      <w:bookmarkStart w:id="129" w:name="_Toc182737663"/>
      <w:r>
        <w:t>Valvontanäkymät</w:t>
      </w:r>
      <w:bookmarkEnd w:id="129"/>
    </w:p>
    <w:p w14:paraId="5D594527" w14:textId="6CEFAB69" w:rsidR="00033BF6" w:rsidRDefault="00BD7E0F" w:rsidP="00033BF6">
      <w:r w:rsidRPr="00BD7E0F">
        <w:t xml:space="preserve">Viimeisenä tutustumme </w:t>
      </w:r>
      <w:proofErr w:type="spellStart"/>
      <w:r w:rsidRPr="00BD7E0F">
        <w:t>ElasticSIEMin</w:t>
      </w:r>
      <w:proofErr w:type="spellEnd"/>
      <w:r w:rsidRPr="00BD7E0F">
        <w:t xml:space="preserve"> tarjoamiin v</w:t>
      </w:r>
      <w:r>
        <w:t>alvontanäkymiin ja niiden luomiseen. Valvontanäkym</w:t>
      </w:r>
      <w:r w:rsidR="005A473A">
        <w:t xml:space="preserve">ien </w:t>
      </w:r>
      <w:r w:rsidR="00F41283">
        <w:t xml:space="preserve">kustomointi on keskeinen osa </w:t>
      </w:r>
      <w:r w:rsidR="006F7A76">
        <w:t xml:space="preserve">tapahtumien monitorointia, sillä tavoite on saada mahdollisimman paljon </w:t>
      </w:r>
      <w:r w:rsidR="00EA7EBD">
        <w:t xml:space="preserve">tarpeellista tietoa </w:t>
      </w:r>
      <w:r w:rsidR="00CA4594">
        <w:t>esitetyksi</w:t>
      </w:r>
      <w:r w:rsidR="00F0286C">
        <w:t xml:space="preserve"> halutussa muodossa. </w:t>
      </w:r>
      <w:r w:rsidR="00724379">
        <w:t xml:space="preserve">Usein valvontanäkymiä tehdään useita ja niitä voidaan sitten selata </w:t>
      </w:r>
      <w:r w:rsidR="00F65C93">
        <w:t>ja tarkastella eri näkymiä</w:t>
      </w:r>
      <w:r w:rsidR="005D5F0A">
        <w:t>, joissa on visualisoitu</w:t>
      </w:r>
      <w:r w:rsidR="00AD1ED9">
        <w:t>na erilaista dataa lokeista.</w:t>
      </w:r>
    </w:p>
    <w:p w14:paraId="2C155C94" w14:textId="0DD63FC1" w:rsidR="00337D91" w:rsidRDefault="000951B6" w:rsidP="00033BF6">
      <w:r>
        <w:t xml:space="preserve">Dashboard koostuu useista erilaisista </w:t>
      </w:r>
      <w:r w:rsidR="00717B73">
        <w:t>visualisoinneista,</w:t>
      </w:r>
      <w:r w:rsidR="00C8180C">
        <w:t xml:space="preserve"> jo</w:t>
      </w:r>
      <w:r w:rsidR="00B20E9D">
        <w:t>i</w:t>
      </w:r>
      <w:r w:rsidR="00337D91">
        <w:t xml:space="preserve">ta voi luoda itse </w:t>
      </w:r>
      <w:proofErr w:type="spellStart"/>
      <w:r w:rsidR="009E4758">
        <w:t>E</w:t>
      </w:r>
      <w:r w:rsidR="00337D91">
        <w:t>lasticin</w:t>
      </w:r>
      <w:proofErr w:type="spellEnd"/>
      <w:r w:rsidR="00337D91">
        <w:t xml:space="preserve"> verkkokäyttöliittymässä. </w:t>
      </w:r>
      <w:r w:rsidR="00C30BB8">
        <w:t xml:space="preserve">Kuviossa 89 luotu </w:t>
      </w:r>
      <w:proofErr w:type="spellStart"/>
      <w:r w:rsidR="00C30BB8">
        <w:t>visualisaatio</w:t>
      </w:r>
      <w:proofErr w:type="spellEnd"/>
      <w:r w:rsidR="00C30BB8">
        <w:t xml:space="preserve"> </w:t>
      </w:r>
      <w:r w:rsidR="005B5F78">
        <w:t>Top 5 kohde maasta.</w:t>
      </w:r>
    </w:p>
    <w:p w14:paraId="3A957BF9" w14:textId="77777777" w:rsidR="005B5F78" w:rsidRDefault="005B5F78" w:rsidP="005B5F78">
      <w:pPr>
        <w:keepNext/>
      </w:pPr>
      <w:r w:rsidRPr="005B5F78">
        <w:rPr>
          <w:noProof/>
        </w:rPr>
        <w:lastRenderedPageBreak/>
        <w:drawing>
          <wp:inline distT="0" distB="0" distL="0" distR="0" wp14:anchorId="00D43DB5" wp14:editId="6716D0C5">
            <wp:extent cx="4394200" cy="2206675"/>
            <wp:effectExtent l="0" t="0" r="6350" b="3175"/>
            <wp:docPr id="437544123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44123" name="Kuva 1" descr="Kuva, joka sisältää kohteen teksti, kuvakaappaus, ohjelmisto, Tietokonekuvake&#10;&#10;Kuvaus luotu automaattisesti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9912" cy="223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6F65" w14:textId="6CC79D2C" w:rsidR="005B5F78" w:rsidRDefault="005B5F78" w:rsidP="005B5F78">
      <w:pPr>
        <w:pStyle w:val="Kuvaotsikko"/>
      </w:pPr>
      <w:bookmarkStart w:id="130" w:name="_Toc182737754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89</w:t>
      </w:r>
      <w:r>
        <w:fldChar w:fldCharType="end"/>
      </w:r>
      <w:r>
        <w:t xml:space="preserve">. </w:t>
      </w:r>
      <w:r w:rsidR="00CB4038">
        <w:t>Kohdemaat visualisoituna</w:t>
      </w:r>
      <w:bookmarkEnd w:id="130"/>
    </w:p>
    <w:p w14:paraId="252F29A5" w14:textId="1CC8F90A" w:rsidR="005B5F78" w:rsidRDefault="00C27173" w:rsidP="005B5F78">
      <w:r>
        <w:t xml:space="preserve">Valmiista </w:t>
      </w:r>
      <w:r w:rsidR="00D06263">
        <w:t xml:space="preserve">visualisoinneista löytyi kätevä </w:t>
      </w:r>
      <w:proofErr w:type="spellStart"/>
      <w:r w:rsidR="00735147">
        <w:t>discovery</w:t>
      </w:r>
      <w:proofErr w:type="spellEnd"/>
      <w:r w:rsidR="00735147">
        <w:t xml:space="preserve"> lehden tyylinen </w:t>
      </w:r>
      <w:r w:rsidR="009D2091">
        <w:t>taulukko,</w:t>
      </w:r>
      <w:r w:rsidR="00EE3B23">
        <w:t xml:space="preserve"> joka näyttää epäonnistuneet kirjautumisyritykset. </w:t>
      </w:r>
    </w:p>
    <w:p w14:paraId="508F7710" w14:textId="40E5853D" w:rsidR="00EE3B23" w:rsidRDefault="0005155B" w:rsidP="005B5F78">
      <w:r>
        <w:t>T</w:t>
      </w:r>
      <w:r w:rsidR="00FD0E9A">
        <w:t>estiksi aj</w:t>
      </w:r>
      <w:r>
        <w:t>oimme</w:t>
      </w:r>
      <w:r w:rsidR="00FD0E9A">
        <w:t xml:space="preserve"> </w:t>
      </w:r>
      <w:r w:rsidR="00153AB9">
        <w:t>kuvio</w:t>
      </w:r>
      <w:r>
        <w:t>n</w:t>
      </w:r>
      <w:r w:rsidR="00153AB9">
        <w:t xml:space="preserve"> 90 </w:t>
      </w:r>
      <w:r>
        <w:t xml:space="preserve">komennon </w:t>
      </w:r>
      <w:r w:rsidR="00153AB9">
        <w:t xml:space="preserve">Kalilla. </w:t>
      </w:r>
      <w:r>
        <w:t>K</w:t>
      </w:r>
      <w:r w:rsidR="00153AB9">
        <w:t xml:space="preserve">omento tekee </w:t>
      </w:r>
      <w:proofErr w:type="spellStart"/>
      <w:r w:rsidR="00153AB9">
        <w:t>bruteforce</w:t>
      </w:r>
      <w:proofErr w:type="spellEnd"/>
      <w:r w:rsidR="00153AB9">
        <w:t xml:space="preserve"> hyökkäyksen </w:t>
      </w:r>
      <w:r w:rsidR="00204952">
        <w:t>users.txt tiedostossa märitetylle käyttäjille, käyttäen rockyou.txt tiedostoa salasanojen kokeiluun</w:t>
      </w:r>
    </w:p>
    <w:p w14:paraId="64173338" w14:textId="77777777" w:rsidR="00204952" w:rsidRDefault="00153AB9" w:rsidP="00204952">
      <w:pPr>
        <w:keepNext/>
      </w:pPr>
      <w:r w:rsidRPr="00153AB9">
        <w:rPr>
          <w:noProof/>
        </w:rPr>
        <w:drawing>
          <wp:inline distT="0" distB="0" distL="0" distR="0" wp14:anchorId="63E15926" wp14:editId="0C03273B">
            <wp:extent cx="6120130" cy="455930"/>
            <wp:effectExtent l="0" t="0" r="0" b="1270"/>
            <wp:docPr id="112270139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013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BB23" w14:textId="522ECB8A" w:rsidR="00153AB9" w:rsidRDefault="00204952" w:rsidP="00204952">
      <w:pPr>
        <w:pStyle w:val="Kuvaotsikko"/>
      </w:pPr>
      <w:bookmarkStart w:id="131" w:name="_Toc182737755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 w:rsidR="00CC4F00">
        <w:t>90</w:t>
      </w:r>
      <w:r>
        <w:fldChar w:fldCharType="end"/>
      </w:r>
      <w:r>
        <w:t>. bruteforce</w:t>
      </w:r>
      <w:bookmarkEnd w:id="131"/>
    </w:p>
    <w:p w14:paraId="200DC047" w14:textId="2955761A" w:rsidR="00204952" w:rsidRDefault="0005155B" w:rsidP="00204952">
      <w:r>
        <w:t xml:space="preserve">Visualisointiin tuli </w:t>
      </w:r>
      <w:r w:rsidR="00C266BF">
        <w:t>näkyviin</w:t>
      </w:r>
      <w:r w:rsidR="00204952">
        <w:t xml:space="preserve"> epäonnistuneita </w:t>
      </w:r>
      <w:r w:rsidR="009D2091">
        <w:t>kirjautumis</w:t>
      </w:r>
      <w:r w:rsidR="00204952">
        <w:t>yrityksiä</w:t>
      </w:r>
      <w:r w:rsidR="00C266BF">
        <w:t>. (Kuvio 91).</w:t>
      </w:r>
    </w:p>
    <w:p w14:paraId="080AF9D4" w14:textId="77777777" w:rsidR="00CC4F00" w:rsidRDefault="00CC4F00" w:rsidP="00CC4F00">
      <w:pPr>
        <w:keepNext/>
      </w:pPr>
      <w:r w:rsidRPr="00CC4F00">
        <w:rPr>
          <w:noProof/>
        </w:rPr>
        <w:lastRenderedPageBreak/>
        <w:drawing>
          <wp:inline distT="0" distB="0" distL="0" distR="0" wp14:anchorId="6E470926" wp14:editId="6AECD054">
            <wp:extent cx="5876428" cy="1424293"/>
            <wp:effectExtent l="0" t="0" r="0" b="5080"/>
            <wp:docPr id="238027819" name="Kuva 1" descr="Kuva, joka sisältää kohteen teksti, viiva, kuvakaappaus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27819" name="Kuva 1" descr="Kuva, joka sisältää kohteen teksti, viiva, kuvakaappaus, numero&#10;&#10;Kuvaus luotu automaattisesti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88369" cy="142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8719" w14:textId="1C9952E1" w:rsidR="00204952" w:rsidRPr="00204952" w:rsidRDefault="00CC4F00" w:rsidP="00CC4F00">
      <w:pPr>
        <w:pStyle w:val="Kuvaotsikko"/>
      </w:pPr>
      <w:bookmarkStart w:id="132" w:name="_Toc182737756"/>
      <w:r>
        <w:t xml:space="preserve">Kuvio </w:t>
      </w:r>
      <w:r>
        <w:fldChar w:fldCharType="begin"/>
      </w:r>
      <w:r>
        <w:instrText xml:space="preserve"> SEQ Kuvio \* ARABIC </w:instrText>
      </w:r>
      <w:r>
        <w:fldChar w:fldCharType="separate"/>
      </w:r>
      <w:r>
        <w:t>91</w:t>
      </w:r>
      <w:r>
        <w:fldChar w:fldCharType="end"/>
      </w:r>
      <w:r>
        <w:t>.</w:t>
      </w:r>
      <w:r w:rsidR="002E1C06">
        <w:t xml:space="preserve"> Epäonnistuneet </w:t>
      </w:r>
      <w:r>
        <w:t>kirjautumisyritykset</w:t>
      </w:r>
      <w:bookmarkEnd w:id="132"/>
    </w:p>
    <w:p w14:paraId="0A0BF236" w14:textId="77777777" w:rsidR="005D5F0A" w:rsidRPr="00BD7E0F" w:rsidRDefault="005D5F0A" w:rsidP="00033BF6"/>
    <w:p w14:paraId="718A8228" w14:textId="24075DC0" w:rsidR="005F4809" w:rsidRDefault="005F4809" w:rsidP="005F4809">
      <w:pPr>
        <w:pStyle w:val="Otsikko1"/>
      </w:pPr>
      <w:bookmarkStart w:id="133" w:name="_Toc182737664"/>
      <w:r>
        <w:t>Pohdinta</w:t>
      </w:r>
      <w:bookmarkEnd w:id="133"/>
    </w:p>
    <w:p w14:paraId="4930A1D3" w14:textId="16D91996" w:rsidR="006564F1" w:rsidRPr="00134089" w:rsidRDefault="00E73824" w:rsidP="00EC2301">
      <w:r w:rsidRPr="00134089">
        <w:t xml:space="preserve">Tämä oli Tietoturvakontrollit opintojakson </w:t>
      </w:r>
      <w:r w:rsidR="007A3060" w:rsidRPr="00134089">
        <w:t>selkeästi</w:t>
      </w:r>
      <w:r w:rsidRPr="00134089">
        <w:t xml:space="preserve"> haastavin laboratorioharjoitus tähän mennessä. </w:t>
      </w:r>
      <w:r w:rsidR="00BE7CDA" w:rsidRPr="00134089">
        <w:t xml:space="preserve">Ympäristössä oli hieman konfigurointiongelmia etenkin sertifikaattien suhteen ja se aiheutti </w:t>
      </w:r>
      <w:r w:rsidR="000C05E7" w:rsidRPr="00134089">
        <w:t>paljon ylimääräistä työtä. Mutta kuten tulevaisuudessa työelämässäkin</w:t>
      </w:r>
      <w:r w:rsidR="00D21133" w:rsidRPr="00134089">
        <w:t xml:space="preserve">, kaikki ei ole aina valmiiksi kunnossa ja täytyy itse tutkia, miksi jokin ei toimi. Haasteet </w:t>
      </w:r>
      <w:r w:rsidR="00B154AB" w:rsidRPr="00134089">
        <w:t xml:space="preserve">tuntuivat aluksi turhauttavilta, mutta kun ne saatiin </w:t>
      </w:r>
      <w:r w:rsidR="007A3060" w:rsidRPr="00134089">
        <w:t>selätettyä,</w:t>
      </w:r>
      <w:r w:rsidR="00B154AB" w:rsidRPr="00134089">
        <w:t xml:space="preserve"> fiilis oli mahtava. Tässäkin harjoituksessa tuli siis </w:t>
      </w:r>
      <w:r w:rsidR="006564F1" w:rsidRPr="00134089">
        <w:t>paljon hyvää oppia ongelmanratkaisuun, mikä on aina hyväksi tulevaisuutta ajatellen.</w:t>
      </w:r>
    </w:p>
    <w:p w14:paraId="274B4A9C" w14:textId="77777777" w:rsidR="000E5284" w:rsidRPr="00134089" w:rsidRDefault="0031704A" w:rsidP="00EC2301">
      <w:r w:rsidRPr="00134089">
        <w:t>Harjoituksessa käytetyt järjestelmät ja työkalut tulivat hyvin tutuiksi</w:t>
      </w:r>
      <w:r w:rsidR="003116CD" w:rsidRPr="00134089">
        <w:t xml:space="preserve">. Oli mukava päästä integroimaan eri ympäristöjä </w:t>
      </w:r>
      <w:proofErr w:type="spellStart"/>
      <w:r w:rsidR="003116CD" w:rsidRPr="00134089">
        <w:t>Elasticiin</w:t>
      </w:r>
      <w:proofErr w:type="spellEnd"/>
      <w:r w:rsidR="003116CD" w:rsidRPr="00134089">
        <w:t xml:space="preserve"> ja nähdä visuaalisesti eri </w:t>
      </w:r>
      <w:proofErr w:type="spellStart"/>
      <w:r w:rsidR="003116CD" w:rsidRPr="00134089">
        <w:t>dashboardejen</w:t>
      </w:r>
      <w:proofErr w:type="spellEnd"/>
      <w:r w:rsidR="003116CD" w:rsidRPr="00134089">
        <w:t xml:space="preserve"> avulla mitä </w:t>
      </w:r>
      <w:r w:rsidR="00495F50" w:rsidRPr="00134089">
        <w:t xml:space="preserve">järjestelmissä tapahtuu, kun niihin aiheutetaan hyökkäyksiä. </w:t>
      </w:r>
      <w:r w:rsidR="007F4334" w:rsidRPr="00134089">
        <w:t xml:space="preserve">SIEM on työkalu, jota on hyvä oppia käyttämään. Työelämässä on erittäin todennäköistä, että </w:t>
      </w:r>
      <w:r w:rsidR="003A2F45" w:rsidRPr="00134089">
        <w:t xml:space="preserve">jos työtehtävässä käytetään </w:t>
      </w:r>
      <w:proofErr w:type="spellStart"/>
      <w:r w:rsidR="003A2F45" w:rsidRPr="00134089">
        <w:t>SIEMiä</w:t>
      </w:r>
      <w:proofErr w:type="spellEnd"/>
      <w:r w:rsidR="003A2F45" w:rsidRPr="00134089">
        <w:t xml:space="preserve">, se on jokin muu kuin </w:t>
      </w:r>
      <w:proofErr w:type="spellStart"/>
      <w:r w:rsidR="003A2F45" w:rsidRPr="00134089">
        <w:t>Elastic</w:t>
      </w:r>
      <w:proofErr w:type="spellEnd"/>
      <w:r w:rsidR="003A2F45" w:rsidRPr="00134089">
        <w:t>,</w:t>
      </w:r>
      <w:r w:rsidR="00883E04" w:rsidRPr="00134089">
        <w:t xml:space="preserve"> joten muiden vastaavien opettelu jää omalle ajalle. </w:t>
      </w:r>
      <w:proofErr w:type="spellStart"/>
      <w:r w:rsidR="00883E04" w:rsidRPr="00134089">
        <w:t>Elasticin</w:t>
      </w:r>
      <w:proofErr w:type="spellEnd"/>
      <w:r w:rsidR="00883E04" w:rsidRPr="00134089">
        <w:t xml:space="preserve"> käytön oppiminen tu</w:t>
      </w:r>
      <w:r w:rsidR="00FE3470" w:rsidRPr="00134089">
        <w:t xml:space="preserve">o kuitenkin varmasti hyvän pohjan muiden SIEM-järjestelmien käyttöön. </w:t>
      </w:r>
    </w:p>
    <w:p w14:paraId="3F4828D4" w14:textId="4EA28FE7" w:rsidR="005F4809" w:rsidRPr="00134089" w:rsidRDefault="000E5284" w:rsidP="00EC2301">
      <w:r w:rsidRPr="00134089">
        <w:t xml:space="preserve">Teimme harjoituksen aikana ohjeiden mukaan </w:t>
      </w:r>
      <w:proofErr w:type="spellStart"/>
      <w:r w:rsidR="00F82454" w:rsidRPr="00134089">
        <w:t>mallidashboardin</w:t>
      </w:r>
      <w:proofErr w:type="spellEnd"/>
      <w:r w:rsidR="00F82454" w:rsidRPr="00134089">
        <w:t xml:space="preserve"> </w:t>
      </w:r>
      <w:proofErr w:type="spellStart"/>
      <w:r w:rsidR="00F82454" w:rsidRPr="00134089">
        <w:t>Elasticin</w:t>
      </w:r>
      <w:proofErr w:type="spellEnd"/>
      <w:r w:rsidR="00F82454" w:rsidRPr="00134089">
        <w:t xml:space="preserve"> omaa dataa käyttäen ja se vaikutti suhteellisen helpolta</w:t>
      </w:r>
      <w:r w:rsidR="00AD5B0A" w:rsidRPr="00134089">
        <w:t xml:space="preserve">. Kun aloimme tekemään </w:t>
      </w:r>
      <w:r w:rsidR="00D870CC" w:rsidRPr="00134089">
        <w:t xml:space="preserve">omaa </w:t>
      </w:r>
      <w:proofErr w:type="spellStart"/>
      <w:r w:rsidR="00D870CC" w:rsidRPr="00134089">
        <w:t>dashboardia</w:t>
      </w:r>
      <w:proofErr w:type="spellEnd"/>
      <w:r w:rsidR="00D870CC" w:rsidRPr="00134089">
        <w:t xml:space="preserve"> oma</w:t>
      </w:r>
      <w:r w:rsidR="00083F3D">
        <w:t>s</w:t>
      </w:r>
      <w:r w:rsidR="00D870CC" w:rsidRPr="00134089">
        <w:t xml:space="preserve">sa järjestelmässä liikkuvan datan perusteella tilanne olikin vähän vaikeampi. Saimme kuitenkin pieniä </w:t>
      </w:r>
      <w:proofErr w:type="spellStart"/>
      <w:r w:rsidR="00D870CC" w:rsidRPr="00134089">
        <w:t>dashboardeja</w:t>
      </w:r>
      <w:proofErr w:type="spellEnd"/>
      <w:r w:rsidR="00D870CC" w:rsidRPr="00134089">
        <w:t xml:space="preserve"> </w:t>
      </w:r>
      <w:r w:rsidR="00D870CC" w:rsidRPr="00134089">
        <w:lastRenderedPageBreak/>
        <w:t>tehtyä</w:t>
      </w:r>
      <w:r w:rsidR="000F623E" w:rsidRPr="00134089">
        <w:t>, joita on esitelty työn 8. kappaleessa. Päätimme kuitenkin, että ajan säästämiseksi emme käytä niiden tekemiseen aikaa enempää</w:t>
      </w:r>
      <w:r w:rsidR="00E458A3" w:rsidRPr="00134089">
        <w:t xml:space="preserve">, vaan jatkamme kohti uusia haasteita. </w:t>
      </w:r>
      <w:r w:rsidR="006564F1" w:rsidRPr="00134089">
        <w:br w:type="page"/>
      </w:r>
    </w:p>
    <w:p w14:paraId="5678C2F4" w14:textId="602937B3" w:rsidR="00096495" w:rsidRPr="00134089" w:rsidRDefault="00AC0315" w:rsidP="00C266BF">
      <w:pPr>
        <w:pStyle w:val="LhteetOtsikko"/>
        <w:rPr>
          <w:lang w:val="sv-SE"/>
        </w:rPr>
      </w:pPr>
      <w:bookmarkStart w:id="134" w:name="_Toc52971250"/>
      <w:bookmarkStart w:id="135" w:name="_Toc52971609"/>
      <w:bookmarkStart w:id="136" w:name="_Toc58338875"/>
      <w:bookmarkStart w:id="137" w:name="_Toc63413622"/>
      <w:bookmarkStart w:id="138" w:name="_Toc182737665"/>
      <w:r w:rsidRPr="00134089">
        <w:rPr>
          <w:lang w:val="sv-SE"/>
        </w:rPr>
        <w:lastRenderedPageBreak/>
        <w:t>Lähteet</w:t>
      </w:r>
      <w:bookmarkEnd w:id="20"/>
      <w:bookmarkEnd w:id="21"/>
      <w:bookmarkEnd w:id="22"/>
      <w:bookmarkEnd w:id="23"/>
      <w:bookmarkEnd w:id="24"/>
      <w:bookmarkEnd w:id="25"/>
      <w:bookmarkEnd w:id="134"/>
      <w:bookmarkEnd w:id="135"/>
      <w:bookmarkEnd w:id="136"/>
      <w:bookmarkEnd w:id="137"/>
      <w:bookmarkEnd w:id="138"/>
    </w:p>
    <w:p w14:paraId="0690F54D" w14:textId="477E5BA0" w:rsidR="000460F6" w:rsidRDefault="002E1C06" w:rsidP="00725AC4">
      <w:pPr>
        <w:pStyle w:val="Lhdeluettelo"/>
      </w:pPr>
      <w:r w:rsidRPr="00134089">
        <w:rPr>
          <w:lang w:val="sv-SE"/>
        </w:rPr>
        <w:t xml:space="preserve">APT28. </w:t>
      </w:r>
      <w:proofErr w:type="spellStart"/>
      <w:r w:rsidRPr="00134089">
        <w:rPr>
          <w:lang w:val="sv-SE"/>
        </w:rPr>
        <w:t>Mitre</w:t>
      </w:r>
      <w:proofErr w:type="spellEnd"/>
      <w:r w:rsidRPr="00134089">
        <w:rPr>
          <w:lang w:val="sv-SE"/>
        </w:rPr>
        <w:t xml:space="preserve"> Attack Navigator. </w:t>
      </w:r>
      <w:r>
        <w:t xml:space="preserve">Viitattu 10.11.2024. </w:t>
      </w:r>
      <w:hyperlink r:id="rId106" w:history="1">
        <w:r w:rsidR="00096495" w:rsidRPr="002E1C06">
          <w:rPr>
            <w:rStyle w:val="Hyperlinkki"/>
          </w:rPr>
          <w:t>https://mitre-attack.github.io/attack-navigator//#layerURL=https%3A%2F%2Fattack.mitre.org%2Fgroups%2FG0007%2FG0007-enterprise-layer.json</w:t>
        </w:r>
      </w:hyperlink>
    </w:p>
    <w:p w14:paraId="762A30B0" w14:textId="77777777" w:rsidR="002E1C06" w:rsidRDefault="00801BEB" w:rsidP="002E1C06">
      <w:r>
        <w:t xml:space="preserve">Mikä on SIEM? </w:t>
      </w:r>
      <w:r w:rsidR="008D48B6">
        <w:t xml:space="preserve">2024. Microsoftin verkkosivut. Viitattu 7.11.2024. </w:t>
      </w:r>
      <w:hyperlink r:id="rId107" w:history="1">
        <w:r w:rsidR="000460F6" w:rsidRPr="008D48B6">
          <w:rPr>
            <w:rStyle w:val="Hyperlinkki"/>
          </w:rPr>
          <w:t>https://www.microsoft.com/fi-fi/security/business/security-101/what-is-siem</w:t>
        </w:r>
      </w:hyperlink>
    </w:p>
    <w:p w14:paraId="370E2ED0" w14:textId="30E5ACFD" w:rsidR="00734385" w:rsidRDefault="004D6DF7" w:rsidP="002E1C06">
      <w:pPr>
        <w:rPr>
          <w:rStyle w:val="Hyperlinkki"/>
        </w:rPr>
      </w:pPr>
      <w:r w:rsidRPr="00134089">
        <w:rPr>
          <w:lang w:val="en-US"/>
        </w:rPr>
        <w:t xml:space="preserve">What Is SIEM? – Security </w:t>
      </w:r>
      <w:r w:rsidR="00E74CED" w:rsidRPr="00134089">
        <w:rPr>
          <w:lang w:val="en-US"/>
        </w:rPr>
        <w:t>I</w:t>
      </w:r>
      <w:r w:rsidRPr="00134089">
        <w:rPr>
          <w:lang w:val="en-US"/>
        </w:rPr>
        <w:t>nformation and Event Management</w:t>
      </w:r>
      <w:r w:rsidR="00E74CED" w:rsidRPr="00134089">
        <w:rPr>
          <w:lang w:val="en-US"/>
        </w:rPr>
        <w:t xml:space="preserve">. </w:t>
      </w:r>
      <w:r w:rsidR="00E74CED">
        <w:t xml:space="preserve">Cisco.com-verkkosivut. Viitattu 7.11.2024. </w:t>
      </w:r>
      <w:hyperlink r:id="rId108" w:history="1">
        <w:r w:rsidR="000460F6" w:rsidRPr="002C5E7B">
          <w:rPr>
            <w:rStyle w:val="Hyperlinkki"/>
          </w:rPr>
          <w:t>https://www.cisco.com/c/en/us/products/security/what-is-siem.html</w:t>
        </w:r>
      </w:hyperlink>
    </w:p>
    <w:p w14:paraId="66AB3D8E" w14:textId="2F741D65" w:rsidR="00AB2429" w:rsidRDefault="0032594A" w:rsidP="002E1C06">
      <w:pPr>
        <w:pStyle w:val="Lhdeluettelo"/>
      </w:pPr>
      <w:r>
        <w:t>Garcia</w:t>
      </w:r>
      <w:r w:rsidR="001C6B57">
        <w:t>, J. 19.1</w:t>
      </w:r>
      <w:r w:rsidR="007B163C">
        <w:t>0</w:t>
      </w:r>
      <w:r w:rsidR="001C6B57">
        <w:t xml:space="preserve">.2023. Medium.com -verkkojulkaisu. </w:t>
      </w:r>
      <w:r w:rsidR="007B163C">
        <w:t>Viitattu</w:t>
      </w:r>
      <w:r w:rsidR="00737350">
        <w:t xml:space="preserve"> 7.11.2024.</w:t>
      </w:r>
      <w:r w:rsidR="007B163C">
        <w:t xml:space="preserve"> </w:t>
      </w:r>
      <w:hyperlink r:id="rId109" w:history="1">
        <w:r w:rsidR="00734385" w:rsidRPr="00737350">
          <w:rPr>
            <w:rStyle w:val="Hyperlinkki"/>
          </w:rPr>
          <w:t>https://medium.com/@joseruizsec/soc-analyst-level-2-tryhackme-log-analysis-intro-to-logs-b7b2bfbc66b5</w:t>
        </w:r>
      </w:hyperlink>
    </w:p>
    <w:sectPr w:rsidR="00AB2429" w:rsidSect="0058148B">
      <w:headerReference w:type="even" r:id="rId110"/>
      <w:headerReference w:type="default" r:id="rId111"/>
      <w:headerReference w:type="first" r:id="rId112"/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D766E2" w14:textId="77777777" w:rsidR="00944AA3" w:rsidRDefault="00944AA3" w:rsidP="00520772">
      <w:pPr>
        <w:spacing w:after="0" w:line="240" w:lineRule="auto"/>
      </w:pPr>
      <w:r>
        <w:separator/>
      </w:r>
    </w:p>
    <w:p w14:paraId="3F929324" w14:textId="77777777" w:rsidR="00944AA3" w:rsidRDefault="00944AA3"/>
    <w:p w14:paraId="752397E8" w14:textId="77777777" w:rsidR="00944AA3" w:rsidRDefault="00944AA3"/>
  </w:endnote>
  <w:endnote w:type="continuationSeparator" w:id="0">
    <w:p w14:paraId="77A87046" w14:textId="77777777" w:rsidR="00944AA3" w:rsidRDefault="00944AA3" w:rsidP="00520772">
      <w:pPr>
        <w:spacing w:after="0" w:line="240" w:lineRule="auto"/>
      </w:pPr>
      <w:r>
        <w:continuationSeparator/>
      </w:r>
    </w:p>
    <w:p w14:paraId="13E83787" w14:textId="77777777" w:rsidR="00944AA3" w:rsidRDefault="00944AA3"/>
    <w:p w14:paraId="4EA6E087" w14:textId="77777777" w:rsidR="00944AA3" w:rsidRDefault="00944AA3"/>
  </w:endnote>
  <w:endnote w:type="continuationNotice" w:id="1">
    <w:p w14:paraId="7382746B" w14:textId="77777777" w:rsidR="00944AA3" w:rsidRDefault="00944AA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C1E8CD" w14:textId="77777777" w:rsidR="00A67A4F" w:rsidRDefault="00A67A4F">
    <w:pPr>
      <w:pStyle w:val="Alatunniste"/>
      <w:rPr>
        <w:noProof/>
      </w:rPr>
    </w:pPr>
  </w:p>
  <w:p w14:paraId="6F0CB55F" w14:textId="77777777" w:rsidR="00A67A4F" w:rsidRDefault="00A67A4F">
    <w:pPr>
      <w:pStyle w:val="Alatunniste"/>
      <w:rPr>
        <w:noProof/>
      </w:rPr>
    </w:pPr>
  </w:p>
  <w:p w14:paraId="5596E07E" w14:textId="77777777" w:rsidR="00A67A4F" w:rsidRDefault="00A67A4F">
    <w:pPr>
      <w:pStyle w:val="Alatunniste"/>
      <w:rPr>
        <w:noProof/>
      </w:rPr>
    </w:pPr>
  </w:p>
  <w:p w14:paraId="182F19AB" w14:textId="77777777" w:rsidR="00A67A4F" w:rsidRDefault="00A67A4F">
    <w:pPr>
      <w:pStyle w:val="Alatunniste"/>
      <w:rPr>
        <w:noProof/>
      </w:rPr>
    </w:pPr>
  </w:p>
  <w:p w14:paraId="61F86B11" w14:textId="77777777" w:rsidR="00A67A4F" w:rsidRDefault="00A67A4F" w:rsidP="008E1D38">
    <w:pPr>
      <w:pStyle w:val="Alatunniste"/>
      <w:ind w:left="1134"/>
    </w:pPr>
    <w:r>
      <w:rPr>
        <w:noProof/>
      </w:rPr>
      <w:drawing>
        <wp:inline distT="0" distB="0" distL="0" distR="0" wp14:anchorId="392222A9" wp14:editId="6D988D4D">
          <wp:extent cx="3160800" cy="403011"/>
          <wp:effectExtent l="0" t="0" r="1905" b="0"/>
          <wp:docPr id="10" name="Kuva 10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Kuva 10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C183D7F6-B498-43B3-948B-1728B52AA6E4}">
                        <adec:decorative xmlns:arto="http://schemas.microsoft.com/office/word/2006/arto" xmlns:adec="http://schemas.microsoft.com/office/drawing/2017/decorative" xmlns:w="http://schemas.openxmlformats.org/wordprocessingml/2006/main" xmlns:w10="urn:schemas-microsoft-com:office:word" xmlns:v="urn:schemas-microsoft-com:vml" xmlns:o="urn:schemas-microsoft-com:office:office" xmlns="" val="1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0800" cy="40301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319D1A" w14:textId="77777777" w:rsidR="00944AA3" w:rsidRDefault="00944AA3" w:rsidP="00520772">
      <w:pPr>
        <w:spacing w:after="0" w:line="240" w:lineRule="auto"/>
      </w:pPr>
      <w:r>
        <w:separator/>
      </w:r>
    </w:p>
    <w:p w14:paraId="1264C07F" w14:textId="77777777" w:rsidR="00944AA3" w:rsidRDefault="00944AA3"/>
    <w:p w14:paraId="3E3977A4" w14:textId="77777777" w:rsidR="00944AA3" w:rsidRDefault="00944AA3"/>
  </w:footnote>
  <w:footnote w:type="continuationSeparator" w:id="0">
    <w:p w14:paraId="17C897F1" w14:textId="77777777" w:rsidR="00944AA3" w:rsidRDefault="00944AA3" w:rsidP="00520772">
      <w:pPr>
        <w:spacing w:after="0" w:line="240" w:lineRule="auto"/>
      </w:pPr>
      <w:r>
        <w:continuationSeparator/>
      </w:r>
    </w:p>
    <w:p w14:paraId="0579B2EC" w14:textId="77777777" w:rsidR="00944AA3" w:rsidRDefault="00944AA3"/>
    <w:p w14:paraId="28D1CE52" w14:textId="77777777" w:rsidR="00944AA3" w:rsidRDefault="00944AA3"/>
  </w:footnote>
  <w:footnote w:type="continuationNotice" w:id="1">
    <w:p w14:paraId="4D24E264" w14:textId="77777777" w:rsidR="00944AA3" w:rsidRDefault="00944AA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3C470A" w14:textId="77777777" w:rsidR="00A67A4F" w:rsidRDefault="00A67A4F" w:rsidP="00520772">
    <w:pPr>
      <w:pStyle w:val="Yltunniste"/>
      <w:ind w:left="1276"/>
    </w:pPr>
    <w:r>
      <w:rPr>
        <w:noProof/>
        <w:lang w:eastAsia="fi-FI"/>
      </w:rPr>
      <w:drawing>
        <wp:inline distT="0" distB="0" distL="0" distR="0" wp14:anchorId="6BB53055" wp14:editId="210C10E9">
          <wp:extent cx="2088000" cy="1044111"/>
          <wp:effectExtent l="0" t="0" r="0" b="0"/>
          <wp:docPr id="7" name="Kuva 7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Kuva 1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88000" cy="104411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eastAsia="fi-FI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66F18100" wp14:editId="59EECC58">
              <wp:simplePos x="0" y="0"/>
              <wp:positionH relativeFrom="column">
                <wp:posOffset>0</wp:posOffset>
              </wp:positionH>
              <wp:positionV relativeFrom="paragraph">
                <wp:posOffset>1270</wp:posOffset>
              </wp:positionV>
              <wp:extent cx="342900" cy="9258300"/>
              <wp:effectExtent l="0" t="0" r="0" b="0"/>
              <wp:wrapNone/>
              <wp:docPr id="3" name="Suorakulmio 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2900" cy="9258300"/>
                      </a:xfrm>
                      <a:prstGeom prst="rect">
                        <a:avLst/>
                      </a:prstGeom>
                      <a:solidFill>
                        <a:srgbClr val="0D004C"/>
                      </a:solidFill>
                      <a:ln>
                        <a:noFill/>
                      </a:ln>
                      <a:effectLst/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<w:pict w14:anchorId="6A30981E">
            <v:rect id="Suorakulmio 4" style="position:absolute;margin-left:0;margin-top:.1pt;width:27pt;height:729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lt="&quot;&quot;" o:spid="_x0000_s1026" fillcolor="#0d004c" stroked="f" w14:anchorId="60496C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8D77EF" w14:textId="77777777" w:rsidR="00BE7BF8" w:rsidRDefault="00BE7BF8">
    <w:pPr>
      <w:pStyle w:val="Yltunnis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48561557"/>
      <w:docPartObj>
        <w:docPartGallery w:val="Page Numbers (Top of Page)"/>
        <w:docPartUnique/>
      </w:docPartObj>
    </w:sdtPr>
    <w:sdtEndPr/>
    <w:sdtContent>
      <w:p w14:paraId="6850D8AD" w14:textId="77777777" w:rsidR="000860CA" w:rsidRDefault="000860CA">
        <w:pPr>
          <w:pStyle w:val="Yltunnist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95602F" w14:textId="77777777" w:rsidR="00BE7BF8" w:rsidRDefault="00BE7BF8">
    <w:pPr>
      <w:pStyle w:val="Yltunnist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8D9A31" w14:textId="77777777" w:rsidR="00A67A4F" w:rsidRDefault="00A67A4F" w:rsidP="00A764D6">
    <w:pPr>
      <w:pStyle w:val="Yltunniste"/>
      <w:jc w:val="right"/>
    </w:pPr>
  </w:p>
  <w:sdt>
    <w:sdtPr>
      <w:id w:val="2077011834"/>
      <w:docPartObj>
        <w:docPartGallery w:val="Page Numbers (Top of Page)"/>
        <w:docPartUnique/>
      </w:docPartObj>
    </w:sdtPr>
    <w:sdtEndPr/>
    <w:sdtContent>
      <w:p w14:paraId="1F610B37" w14:textId="77777777" w:rsidR="00A67A4F" w:rsidRDefault="00A67A4F" w:rsidP="00A764D6">
        <w:pPr>
          <w:pStyle w:val="Yltunnist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16</w:t>
        </w:r>
        <w:r>
          <w:fldChar w:fldCharType="end"/>
        </w:r>
      </w:p>
    </w:sdtContent>
  </w:sdt>
  <w:p w14:paraId="68F80668" w14:textId="77777777" w:rsidR="00A67A4F" w:rsidRDefault="00A67A4F"/>
  <w:p w14:paraId="0E1AC449" w14:textId="77777777" w:rsidR="00A67A4F" w:rsidRDefault="00A67A4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B700C4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hybridMultilevel"/>
    <w:tmpl w:val="F384D862"/>
    <w:lvl w:ilvl="0" w:tplc="CDDE3AC4">
      <w:start w:val="1"/>
      <w:numFmt w:val="decimal"/>
      <w:pStyle w:val="Numeroituluettelo4"/>
      <w:lvlText w:val="%1."/>
      <w:lvlJc w:val="left"/>
      <w:pPr>
        <w:tabs>
          <w:tab w:val="num" w:pos="1209"/>
        </w:tabs>
        <w:ind w:left="1209" w:hanging="360"/>
      </w:pPr>
    </w:lvl>
    <w:lvl w:ilvl="1" w:tplc="BB1EDD20">
      <w:numFmt w:val="decimal"/>
      <w:lvlText w:val=""/>
      <w:lvlJc w:val="left"/>
    </w:lvl>
    <w:lvl w:ilvl="2" w:tplc="A7107B4E">
      <w:numFmt w:val="decimal"/>
      <w:lvlText w:val=""/>
      <w:lvlJc w:val="left"/>
    </w:lvl>
    <w:lvl w:ilvl="3" w:tplc="C6FC4584">
      <w:numFmt w:val="decimal"/>
      <w:lvlText w:val=""/>
      <w:lvlJc w:val="left"/>
    </w:lvl>
    <w:lvl w:ilvl="4" w:tplc="6482470E">
      <w:numFmt w:val="decimal"/>
      <w:lvlText w:val=""/>
      <w:lvlJc w:val="left"/>
    </w:lvl>
    <w:lvl w:ilvl="5" w:tplc="5948AD16">
      <w:numFmt w:val="decimal"/>
      <w:lvlText w:val=""/>
      <w:lvlJc w:val="left"/>
    </w:lvl>
    <w:lvl w:ilvl="6" w:tplc="9E22FE82">
      <w:numFmt w:val="decimal"/>
      <w:lvlText w:val=""/>
      <w:lvlJc w:val="left"/>
    </w:lvl>
    <w:lvl w:ilvl="7" w:tplc="5B869EC4">
      <w:numFmt w:val="decimal"/>
      <w:lvlText w:val=""/>
      <w:lvlJc w:val="left"/>
    </w:lvl>
    <w:lvl w:ilvl="8" w:tplc="4B8CD150">
      <w:numFmt w:val="decimal"/>
      <w:lvlText w:val=""/>
      <w:lvlJc w:val="left"/>
    </w:lvl>
  </w:abstractNum>
  <w:abstractNum w:abstractNumId="2" w15:restartNumberingAfterBreak="0">
    <w:nsid w:val="FFFFFF7E"/>
    <w:multiLevelType w:val="multilevel"/>
    <w:tmpl w:val="FC68BEC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F"/>
    <w:multiLevelType w:val="multilevel"/>
    <w:tmpl w:val="F570616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FFFFFF80"/>
    <w:multiLevelType w:val="multilevel"/>
    <w:tmpl w:val="AEDE10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FFFFFF81"/>
    <w:multiLevelType w:val="hybridMultilevel"/>
    <w:tmpl w:val="5A1A06A0"/>
    <w:lvl w:ilvl="0" w:tplc="87B83FC8">
      <w:start w:val="1"/>
      <w:numFmt w:val="bullet"/>
      <w:pStyle w:val="Merkittyluettelo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 w:tplc="37AAC574">
      <w:numFmt w:val="decimal"/>
      <w:lvlText w:val=""/>
      <w:lvlJc w:val="left"/>
    </w:lvl>
    <w:lvl w:ilvl="2" w:tplc="A4C6B314">
      <w:numFmt w:val="decimal"/>
      <w:lvlText w:val=""/>
      <w:lvlJc w:val="left"/>
    </w:lvl>
    <w:lvl w:ilvl="3" w:tplc="BCFC826A">
      <w:numFmt w:val="decimal"/>
      <w:lvlText w:val=""/>
      <w:lvlJc w:val="left"/>
    </w:lvl>
    <w:lvl w:ilvl="4" w:tplc="90BE5926">
      <w:numFmt w:val="decimal"/>
      <w:lvlText w:val=""/>
      <w:lvlJc w:val="left"/>
    </w:lvl>
    <w:lvl w:ilvl="5" w:tplc="92F8DFC6">
      <w:numFmt w:val="decimal"/>
      <w:lvlText w:val=""/>
      <w:lvlJc w:val="left"/>
    </w:lvl>
    <w:lvl w:ilvl="6" w:tplc="5A48FEA4">
      <w:numFmt w:val="decimal"/>
      <w:lvlText w:val=""/>
      <w:lvlJc w:val="left"/>
    </w:lvl>
    <w:lvl w:ilvl="7" w:tplc="5ED6A95E">
      <w:numFmt w:val="decimal"/>
      <w:lvlText w:val=""/>
      <w:lvlJc w:val="left"/>
    </w:lvl>
    <w:lvl w:ilvl="8" w:tplc="06C64FC0">
      <w:numFmt w:val="decimal"/>
      <w:lvlText w:val=""/>
      <w:lvlJc w:val="left"/>
    </w:lvl>
  </w:abstractNum>
  <w:abstractNum w:abstractNumId="6" w15:restartNumberingAfterBreak="0">
    <w:nsid w:val="FFFFFF82"/>
    <w:multiLevelType w:val="hybridMultilevel"/>
    <w:tmpl w:val="7806F3FC"/>
    <w:lvl w:ilvl="0" w:tplc="EECEE77A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  <w:lvl w:ilvl="1" w:tplc="D576CD9C">
      <w:numFmt w:val="decimal"/>
      <w:lvlText w:val=""/>
      <w:lvlJc w:val="left"/>
    </w:lvl>
    <w:lvl w:ilvl="2" w:tplc="7166C0C8">
      <w:numFmt w:val="decimal"/>
      <w:lvlText w:val=""/>
      <w:lvlJc w:val="left"/>
    </w:lvl>
    <w:lvl w:ilvl="3" w:tplc="3CBE9274">
      <w:numFmt w:val="decimal"/>
      <w:lvlText w:val=""/>
      <w:lvlJc w:val="left"/>
    </w:lvl>
    <w:lvl w:ilvl="4" w:tplc="CE9003AA">
      <w:numFmt w:val="decimal"/>
      <w:lvlText w:val=""/>
      <w:lvlJc w:val="left"/>
    </w:lvl>
    <w:lvl w:ilvl="5" w:tplc="0E7E3DC0">
      <w:numFmt w:val="decimal"/>
      <w:lvlText w:val=""/>
      <w:lvlJc w:val="left"/>
    </w:lvl>
    <w:lvl w:ilvl="6" w:tplc="49A6CD74">
      <w:numFmt w:val="decimal"/>
      <w:lvlText w:val=""/>
      <w:lvlJc w:val="left"/>
    </w:lvl>
    <w:lvl w:ilvl="7" w:tplc="5954744A">
      <w:numFmt w:val="decimal"/>
      <w:lvlText w:val=""/>
      <w:lvlJc w:val="left"/>
    </w:lvl>
    <w:lvl w:ilvl="8" w:tplc="CBA072E4">
      <w:numFmt w:val="decimal"/>
      <w:lvlText w:val=""/>
      <w:lvlJc w:val="left"/>
    </w:lvl>
  </w:abstractNum>
  <w:abstractNum w:abstractNumId="7" w15:restartNumberingAfterBreak="0">
    <w:nsid w:val="FFFFFF83"/>
    <w:multiLevelType w:val="hybridMultilevel"/>
    <w:tmpl w:val="75DC11AC"/>
    <w:lvl w:ilvl="0" w:tplc="36966ABE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 w:tplc="921A628C">
      <w:numFmt w:val="decimal"/>
      <w:lvlText w:val=""/>
      <w:lvlJc w:val="left"/>
    </w:lvl>
    <w:lvl w:ilvl="2" w:tplc="017C5D12">
      <w:numFmt w:val="decimal"/>
      <w:lvlText w:val=""/>
      <w:lvlJc w:val="left"/>
    </w:lvl>
    <w:lvl w:ilvl="3" w:tplc="E76A5AC0">
      <w:numFmt w:val="decimal"/>
      <w:lvlText w:val=""/>
      <w:lvlJc w:val="left"/>
    </w:lvl>
    <w:lvl w:ilvl="4" w:tplc="CE3415F8">
      <w:numFmt w:val="decimal"/>
      <w:lvlText w:val=""/>
      <w:lvlJc w:val="left"/>
    </w:lvl>
    <w:lvl w:ilvl="5" w:tplc="425E6E68">
      <w:numFmt w:val="decimal"/>
      <w:lvlText w:val=""/>
      <w:lvlJc w:val="left"/>
    </w:lvl>
    <w:lvl w:ilvl="6" w:tplc="1E7247BC">
      <w:numFmt w:val="decimal"/>
      <w:lvlText w:val=""/>
      <w:lvlJc w:val="left"/>
    </w:lvl>
    <w:lvl w:ilvl="7" w:tplc="7BAE57E8">
      <w:numFmt w:val="decimal"/>
      <w:lvlText w:val=""/>
      <w:lvlJc w:val="left"/>
    </w:lvl>
    <w:lvl w:ilvl="8" w:tplc="F4748E5C">
      <w:numFmt w:val="decimal"/>
      <w:lvlText w:val=""/>
      <w:lvlJc w:val="left"/>
    </w:lvl>
  </w:abstractNum>
  <w:abstractNum w:abstractNumId="8" w15:restartNumberingAfterBreak="0">
    <w:nsid w:val="FFFFFF88"/>
    <w:multiLevelType w:val="hybridMultilevel"/>
    <w:tmpl w:val="0F1858C6"/>
    <w:lvl w:ilvl="0" w:tplc="EC18F2B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67E29F0E">
      <w:numFmt w:val="decimal"/>
      <w:lvlText w:val=""/>
      <w:lvlJc w:val="left"/>
    </w:lvl>
    <w:lvl w:ilvl="2" w:tplc="72D01CB2">
      <w:numFmt w:val="decimal"/>
      <w:lvlText w:val=""/>
      <w:lvlJc w:val="left"/>
    </w:lvl>
    <w:lvl w:ilvl="3" w:tplc="4C84BC98">
      <w:numFmt w:val="decimal"/>
      <w:lvlText w:val=""/>
      <w:lvlJc w:val="left"/>
    </w:lvl>
    <w:lvl w:ilvl="4" w:tplc="B8148020">
      <w:numFmt w:val="decimal"/>
      <w:lvlText w:val=""/>
      <w:lvlJc w:val="left"/>
    </w:lvl>
    <w:lvl w:ilvl="5" w:tplc="DF5EA47C">
      <w:numFmt w:val="decimal"/>
      <w:lvlText w:val=""/>
      <w:lvlJc w:val="left"/>
    </w:lvl>
    <w:lvl w:ilvl="6" w:tplc="C226C3E0">
      <w:numFmt w:val="decimal"/>
      <w:lvlText w:val=""/>
      <w:lvlJc w:val="left"/>
    </w:lvl>
    <w:lvl w:ilvl="7" w:tplc="18F00BC8">
      <w:numFmt w:val="decimal"/>
      <w:lvlText w:val=""/>
      <w:lvlJc w:val="left"/>
    </w:lvl>
    <w:lvl w:ilvl="8" w:tplc="55AC32D0">
      <w:numFmt w:val="decimal"/>
      <w:lvlText w:val=""/>
      <w:lvlJc w:val="left"/>
    </w:lvl>
  </w:abstractNum>
  <w:abstractNum w:abstractNumId="9" w15:restartNumberingAfterBreak="0">
    <w:nsid w:val="FFFFFF89"/>
    <w:multiLevelType w:val="hybridMultilevel"/>
    <w:tmpl w:val="2B224620"/>
    <w:lvl w:ilvl="0" w:tplc="DEF01E98">
      <w:start w:val="1"/>
      <w:numFmt w:val="bullet"/>
      <w:pStyle w:val="Merkittyluettelo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F86A216">
      <w:numFmt w:val="decimal"/>
      <w:lvlText w:val=""/>
      <w:lvlJc w:val="left"/>
    </w:lvl>
    <w:lvl w:ilvl="2" w:tplc="8CE49EFC">
      <w:numFmt w:val="decimal"/>
      <w:lvlText w:val=""/>
      <w:lvlJc w:val="left"/>
    </w:lvl>
    <w:lvl w:ilvl="3" w:tplc="D9A40098">
      <w:numFmt w:val="decimal"/>
      <w:lvlText w:val=""/>
      <w:lvlJc w:val="left"/>
    </w:lvl>
    <w:lvl w:ilvl="4" w:tplc="232A8422">
      <w:numFmt w:val="decimal"/>
      <w:lvlText w:val=""/>
      <w:lvlJc w:val="left"/>
    </w:lvl>
    <w:lvl w:ilvl="5" w:tplc="9D82F900">
      <w:numFmt w:val="decimal"/>
      <w:lvlText w:val=""/>
      <w:lvlJc w:val="left"/>
    </w:lvl>
    <w:lvl w:ilvl="6" w:tplc="3208D784">
      <w:numFmt w:val="decimal"/>
      <w:lvlText w:val=""/>
      <w:lvlJc w:val="left"/>
    </w:lvl>
    <w:lvl w:ilvl="7" w:tplc="7B5E5358">
      <w:numFmt w:val="decimal"/>
      <w:lvlText w:val=""/>
      <w:lvlJc w:val="left"/>
    </w:lvl>
    <w:lvl w:ilvl="8" w:tplc="A6825CB8">
      <w:numFmt w:val="decimal"/>
      <w:lvlText w:val=""/>
      <w:lvlJc w:val="left"/>
    </w:lvl>
  </w:abstractNum>
  <w:abstractNum w:abstractNumId="10" w15:restartNumberingAfterBreak="0">
    <w:nsid w:val="032852C8"/>
    <w:multiLevelType w:val="multilevel"/>
    <w:tmpl w:val="EC8AFF92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11" w15:restartNumberingAfterBreak="0">
    <w:nsid w:val="078BD5AA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2B71FB6"/>
    <w:multiLevelType w:val="multilevel"/>
    <w:tmpl w:val="22FA2F02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13" w15:restartNumberingAfterBreak="0">
    <w:nsid w:val="20BD333C"/>
    <w:multiLevelType w:val="hybridMultilevel"/>
    <w:tmpl w:val="8FB8011E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25102B"/>
    <w:multiLevelType w:val="hybridMultilevel"/>
    <w:tmpl w:val="DA604256"/>
    <w:lvl w:ilvl="0" w:tplc="4836CF44">
      <w:start w:val="1"/>
      <w:numFmt w:val="decimal"/>
      <w:lvlText w:val="Liite 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6A0622"/>
    <w:multiLevelType w:val="multilevel"/>
    <w:tmpl w:val="0F9E8D0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30" w:hanging="37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32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72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3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82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280" w:hanging="2160"/>
      </w:pPr>
      <w:rPr>
        <w:rFonts w:hint="default"/>
      </w:rPr>
    </w:lvl>
  </w:abstractNum>
  <w:abstractNum w:abstractNumId="16" w15:restartNumberingAfterBreak="0">
    <w:nsid w:val="31140EBA"/>
    <w:multiLevelType w:val="multilevel"/>
    <w:tmpl w:val="22FA2F02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17" w15:restartNumberingAfterBreak="0">
    <w:nsid w:val="320222BE"/>
    <w:multiLevelType w:val="multilevel"/>
    <w:tmpl w:val="48DC9F54"/>
    <w:lvl w:ilvl="0">
      <w:start w:val="1"/>
      <w:numFmt w:val="decimal"/>
      <w:pStyle w:val="Otsikko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Otsikko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Otsikko5"/>
      <w:lvlText w:val="%1.%2.%3.%4.%5"/>
      <w:lvlJc w:val="left"/>
      <w:pPr>
        <w:ind w:left="1008" w:hanging="1008"/>
      </w:pPr>
    </w:lvl>
    <w:lvl w:ilvl="5">
      <w:start w:val="1"/>
      <w:numFmt w:val="decimal"/>
      <w:pStyle w:val="Otsikko6"/>
      <w:lvlText w:val="%1.%2.%3.%4.%5.%6"/>
      <w:lvlJc w:val="left"/>
      <w:pPr>
        <w:ind w:left="1152" w:hanging="1152"/>
      </w:pPr>
    </w:lvl>
    <w:lvl w:ilvl="6">
      <w:start w:val="1"/>
      <w:numFmt w:val="decimal"/>
      <w:pStyle w:val="Otsikk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tsikk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tsikko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5570C68"/>
    <w:multiLevelType w:val="hybridMultilevel"/>
    <w:tmpl w:val="43F81062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F1D23"/>
    <w:multiLevelType w:val="hybridMultilevel"/>
    <w:tmpl w:val="D0F280FE"/>
    <w:lvl w:ilvl="0" w:tplc="59D80C30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0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0165B3"/>
    <w:multiLevelType w:val="hybridMultilevel"/>
    <w:tmpl w:val="8CBEB55A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9C176D"/>
    <w:multiLevelType w:val="multilevel"/>
    <w:tmpl w:val="040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24A584A"/>
    <w:multiLevelType w:val="hybridMultilevel"/>
    <w:tmpl w:val="9620BD3C"/>
    <w:lvl w:ilvl="0" w:tplc="1FD8E88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43C74C6"/>
    <w:multiLevelType w:val="hybridMultilevel"/>
    <w:tmpl w:val="2A74F938"/>
    <w:lvl w:ilvl="0" w:tplc="F6E2CA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F660A9"/>
    <w:multiLevelType w:val="multilevel"/>
    <w:tmpl w:val="3EBAF4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45323F60"/>
    <w:multiLevelType w:val="hybridMultilevel"/>
    <w:tmpl w:val="7DF46300"/>
    <w:lvl w:ilvl="0" w:tplc="5BDED12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992189F"/>
    <w:multiLevelType w:val="hybridMultilevel"/>
    <w:tmpl w:val="100869B8"/>
    <w:lvl w:ilvl="0" w:tplc="55622CBE">
      <w:start w:val="1"/>
      <w:numFmt w:val="decimal"/>
      <w:suff w:val="space"/>
      <w:lvlText w:val="Liite 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980384"/>
    <w:multiLevelType w:val="hybridMultilevel"/>
    <w:tmpl w:val="040B001D"/>
    <w:lvl w:ilvl="0" w:tplc="6D189BD6">
      <w:start w:val="1"/>
      <w:numFmt w:val="decimal"/>
      <w:lvlText w:val="%1)"/>
      <w:lvlJc w:val="left"/>
      <w:pPr>
        <w:ind w:left="360" w:hanging="360"/>
      </w:pPr>
    </w:lvl>
    <w:lvl w:ilvl="1" w:tplc="FEEEBAF4">
      <w:start w:val="1"/>
      <w:numFmt w:val="lowerLetter"/>
      <w:lvlText w:val="%2)"/>
      <w:lvlJc w:val="left"/>
      <w:pPr>
        <w:ind w:left="720" w:hanging="360"/>
      </w:pPr>
    </w:lvl>
    <w:lvl w:ilvl="2" w:tplc="BF78D7A0">
      <w:start w:val="1"/>
      <w:numFmt w:val="lowerRoman"/>
      <w:lvlText w:val="%3)"/>
      <w:lvlJc w:val="left"/>
      <w:pPr>
        <w:ind w:left="1080" w:hanging="360"/>
      </w:pPr>
    </w:lvl>
    <w:lvl w:ilvl="3" w:tplc="978A05C2">
      <w:start w:val="1"/>
      <w:numFmt w:val="decimal"/>
      <w:lvlText w:val="(%4)"/>
      <w:lvlJc w:val="left"/>
      <w:pPr>
        <w:ind w:left="1440" w:hanging="360"/>
      </w:pPr>
    </w:lvl>
    <w:lvl w:ilvl="4" w:tplc="2D186A1C">
      <w:start w:val="1"/>
      <w:numFmt w:val="lowerLetter"/>
      <w:lvlText w:val="(%5)"/>
      <w:lvlJc w:val="left"/>
      <w:pPr>
        <w:ind w:left="1800" w:hanging="360"/>
      </w:pPr>
    </w:lvl>
    <w:lvl w:ilvl="5" w:tplc="0D96A9E2">
      <w:start w:val="1"/>
      <w:numFmt w:val="lowerRoman"/>
      <w:lvlText w:val="(%6)"/>
      <w:lvlJc w:val="left"/>
      <w:pPr>
        <w:ind w:left="2160" w:hanging="360"/>
      </w:pPr>
    </w:lvl>
    <w:lvl w:ilvl="6" w:tplc="BF9A2E98">
      <w:start w:val="1"/>
      <w:numFmt w:val="decimal"/>
      <w:lvlText w:val="%7."/>
      <w:lvlJc w:val="left"/>
      <w:pPr>
        <w:ind w:left="2520" w:hanging="360"/>
      </w:pPr>
    </w:lvl>
    <w:lvl w:ilvl="7" w:tplc="ED382510">
      <w:start w:val="1"/>
      <w:numFmt w:val="lowerLetter"/>
      <w:lvlText w:val="%8."/>
      <w:lvlJc w:val="left"/>
      <w:pPr>
        <w:ind w:left="2880" w:hanging="360"/>
      </w:pPr>
    </w:lvl>
    <w:lvl w:ilvl="8" w:tplc="2FDEDE6C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EB124A7"/>
    <w:multiLevelType w:val="hybridMultilevel"/>
    <w:tmpl w:val="ABC2A4D0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050E8E"/>
    <w:multiLevelType w:val="hybridMultilevel"/>
    <w:tmpl w:val="1C4A9B12"/>
    <w:lvl w:ilvl="0" w:tplc="F6E2CA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303C08"/>
    <w:multiLevelType w:val="hybridMultilevel"/>
    <w:tmpl w:val="631A42B4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285C2C"/>
    <w:multiLevelType w:val="hybridMultilevel"/>
    <w:tmpl w:val="9D184B48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600096"/>
    <w:multiLevelType w:val="multilevel"/>
    <w:tmpl w:val="F28A1B30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33" w15:restartNumberingAfterBreak="0">
    <w:nsid w:val="6DF0536C"/>
    <w:multiLevelType w:val="multilevel"/>
    <w:tmpl w:val="840C2CDE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7A1911"/>
    <w:multiLevelType w:val="hybridMultilevel"/>
    <w:tmpl w:val="991430C2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7F5E99"/>
    <w:multiLevelType w:val="hybridMultilevel"/>
    <w:tmpl w:val="3994625E"/>
    <w:lvl w:ilvl="0" w:tplc="4A924B0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3C32EB"/>
    <w:multiLevelType w:val="hybridMultilevel"/>
    <w:tmpl w:val="9C80661C"/>
    <w:lvl w:ilvl="0" w:tplc="B136F26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887475"/>
    <w:multiLevelType w:val="multilevel"/>
    <w:tmpl w:val="F28A1B30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38" w15:restartNumberingAfterBreak="0">
    <w:nsid w:val="7B3908B8"/>
    <w:multiLevelType w:val="hybridMultilevel"/>
    <w:tmpl w:val="7040DA60"/>
    <w:lvl w:ilvl="0" w:tplc="16EE033C">
      <w:start w:val="1"/>
      <w:numFmt w:val="decimal"/>
      <w:lvlText w:val="Liite 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540135">
    <w:abstractNumId w:val="19"/>
  </w:num>
  <w:num w:numId="2" w16cid:durableId="1999454902">
    <w:abstractNumId w:val="24"/>
  </w:num>
  <w:num w:numId="3" w16cid:durableId="389232033">
    <w:abstractNumId w:val="33"/>
  </w:num>
  <w:num w:numId="4" w16cid:durableId="1045913744">
    <w:abstractNumId w:val="27"/>
  </w:num>
  <w:num w:numId="5" w16cid:durableId="2029257469">
    <w:abstractNumId w:val="31"/>
  </w:num>
  <w:num w:numId="6" w16cid:durableId="160050883">
    <w:abstractNumId w:val="20"/>
  </w:num>
  <w:num w:numId="7" w16cid:durableId="1210068740">
    <w:abstractNumId w:val="28"/>
  </w:num>
  <w:num w:numId="8" w16cid:durableId="1262449045">
    <w:abstractNumId w:val="29"/>
  </w:num>
  <w:num w:numId="9" w16cid:durableId="376972649">
    <w:abstractNumId w:val="23"/>
  </w:num>
  <w:num w:numId="10" w16cid:durableId="1061952130">
    <w:abstractNumId w:val="22"/>
  </w:num>
  <w:num w:numId="11" w16cid:durableId="1566914026">
    <w:abstractNumId w:val="22"/>
    <w:lvlOverride w:ilvl="0">
      <w:startOverride w:val="1"/>
    </w:lvlOverride>
  </w:num>
  <w:num w:numId="12" w16cid:durableId="1829709325">
    <w:abstractNumId w:val="10"/>
  </w:num>
  <w:num w:numId="13" w16cid:durableId="970328319">
    <w:abstractNumId w:val="18"/>
  </w:num>
  <w:num w:numId="14" w16cid:durableId="2001033381">
    <w:abstractNumId w:val="12"/>
  </w:num>
  <w:num w:numId="15" w16cid:durableId="45567675">
    <w:abstractNumId w:val="16"/>
  </w:num>
  <w:num w:numId="16" w16cid:durableId="1246644141">
    <w:abstractNumId w:val="35"/>
  </w:num>
  <w:num w:numId="17" w16cid:durableId="1032995974">
    <w:abstractNumId w:val="25"/>
  </w:num>
  <w:num w:numId="18" w16cid:durableId="1995598266">
    <w:abstractNumId w:val="36"/>
  </w:num>
  <w:num w:numId="19" w16cid:durableId="2140686729">
    <w:abstractNumId w:val="15"/>
  </w:num>
  <w:num w:numId="20" w16cid:durableId="177817237">
    <w:abstractNumId w:val="37"/>
  </w:num>
  <w:num w:numId="21" w16cid:durableId="282351617">
    <w:abstractNumId w:val="32"/>
  </w:num>
  <w:num w:numId="22" w16cid:durableId="750659994">
    <w:abstractNumId w:val="26"/>
  </w:num>
  <w:num w:numId="23" w16cid:durableId="1989087346">
    <w:abstractNumId w:val="13"/>
  </w:num>
  <w:num w:numId="24" w16cid:durableId="1049459126">
    <w:abstractNumId w:val="17"/>
  </w:num>
  <w:num w:numId="25" w16cid:durableId="758675485">
    <w:abstractNumId w:val="38"/>
  </w:num>
  <w:num w:numId="26" w16cid:durableId="352615745">
    <w:abstractNumId w:val="14"/>
  </w:num>
  <w:num w:numId="27" w16cid:durableId="836920076">
    <w:abstractNumId w:val="34"/>
  </w:num>
  <w:num w:numId="28" w16cid:durableId="1363435857">
    <w:abstractNumId w:val="9"/>
  </w:num>
  <w:num w:numId="29" w16cid:durableId="481704499">
    <w:abstractNumId w:val="7"/>
  </w:num>
  <w:num w:numId="30" w16cid:durableId="1650205887">
    <w:abstractNumId w:val="6"/>
  </w:num>
  <w:num w:numId="31" w16cid:durableId="2066876915">
    <w:abstractNumId w:val="5"/>
  </w:num>
  <w:num w:numId="32" w16cid:durableId="1636373603">
    <w:abstractNumId w:val="4"/>
  </w:num>
  <w:num w:numId="33" w16cid:durableId="18707340">
    <w:abstractNumId w:val="8"/>
  </w:num>
  <w:num w:numId="34" w16cid:durableId="1240822276">
    <w:abstractNumId w:val="3"/>
  </w:num>
  <w:num w:numId="35" w16cid:durableId="2045982835">
    <w:abstractNumId w:val="2"/>
  </w:num>
  <w:num w:numId="36" w16cid:durableId="939532723">
    <w:abstractNumId w:val="1"/>
  </w:num>
  <w:num w:numId="37" w16cid:durableId="880476640">
    <w:abstractNumId w:val="0"/>
  </w:num>
  <w:num w:numId="38" w16cid:durableId="437062010">
    <w:abstractNumId w:val="30"/>
  </w:num>
  <w:num w:numId="39" w16cid:durableId="1401095549">
    <w:abstractNumId w:val="21"/>
  </w:num>
  <w:num w:numId="40" w16cid:durableId="4302455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removePersonalInformation/>
  <w:removeDateAndTime/>
  <w:proofState w:spelling="clean"/>
  <w:attachedTemplate r:id="rId1"/>
  <w:stylePaneSortMethod w:val="0000"/>
  <w:documentProtection w:edit="readOnly" w:enforcement="0"/>
  <w:defaultTabStop w:val="1304"/>
  <w:autoHyphenation/>
  <w:consecutiveHyphenLimit w:val="3"/>
  <w:hyphenationZone w:val="425"/>
  <w:doNotHyphenateCap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13A7"/>
    <w:rsid w:val="00000828"/>
    <w:rsid w:val="00001B00"/>
    <w:rsid w:val="00003CEE"/>
    <w:rsid w:val="00003D15"/>
    <w:rsid w:val="00004644"/>
    <w:rsid w:val="00004E4E"/>
    <w:rsid w:val="00004E52"/>
    <w:rsid w:val="000054C0"/>
    <w:rsid w:val="000056FC"/>
    <w:rsid w:val="000100A4"/>
    <w:rsid w:val="000107CB"/>
    <w:rsid w:val="00011C18"/>
    <w:rsid w:val="00011CD7"/>
    <w:rsid w:val="0001273A"/>
    <w:rsid w:val="000136DE"/>
    <w:rsid w:val="00013B32"/>
    <w:rsid w:val="00014C14"/>
    <w:rsid w:val="00015E4E"/>
    <w:rsid w:val="00016333"/>
    <w:rsid w:val="000168E6"/>
    <w:rsid w:val="00016973"/>
    <w:rsid w:val="00017DF5"/>
    <w:rsid w:val="00020470"/>
    <w:rsid w:val="00020DA6"/>
    <w:rsid w:val="00020E51"/>
    <w:rsid w:val="00022AD1"/>
    <w:rsid w:val="00023CD5"/>
    <w:rsid w:val="00025185"/>
    <w:rsid w:val="00026CFD"/>
    <w:rsid w:val="00027B39"/>
    <w:rsid w:val="0003045D"/>
    <w:rsid w:val="000320C7"/>
    <w:rsid w:val="000327BF"/>
    <w:rsid w:val="000334CE"/>
    <w:rsid w:val="00033BF6"/>
    <w:rsid w:val="00036A40"/>
    <w:rsid w:val="0004097C"/>
    <w:rsid w:val="00040EE6"/>
    <w:rsid w:val="00041300"/>
    <w:rsid w:val="00041303"/>
    <w:rsid w:val="00042251"/>
    <w:rsid w:val="00042B5C"/>
    <w:rsid w:val="00042B89"/>
    <w:rsid w:val="000446C3"/>
    <w:rsid w:val="00044E92"/>
    <w:rsid w:val="000460F6"/>
    <w:rsid w:val="00046D55"/>
    <w:rsid w:val="00047A37"/>
    <w:rsid w:val="00047D8C"/>
    <w:rsid w:val="00050096"/>
    <w:rsid w:val="0005155B"/>
    <w:rsid w:val="00051B4D"/>
    <w:rsid w:val="000529BB"/>
    <w:rsid w:val="00052D1D"/>
    <w:rsid w:val="00054018"/>
    <w:rsid w:val="000555BD"/>
    <w:rsid w:val="00061234"/>
    <w:rsid w:val="0006305A"/>
    <w:rsid w:val="000642D0"/>
    <w:rsid w:val="00064D6B"/>
    <w:rsid w:val="0006629B"/>
    <w:rsid w:val="00066995"/>
    <w:rsid w:val="00066D91"/>
    <w:rsid w:val="00067FEE"/>
    <w:rsid w:val="000706C7"/>
    <w:rsid w:val="00070D98"/>
    <w:rsid w:val="00071568"/>
    <w:rsid w:val="000722FD"/>
    <w:rsid w:val="00072B1F"/>
    <w:rsid w:val="00074A13"/>
    <w:rsid w:val="00074D25"/>
    <w:rsid w:val="00076564"/>
    <w:rsid w:val="00077B69"/>
    <w:rsid w:val="000800D5"/>
    <w:rsid w:val="00080B14"/>
    <w:rsid w:val="00081E28"/>
    <w:rsid w:val="00083F3D"/>
    <w:rsid w:val="0008413C"/>
    <w:rsid w:val="000846FB"/>
    <w:rsid w:val="000860CA"/>
    <w:rsid w:val="000864CA"/>
    <w:rsid w:val="00090A7A"/>
    <w:rsid w:val="00090F2D"/>
    <w:rsid w:val="00091541"/>
    <w:rsid w:val="00091716"/>
    <w:rsid w:val="0009234A"/>
    <w:rsid w:val="0009324F"/>
    <w:rsid w:val="00093555"/>
    <w:rsid w:val="00094175"/>
    <w:rsid w:val="000951B6"/>
    <w:rsid w:val="0009540D"/>
    <w:rsid w:val="00096495"/>
    <w:rsid w:val="00096523"/>
    <w:rsid w:val="00096CAF"/>
    <w:rsid w:val="000A0044"/>
    <w:rsid w:val="000A07C1"/>
    <w:rsid w:val="000A1585"/>
    <w:rsid w:val="000A1830"/>
    <w:rsid w:val="000A1C58"/>
    <w:rsid w:val="000A2C37"/>
    <w:rsid w:val="000A4040"/>
    <w:rsid w:val="000A5861"/>
    <w:rsid w:val="000A6A7D"/>
    <w:rsid w:val="000A6AC8"/>
    <w:rsid w:val="000A6F4C"/>
    <w:rsid w:val="000B01A9"/>
    <w:rsid w:val="000B328F"/>
    <w:rsid w:val="000B7CEE"/>
    <w:rsid w:val="000C023C"/>
    <w:rsid w:val="000C05E7"/>
    <w:rsid w:val="000C125C"/>
    <w:rsid w:val="000C2C4D"/>
    <w:rsid w:val="000C2FF9"/>
    <w:rsid w:val="000C3C50"/>
    <w:rsid w:val="000C3E91"/>
    <w:rsid w:val="000C544F"/>
    <w:rsid w:val="000C781F"/>
    <w:rsid w:val="000D0628"/>
    <w:rsid w:val="000D0944"/>
    <w:rsid w:val="000D1D32"/>
    <w:rsid w:val="000D34D9"/>
    <w:rsid w:val="000D3F15"/>
    <w:rsid w:val="000D4F24"/>
    <w:rsid w:val="000D5A1E"/>
    <w:rsid w:val="000D5C99"/>
    <w:rsid w:val="000E48D3"/>
    <w:rsid w:val="000E5284"/>
    <w:rsid w:val="000E5E03"/>
    <w:rsid w:val="000E5EEC"/>
    <w:rsid w:val="000E78B5"/>
    <w:rsid w:val="000E7ADB"/>
    <w:rsid w:val="000E7E9E"/>
    <w:rsid w:val="000F3A9C"/>
    <w:rsid w:val="000F3B60"/>
    <w:rsid w:val="000F5244"/>
    <w:rsid w:val="000F52C7"/>
    <w:rsid w:val="000F623E"/>
    <w:rsid w:val="000F6968"/>
    <w:rsid w:val="000F6AEA"/>
    <w:rsid w:val="00100979"/>
    <w:rsid w:val="00100B3E"/>
    <w:rsid w:val="00100D56"/>
    <w:rsid w:val="00103175"/>
    <w:rsid w:val="00104A9F"/>
    <w:rsid w:val="00105879"/>
    <w:rsid w:val="001076CF"/>
    <w:rsid w:val="001077C2"/>
    <w:rsid w:val="00107917"/>
    <w:rsid w:val="001079A2"/>
    <w:rsid w:val="00107A5D"/>
    <w:rsid w:val="00110149"/>
    <w:rsid w:val="00111400"/>
    <w:rsid w:val="001135D8"/>
    <w:rsid w:val="00115876"/>
    <w:rsid w:val="00116F3D"/>
    <w:rsid w:val="001173EC"/>
    <w:rsid w:val="00117A60"/>
    <w:rsid w:val="00117CBC"/>
    <w:rsid w:val="00117EFF"/>
    <w:rsid w:val="0012055F"/>
    <w:rsid w:val="00120975"/>
    <w:rsid w:val="00120BC6"/>
    <w:rsid w:val="00120D71"/>
    <w:rsid w:val="0012185D"/>
    <w:rsid w:val="00121972"/>
    <w:rsid w:val="0012198D"/>
    <w:rsid w:val="00122007"/>
    <w:rsid w:val="00122836"/>
    <w:rsid w:val="00122AB3"/>
    <w:rsid w:val="00122CB4"/>
    <w:rsid w:val="00123E0F"/>
    <w:rsid w:val="00124277"/>
    <w:rsid w:val="00125552"/>
    <w:rsid w:val="00125629"/>
    <w:rsid w:val="00125D69"/>
    <w:rsid w:val="00126A20"/>
    <w:rsid w:val="001308F1"/>
    <w:rsid w:val="00131298"/>
    <w:rsid w:val="00131C2C"/>
    <w:rsid w:val="0013258F"/>
    <w:rsid w:val="00134089"/>
    <w:rsid w:val="00134C77"/>
    <w:rsid w:val="001355CE"/>
    <w:rsid w:val="00135F49"/>
    <w:rsid w:val="0013615C"/>
    <w:rsid w:val="001369F9"/>
    <w:rsid w:val="00137590"/>
    <w:rsid w:val="00140C79"/>
    <w:rsid w:val="00140D1D"/>
    <w:rsid w:val="00140FA4"/>
    <w:rsid w:val="001425B4"/>
    <w:rsid w:val="001446DE"/>
    <w:rsid w:val="00145C0F"/>
    <w:rsid w:val="00147CCA"/>
    <w:rsid w:val="00151039"/>
    <w:rsid w:val="00151CCD"/>
    <w:rsid w:val="00151EDB"/>
    <w:rsid w:val="00153AB9"/>
    <w:rsid w:val="00153EE5"/>
    <w:rsid w:val="0015443E"/>
    <w:rsid w:val="00154B4A"/>
    <w:rsid w:val="00155890"/>
    <w:rsid w:val="00156158"/>
    <w:rsid w:val="00156A42"/>
    <w:rsid w:val="00157A7B"/>
    <w:rsid w:val="00160592"/>
    <w:rsid w:val="00161639"/>
    <w:rsid w:val="0016165A"/>
    <w:rsid w:val="00161AFB"/>
    <w:rsid w:val="00162796"/>
    <w:rsid w:val="00162BE5"/>
    <w:rsid w:val="00164CE7"/>
    <w:rsid w:val="001660DC"/>
    <w:rsid w:val="00167580"/>
    <w:rsid w:val="00167609"/>
    <w:rsid w:val="00171BA7"/>
    <w:rsid w:val="001735B5"/>
    <w:rsid w:val="00174B7C"/>
    <w:rsid w:val="001753C7"/>
    <w:rsid w:val="00175EE4"/>
    <w:rsid w:val="00176432"/>
    <w:rsid w:val="00177853"/>
    <w:rsid w:val="00180ED7"/>
    <w:rsid w:val="00180EDE"/>
    <w:rsid w:val="00181FE6"/>
    <w:rsid w:val="001820B3"/>
    <w:rsid w:val="00182824"/>
    <w:rsid w:val="001828D9"/>
    <w:rsid w:val="00182AFE"/>
    <w:rsid w:val="00183208"/>
    <w:rsid w:val="00183968"/>
    <w:rsid w:val="001844E9"/>
    <w:rsid w:val="00185A31"/>
    <w:rsid w:val="001918AC"/>
    <w:rsid w:val="00192F3C"/>
    <w:rsid w:val="001933F1"/>
    <w:rsid w:val="00193408"/>
    <w:rsid w:val="0019393D"/>
    <w:rsid w:val="0019529B"/>
    <w:rsid w:val="00196368"/>
    <w:rsid w:val="00196623"/>
    <w:rsid w:val="00197222"/>
    <w:rsid w:val="00197C5C"/>
    <w:rsid w:val="00197FE0"/>
    <w:rsid w:val="001A0CE3"/>
    <w:rsid w:val="001A1ADF"/>
    <w:rsid w:val="001A45C4"/>
    <w:rsid w:val="001A5545"/>
    <w:rsid w:val="001A74D3"/>
    <w:rsid w:val="001A7B9D"/>
    <w:rsid w:val="001B070E"/>
    <w:rsid w:val="001B12B4"/>
    <w:rsid w:val="001B1936"/>
    <w:rsid w:val="001B3F97"/>
    <w:rsid w:val="001B437E"/>
    <w:rsid w:val="001B70D0"/>
    <w:rsid w:val="001B72B1"/>
    <w:rsid w:val="001B7757"/>
    <w:rsid w:val="001B7D87"/>
    <w:rsid w:val="001C0A9F"/>
    <w:rsid w:val="001C149F"/>
    <w:rsid w:val="001C1561"/>
    <w:rsid w:val="001C162C"/>
    <w:rsid w:val="001C1731"/>
    <w:rsid w:val="001C1C56"/>
    <w:rsid w:val="001C1ECB"/>
    <w:rsid w:val="001C30E3"/>
    <w:rsid w:val="001C3C89"/>
    <w:rsid w:val="001C5201"/>
    <w:rsid w:val="001C5BF7"/>
    <w:rsid w:val="001C5D8E"/>
    <w:rsid w:val="001C6B57"/>
    <w:rsid w:val="001D0975"/>
    <w:rsid w:val="001D208E"/>
    <w:rsid w:val="001D2AD5"/>
    <w:rsid w:val="001D3E06"/>
    <w:rsid w:val="001D5231"/>
    <w:rsid w:val="001D7BE2"/>
    <w:rsid w:val="001D7EAD"/>
    <w:rsid w:val="001D7F31"/>
    <w:rsid w:val="001E13CF"/>
    <w:rsid w:val="001E1DB1"/>
    <w:rsid w:val="001E24C7"/>
    <w:rsid w:val="001E3B97"/>
    <w:rsid w:val="001E3EDE"/>
    <w:rsid w:val="001E3F67"/>
    <w:rsid w:val="001E3F77"/>
    <w:rsid w:val="001E78E3"/>
    <w:rsid w:val="001E7BA6"/>
    <w:rsid w:val="001F0A04"/>
    <w:rsid w:val="001F0DBF"/>
    <w:rsid w:val="001F1233"/>
    <w:rsid w:val="001F123F"/>
    <w:rsid w:val="001F38D2"/>
    <w:rsid w:val="001F5142"/>
    <w:rsid w:val="001F6724"/>
    <w:rsid w:val="001F6EDE"/>
    <w:rsid w:val="002020B3"/>
    <w:rsid w:val="00202992"/>
    <w:rsid w:val="00202AE4"/>
    <w:rsid w:val="00202C02"/>
    <w:rsid w:val="00202D9F"/>
    <w:rsid w:val="00202EA0"/>
    <w:rsid w:val="00204952"/>
    <w:rsid w:val="00206137"/>
    <w:rsid w:val="0020639B"/>
    <w:rsid w:val="0021134D"/>
    <w:rsid w:val="002113D1"/>
    <w:rsid w:val="002123F8"/>
    <w:rsid w:val="00216593"/>
    <w:rsid w:val="00217D29"/>
    <w:rsid w:val="00217D73"/>
    <w:rsid w:val="00217EB4"/>
    <w:rsid w:val="00220B51"/>
    <w:rsid w:val="002224A6"/>
    <w:rsid w:val="00222AA1"/>
    <w:rsid w:val="00224036"/>
    <w:rsid w:val="00225CA1"/>
    <w:rsid w:val="00225CAF"/>
    <w:rsid w:val="002265D8"/>
    <w:rsid w:val="00226761"/>
    <w:rsid w:val="00226AE3"/>
    <w:rsid w:val="00226DA4"/>
    <w:rsid w:val="00227BCD"/>
    <w:rsid w:val="00231DED"/>
    <w:rsid w:val="00231E0A"/>
    <w:rsid w:val="00232E0D"/>
    <w:rsid w:val="00232FA7"/>
    <w:rsid w:val="0023595D"/>
    <w:rsid w:val="00236913"/>
    <w:rsid w:val="00236ECE"/>
    <w:rsid w:val="00237433"/>
    <w:rsid w:val="0023782C"/>
    <w:rsid w:val="00237D1C"/>
    <w:rsid w:val="002417F0"/>
    <w:rsid w:val="00241CEB"/>
    <w:rsid w:val="0024223C"/>
    <w:rsid w:val="00242901"/>
    <w:rsid w:val="002445EE"/>
    <w:rsid w:val="00244DED"/>
    <w:rsid w:val="00246548"/>
    <w:rsid w:val="0025180E"/>
    <w:rsid w:val="00251B45"/>
    <w:rsid w:val="0025246C"/>
    <w:rsid w:val="002530D5"/>
    <w:rsid w:val="00254F66"/>
    <w:rsid w:val="00255992"/>
    <w:rsid w:val="00255DCD"/>
    <w:rsid w:val="00257257"/>
    <w:rsid w:val="00257821"/>
    <w:rsid w:val="00257DB4"/>
    <w:rsid w:val="00257FB6"/>
    <w:rsid w:val="00262A9E"/>
    <w:rsid w:val="00262B94"/>
    <w:rsid w:val="00263A07"/>
    <w:rsid w:val="0026416F"/>
    <w:rsid w:val="00264A19"/>
    <w:rsid w:val="00264F59"/>
    <w:rsid w:val="00266AB7"/>
    <w:rsid w:val="00270C24"/>
    <w:rsid w:val="002720D9"/>
    <w:rsid w:val="00273180"/>
    <w:rsid w:val="002739B8"/>
    <w:rsid w:val="00276E8D"/>
    <w:rsid w:val="00277835"/>
    <w:rsid w:val="00280B51"/>
    <w:rsid w:val="00281097"/>
    <w:rsid w:val="002814DE"/>
    <w:rsid w:val="002826A6"/>
    <w:rsid w:val="00282D33"/>
    <w:rsid w:val="002838E4"/>
    <w:rsid w:val="00284DF3"/>
    <w:rsid w:val="00285734"/>
    <w:rsid w:val="00287AD5"/>
    <w:rsid w:val="002902D6"/>
    <w:rsid w:val="002916BA"/>
    <w:rsid w:val="002924EB"/>
    <w:rsid w:val="0029266D"/>
    <w:rsid w:val="00294108"/>
    <w:rsid w:val="0029567A"/>
    <w:rsid w:val="0029583F"/>
    <w:rsid w:val="00296377"/>
    <w:rsid w:val="002966C1"/>
    <w:rsid w:val="002A129D"/>
    <w:rsid w:val="002A38CD"/>
    <w:rsid w:val="002A3A9B"/>
    <w:rsid w:val="002A482D"/>
    <w:rsid w:val="002A4B4F"/>
    <w:rsid w:val="002A4D0C"/>
    <w:rsid w:val="002A5250"/>
    <w:rsid w:val="002A6034"/>
    <w:rsid w:val="002A6265"/>
    <w:rsid w:val="002A7319"/>
    <w:rsid w:val="002A75D4"/>
    <w:rsid w:val="002B12E7"/>
    <w:rsid w:val="002B2452"/>
    <w:rsid w:val="002B3EFA"/>
    <w:rsid w:val="002B6364"/>
    <w:rsid w:val="002B676B"/>
    <w:rsid w:val="002B733D"/>
    <w:rsid w:val="002B7883"/>
    <w:rsid w:val="002B7C20"/>
    <w:rsid w:val="002C00C0"/>
    <w:rsid w:val="002C074C"/>
    <w:rsid w:val="002C3FEF"/>
    <w:rsid w:val="002C42E8"/>
    <w:rsid w:val="002C79A9"/>
    <w:rsid w:val="002D08C5"/>
    <w:rsid w:val="002D327A"/>
    <w:rsid w:val="002D63C8"/>
    <w:rsid w:val="002D7415"/>
    <w:rsid w:val="002D7800"/>
    <w:rsid w:val="002E0FDD"/>
    <w:rsid w:val="002E193E"/>
    <w:rsid w:val="002E1C06"/>
    <w:rsid w:val="002E2F5D"/>
    <w:rsid w:val="002E3145"/>
    <w:rsid w:val="002E3E6E"/>
    <w:rsid w:val="002E48D3"/>
    <w:rsid w:val="002E54BE"/>
    <w:rsid w:val="002E5AC6"/>
    <w:rsid w:val="002E5DD7"/>
    <w:rsid w:val="002E5FD4"/>
    <w:rsid w:val="002F1C53"/>
    <w:rsid w:val="002F1CB9"/>
    <w:rsid w:val="002F20AC"/>
    <w:rsid w:val="002F37C5"/>
    <w:rsid w:val="002F4301"/>
    <w:rsid w:val="002F47CF"/>
    <w:rsid w:val="002F5295"/>
    <w:rsid w:val="00300825"/>
    <w:rsid w:val="00300A79"/>
    <w:rsid w:val="00300B80"/>
    <w:rsid w:val="00301AFC"/>
    <w:rsid w:val="00302794"/>
    <w:rsid w:val="00302A38"/>
    <w:rsid w:val="003038B9"/>
    <w:rsid w:val="00304B6F"/>
    <w:rsid w:val="00304C17"/>
    <w:rsid w:val="003072AB"/>
    <w:rsid w:val="00310924"/>
    <w:rsid w:val="003113C4"/>
    <w:rsid w:val="003116CD"/>
    <w:rsid w:val="00312D79"/>
    <w:rsid w:val="00313A18"/>
    <w:rsid w:val="00315597"/>
    <w:rsid w:val="00316353"/>
    <w:rsid w:val="0031692B"/>
    <w:rsid w:val="0031704A"/>
    <w:rsid w:val="0032000C"/>
    <w:rsid w:val="0032014B"/>
    <w:rsid w:val="00323D04"/>
    <w:rsid w:val="003253AB"/>
    <w:rsid w:val="003255A1"/>
    <w:rsid w:val="0032594A"/>
    <w:rsid w:val="00325AC3"/>
    <w:rsid w:val="003274A5"/>
    <w:rsid w:val="00331B1D"/>
    <w:rsid w:val="00333439"/>
    <w:rsid w:val="0033481D"/>
    <w:rsid w:val="00335D05"/>
    <w:rsid w:val="0033661C"/>
    <w:rsid w:val="00336CEF"/>
    <w:rsid w:val="003379C3"/>
    <w:rsid w:val="00337C17"/>
    <w:rsid w:val="00337D63"/>
    <w:rsid w:val="00337D91"/>
    <w:rsid w:val="00340283"/>
    <w:rsid w:val="003403C1"/>
    <w:rsid w:val="00342AD6"/>
    <w:rsid w:val="0034332E"/>
    <w:rsid w:val="003443A6"/>
    <w:rsid w:val="00346718"/>
    <w:rsid w:val="00350F07"/>
    <w:rsid w:val="0035226B"/>
    <w:rsid w:val="00352E91"/>
    <w:rsid w:val="003547B2"/>
    <w:rsid w:val="00360EC7"/>
    <w:rsid w:val="00361549"/>
    <w:rsid w:val="003617CD"/>
    <w:rsid w:val="00362349"/>
    <w:rsid w:val="0036236D"/>
    <w:rsid w:val="003627B9"/>
    <w:rsid w:val="00363452"/>
    <w:rsid w:val="00364F65"/>
    <w:rsid w:val="0036506B"/>
    <w:rsid w:val="00365F70"/>
    <w:rsid w:val="003674D0"/>
    <w:rsid w:val="00367A4B"/>
    <w:rsid w:val="0037058C"/>
    <w:rsid w:val="00373CDC"/>
    <w:rsid w:val="00373F25"/>
    <w:rsid w:val="003748D1"/>
    <w:rsid w:val="00376381"/>
    <w:rsid w:val="003770C4"/>
    <w:rsid w:val="003772DD"/>
    <w:rsid w:val="00377F1D"/>
    <w:rsid w:val="00377F38"/>
    <w:rsid w:val="00377F67"/>
    <w:rsid w:val="00382524"/>
    <w:rsid w:val="00382C46"/>
    <w:rsid w:val="003843BA"/>
    <w:rsid w:val="003847EE"/>
    <w:rsid w:val="003864F9"/>
    <w:rsid w:val="003872FC"/>
    <w:rsid w:val="0038758A"/>
    <w:rsid w:val="00390AE8"/>
    <w:rsid w:val="00391140"/>
    <w:rsid w:val="0039131F"/>
    <w:rsid w:val="00391672"/>
    <w:rsid w:val="00392ADD"/>
    <w:rsid w:val="0039489E"/>
    <w:rsid w:val="00395B52"/>
    <w:rsid w:val="00396582"/>
    <w:rsid w:val="003A03DF"/>
    <w:rsid w:val="003A19D4"/>
    <w:rsid w:val="003A2A7E"/>
    <w:rsid w:val="003A2F45"/>
    <w:rsid w:val="003A521A"/>
    <w:rsid w:val="003A581F"/>
    <w:rsid w:val="003A6756"/>
    <w:rsid w:val="003A6F8C"/>
    <w:rsid w:val="003A74CA"/>
    <w:rsid w:val="003B0B5B"/>
    <w:rsid w:val="003B0C1D"/>
    <w:rsid w:val="003B19F9"/>
    <w:rsid w:val="003B285D"/>
    <w:rsid w:val="003B42AB"/>
    <w:rsid w:val="003B746F"/>
    <w:rsid w:val="003B766B"/>
    <w:rsid w:val="003C1A16"/>
    <w:rsid w:val="003C2FAE"/>
    <w:rsid w:val="003C3002"/>
    <w:rsid w:val="003C39B9"/>
    <w:rsid w:val="003C481C"/>
    <w:rsid w:val="003C4F81"/>
    <w:rsid w:val="003C6BE6"/>
    <w:rsid w:val="003C7249"/>
    <w:rsid w:val="003C7AE8"/>
    <w:rsid w:val="003C7FFE"/>
    <w:rsid w:val="003D1545"/>
    <w:rsid w:val="003D1C31"/>
    <w:rsid w:val="003D2632"/>
    <w:rsid w:val="003D2B67"/>
    <w:rsid w:val="003D2BDC"/>
    <w:rsid w:val="003D3422"/>
    <w:rsid w:val="003D4869"/>
    <w:rsid w:val="003D5131"/>
    <w:rsid w:val="003D575A"/>
    <w:rsid w:val="003D5A1F"/>
    <w:rsid w:val="003D6423"/>
    <w:rsid w:val="003D6A06"/>
    <w:rsid w:val="003E0724"/>
    <w:rsid w:val="003E11CD"/>
    <w:rsid w:val="003E2737"/>
    <w:rsid w:val="003E29A3"/>
    <w:rsid w:val="003E38F0"/>
    <w:rsid w:val="003E404C"/>
    <w:rsid w:val="003E45DA"/>
    <w:rsid w:val="003E5354"/>
    <w:rsid w:val="003E604B"/>
    <w:rsid w:val="003E712B"/>
    <w:rsid w:val="003F0A0B"/>
    <w:rsid w:val="003F1573"/>
    <w:rsid w:val="003F2892"/>
    <w:rsid w:val="003F3E81"/>
    <w:rsid w:val="003F4009"/>
    <w:rsid w:val="003F5E90"/>
    <w:rsid w:val="003F64E0"/>
    <w:rsid w:val="003F64F7"/>
    <w:rsid w:val="004003C9"/>
    <w:rsid w:val="004005CC"/>
    <w:rsid w:val="00400622"/>
    <w:rsid w:val="0040073D"/>
    <w:rsid w:val="004053AD"/>
    <w:rsid w:val="0041096C"/>
    <w:rsid w:val="00410A1B"/>
    <w:rsid w:val="004139FB"/>
    <w:rsid w:val="00413C62"/>
    <w:rsid w:val="004147CC"/>
    <w:rsid w:val="004153F7"/>
    <w:rsid w:val="0041627E"/>
    <w:rsid w:val="00417823"/>
    <w:rsid w:val="00417F98"/>
    <w:rsid w:val="00420B19"/>
    <w:rsid w:val="00422232"/>
    <w:rsid w:val="00422958"/>
    <w:rsid w:val="004236EF"/>
    <w:rsid w:val="004238F8"/>
    <w:rsid w:val="004257C9"/>
    <w:rsid w:val="00425E01"/>
    <w:rsid w:val="00427AF4"/>
    <w:rsid w:val="0043069F"/>
    <w:rsid w:val="004315F4"/>
    <w:rsid w:val="00431BC5"/>
    <w:rsid w:val="00432C5F"/>
    <w:rsid w:val="0043491E"/>
    <w:rsid w:val="00440757"/>
    <w:rsid w:val="0044085B"/>
    <w:rsid w:val="004445BE"/>
    <w:rsid w:val="00445560"/>
    <w:rsid w:val="00445F14"/>
    <w:rsid w:val="004464EA"/>
    <w:rsid w:val="0044740D"/>
    <w:rsid w:val="0045147C"/>
    <w:rsid w:val="00452222"/>
    <w:rsid w:val="00452B7D"/>
    <w:rsid w:val="0045696D"/>
    <w:rsid w:val="004574DC"/>
    <w:rsid w:val="004605D8"/>
    <w:rsid w:val="004609F2"/>
    <w:rsid w:val="00460D68"/>
    <w:rsid w:val="004610F5"/>
    <w:rsid w:val="00461C79"/>
    <w:rsid w:val="00462249"/>
    <w:rsid w:val="004622F4"/>
    <w:rsid w:val="004644AC"/>
    <w:rsid w:val="00465AC4"/>
    <w:rsid w:val="004666C1"/>
    <w:rsid w:val="00471537"/>
    <w:rsid w:val="00471597"/>
    <w:rsid w:val="00472104"/>
    <w:rsid w:val="0047250D"/>
    <w:rsid w:val="00472B05"/>
    <w:rsid w:val="004733F1"/>
    <w:rsid w:val="0047364E"/>
    <w:rsid w:val="004739E2"/>
    <w:rsid w:val="0047441F"/>
    <w:rsid w:val="00474C88"/>
    <w:rsid w:val="00474F22"/>
    <w:rsid w:val="004753D9"/>
    <w:rsid w:val="004754A0"/>
    <w:rsid w:val="0047595C"/>
    <w:rsid w:val="00477575"/>
    <w:rsid w:val="00481101"/>
    <w:rsid w:val="0048290C"/>
    <w:rsid w:val="00482A74"/>
    <w:rsid w:val="00483A07"/>
    <w:rsid w:val="004846BF"/>
    <w:rsid w:val="004865AB"/>
    <w:rsid w:val="00486C8A"/>
    <w:rsid w:val="00487136"/>
    <w:rsid w:val="004909C0"/>
    <w:rsid w:val="0049471F"/>
    <w:rsid w:val="004955A5"/>
    <w:rsid w:val="004958D7"/>
    <w:rsid w:val="004958F1"/>
    <w:rsid w:val="00495F50"/>
    <w:rsid w:val="004961F2"/>
    <w:rsid w:val="0049720A"/>
    <w:rsid w:val="004A0A4A"/>
    <w:rsid w:val="004A258F"/>
    <w:rsid w:val="004A457A"/>
    <w:rsid w:val="004A4B2A"/>
    <w:rsid w:val="004A651C"/>
    <w:rsid w:val="004A65D6"/>
    <w:rsid w:val="004B30A1"/>
    <w:rsid w:val="004B347C"/>
    <w:rsid w:val="004B381A"/>
    <w:rsid w:val="004B3C19"/>
    <w:rsid w:val="004B43D2"/>
    <w:rsid w:val="004B531E"/>
    <w:rsid w:val="004B73E9"/>
    <w:rsid w:val="004B7693"/>
    <w:rsid w:val="004C16B6"/>
    <w:rsid w:val="004C1BD0"/>
    <w:rsid w:val="004C2BFB"/>
    <w:rsid w:val="004C3D82"/>
    <w:rsid w:val="004C4AFA"/>
    <w:rsid w:val="004C5684"/>
    <w:rsid w:val="004C5881"/>
    <w:rsid w:val="004C6C82"/>
    <w:rsid w:val="004C6FC1"/>
    <w:rsid w:val="004D1BDB"/>
    <w:rsid w:val="004D313B"/>
    <w:rsid w:val="004D32E4"/>
    <w:rsid w:val="004D3B2D"/>
    <w:rsid w:val="004D64BB"/>
    <w:rsid w:val="004D6630"/>
    <w:rsid w:val="004D67D4"/>
    <w:rsid w:val="004D6DF7"/>
    <w:rsid w:val="004D72B1"/>
    <w:rsid w:val="004D7386"/>
    <w:rsid w:val="004E1A02"/>
    <w:rsid w:val="004E2D39"/>
    <w:rsid w:val="004E5542"/>
    <w:rsid w:val="004E59EB"/>
    <w:rsid w:val="004E6919"/>
    <w:rsid w:val="004F0773"/>
    <w:rsid w:val="004F19A5"/>
    <w:rsid w:val="004F3352"/>
    <w:rsid w:val="004F35AA"/>
    <w:rsid w:val="004F3CA3"/>
    <w:rsid w:val="004F3CCF"/>
    <w:rsid w:val="004F3EDA"/>
    <w:rsid w:val="004F3EDF"/>
    <w:rsid w:val="004F485E"/>
    <w:rsid w:val="004F4BED"/>
    <w:rsid w:val="004F7294"/>
    <w:rsid w:val="004F7C31"/>
    <w:rsid w:val="005012A1"/>
    <w:rsid w:val="005016B7"/>
    <w:rsid w:val="00502875"/>
    <w:rsid w:val="00503402"/>
    <w:rsid w:val="005035D3"/>
    <w:rsid w:val="00503F47"/>
    <w:rsid w:val="005070A5"/>
    <w:rsid w:val="0051034F"/>
    <w:rsid w:val="00510438"/>
    <w:rsid w:val="0051149F"/>
    <w:rsid w:val="005114B2"/>
    <w:rsid w:val="005118A7"/>
    <w:rsid w:val="00511966"/>
    <w:rsid w:val="00512DF3"/>
    <w:rsid w:val="00513B0A"/>
    <w:rsid w:val="00514251"/>
    <w:rsid w:val="00514822"/>
    <w:rsid w:val="00514A19"/>
    <w:rsid w:val="00514BA7"/>
    <w:rsid w:val="00514C3B"/>
    <w:rsid w:val="00514CC4"/>
    <w:rsid w:val="005158EA"/>
    <w:rsid w:val="00516855"/>
    <w:rsid w:val="0051748A"/>
    <w:rsid w:val="00517AF2"/>
    <w:rsid w:val="00520772"/>
    <w:rsid w:val="005225F5"/>
    <w:rsid w:val="00524FA7"/>
    <w:rsid w:val="00525449"/>
    <w:rsid w:val="00525F4F"/>
    <w:rsid w:val="00526957"/>
    <w:rsid w:val="00526BD6"/>
    <w:rsid w:val="00527965"/>
    <w:rsid w:val="00527F88"/>
    <w:rsid w:val="005301B3"/>
    <w:rsid w:val="00530E60"/>
    <w:rsid w:val="005319E2"/>
    <w:rsid w:val="00531B8A"/>
    <w:rsid w:val="005329C1"/>
    <w:rsid w:val="00534424"/>
    <w:rsid w:val="0053553B"/>
    <w:rsid w:val="00536351"/>
    <w:rsid w:val="005372CF"/>
    <w:rsid w:val="00537DD2"/>
    <w:rsid w:val="00540AAA"/>
    <w:rsid w:val="00543FE4"/>
    <w:rsid w:val="005458BB"/>
    <w:rsid w:val="00546A7B"/>
    <w:rsid w:val="005474D3"/>
    <w:rsid w:val="00547590"/>
    <w:rsid w:val="00547C57"/>
    <w:rsid w:val="00547E8A"/>
    <w:rsid w:val="00552184"/>
    <w:rsid w:val="005534FB"/>
    <w:rsid w:val="005535F6"/>
    <w:rsid w:val="00560194"/>
    <w:rsid w:val="00561C98"/>
    <w:rsid w:val="005624B0"/>
    <w:rsid w:val="00562AA8"/>
    <w:rsid w:val="005633EA"/>
    <w:rsid w:val="005634D4"/>
    <w:rsid w:val="005641BD"/>
    <w:rsid w:val="005643B0"/>
    <w:rsid w:val="0056468D"/>
    <w:rsid w:val="005657A1"/>
    <w:rsid w:val="0056618C"/>
    <w:rsid w:val="0056647B"/>
    <w:rsid w:val="00567614"/>
    <w:rsid w:val="00570B97"/>
    <w:rsid w:val="00570E92"/>
    <w:rsid w:val="005713A7"/>
    <w:rsid w:val="00573395"/>
    <w:rsid w:val="005737CF"/>
    <w:rsid w:val="0057381E"/>
    <w:rsid w:val="00574475"/>
    <w:rsid w:val="0057627F"/>
    <w:rsid w:val="00576405"/>
    <w:rsid w:val="005768D6"/>
    <w:rsid w:val="00576D23"/>
    <w:rsid w:val="0057799C"/>
    <w:rsid w:val="0058148B"/>
    <w:rsid w:val="005820FE"/>
    <w:rsid w:val="005823E0"/>
    <w:rsid w:val="005833CB"/>
    <w:rsid w:val="00584218"/>
    <w:rsid w:val="00586528"/>
    <w:rsid w:val="00591152"/>
    <w:rsid w:val="00592AA1"/>
    <w:rsid w:val="0059389C"/>
    <w:rsid w:val="00593E19"/>
    <w:rsid w:val="005944FB"/>
    <w:rsid w:val="00594B80"/>
    <w:rsid w:val="005951FC"/>
    <w:rsid w:val="00597024"/>
    <w:rsid w:val="00597475"/>
    <w:rsid w:val="005A06A1"/>
    <w:rsid w:val="005A0AA7"/>
    <w:rsid w:val="005A13D5"/>
    <w:rsid w:val="005A397B"/>
    <w:rsid w:val="005A473A"/>
    <w:rsid w:val="005A4E6D"/>
    <w:rsid w:val="005A5375"/>
    <w:rsid w:val="005A63F7"/>
    <w:rsid w:val="005A6989"/>
    <w:rsid w:val="005A726F"/>
    <w:rsid w:val="005B0711"/>
    <w:rsid w:val="005B1090"/>
    <w:rsid w:val="005B160B"/>
    <w:rsid w:val="005B1701"/>
    <w:rsid w:val="005B29B8"/>
    <w:rsid w:val="005B2D56"/>
    <w:rsid w:val="005B2FAD"/>
    <w:rsid w:val="005B3070"/>
    <w:rsid w:val="005B3185"/>
    <w:rsid w:val="005B3CA5"/>
    <w:rsid w:val="005B3EBF"/>
    <w:rsid w:val="005B3EDF"/>
    <w:rsid w:val="005B5F78"/>
    <w:rsid w:val="005B6223"/>
    <w:rsid w:val="005B7470"/>
    <w:rsid w:val="005C012B"/>
    <w:rsid w:val="005C0D9B"/>
    <w:rsid w:val="005C14BB"/>
    <w:rsid w:val="005C2903"/>
    <w:rsid w:val="005C2DEC"/>
    <w:rsid w:val="005C40FC"/>
    <w:rsid w:val="005C443A"/>
    <w:rsid w:val="005C4E3D"/>
    <w:rsid w:val="005C53E5"/>
    <w:rsid w:val="005C61CC"/>
    <w:rsid w:val="005D332D"/>
    <w:rsid w:val="005D3B9D"/>
    <w:rsid w:val="005D3DA5"/>
    <w:rsid w:val="005D5D18"/>
    <w:rsid w:val="005D5F0A"/>
    <w:rsid w:val="005D62B9"/>
    <w:rsid w:val="005D6B5A"/>
    <w:rsid w:val="005D7309"/>
    <w:rsid w:val="005D764A"/>
    <w:rsid w:val="005D76C0"/>
    <w:rsid w:val="005E07C4"/>
    <w:rsid w:val="005E08B2"/>
    <w:rsid w:val="005E09CA"/>
    <w:rsid w:val="005E1849"/>
    <w:rsid w:val="005E27C6"/>
    <w:rsid w:val="005E3550"/>
    <w:rsid w:val="005E3BB4"/>
    <w:rsid w:val="005E4D00"/>
    <w:rsid w:val="005E5E79"/>
    <w:rsid w:val="005E6525"/>
    <w:rsid w:val="005E66B5"/>
    <w:rsid w:val="005E73DA"/>
    <w:rsid w:val="005E7F59"/>
    <w:rsid w:val="005F1131"/>
    <w:rsid w:val="005F1178"/>
    <w:rsid w:val="005F1A52"/>
    <w:rsid w:val="005F1E57"/>
    <w:rsid w:val="005F4809"/>
    <w:rsid w:val="005F50ED"/>
    <w:rsid w:val="005F6037"/>
    <w:rsid w:val="00602389"/>
    <w:rsid w:val="00602422"/>
    <w:rsid w:val="00602BD9"/>
    <w:rsid w:val="006052E8"/>
    <w:rsid w:val="00605ED3"/>
    <w:rsid w:val="006064D8"/>
    <w:rsid w:val="00606E2F"/>
    <w:rsid w:val="00606F7A"/>
    <w:rsid w:val="00607A30"/>
    <w:rsid w:val="00607C42"/>
    <w:rsid w:val="00610331"/>
    <w:rsid w:val="00610785"/>
    <w:rsid w:val="0061196A"/>
    <w:rsid w:val="00612042"/>
    <w:rsid w:val="00612A66"/>
    <w:rsid w:val="00614228"/>
    <w:rsid w:val="00614A3C"/>
    <w:rsid w:val="00616A56"/>
    <w:rsid w:val="006170F8"/>
    <w:rsid w:val="00617B9A"/>
    <w:rsid w:val="00617C92"/>
    <w:rsid w:val="006219F6"/>
    <w:rsid w:val="0062221C"/>
    <w:rsid w:val="00622D97"/>
    <w:rsid w:val="0062373A"/>
    <w:rsid w:val="00626086"/>
    <w:rsid w:val="00630075"/>
    <w:rsid w:val="006300B6"/>
    <w:rsid w:val="00630977"/>
    <w:rsid w:val="0063185C"/>
    <w:rsid w:val="00631D4D"/>
    <w:rsid w:val="006342AA"/>
    <w:rsid w:val="00634739"/>
    <w:rsid w:val="006374A1"/>
    <w:rsid w:val="006405E1"/>
    <w:rsid w:val="00640C88"/>
    <w:rsid w:val="00640CBA"/>
    <w:rsid w:val="00640F2A"/>
    <w:rsid w:val="00641170"/>
    <w:rsid w:val="0064181F"/>
    <w:rsid w:val="0064242C"/>
    <w:rsid w:val="00642A97"/>
    <w:rsid w:val="00642C8E"/>
    <w:rsid w:val="0064300D"/>
    <w:rsid w:val="00643746"/>
    <w:rsid w:val="0064392E"/>
    <w:rsid w:val="00643DA0"/>
    <w:rsid w:val="00644D3A"/>
    <w:rsid w:val="00645308"/>
    <w:rsid w:val="006460AE"/>
    <w:rsid w:val="00646569"/>
    <w:rsid w:val="0064743C"/>
    <w:rsid w:val="00650B37"/>
    <w:rsid w:val="00652AFB"/>
    <w:rsid w:val="00652B09"/>
    <w:rsid w:val="00653295"/>
    <w:rsid w:val="00653F5B"/>
    <w:rsid w:val="00654A78"/>
    <w:rsid w:val="00654B4F"/>
    <w:rsid w:val="00655063"/>
    <w:rsid w:val="00656449"/>
    <w:rsid w:val="006564F1"/>
    <w:rsid w:val="00656F1C"/>
    <w:rsid w:val="00660320"/>
    <w:rsid w:val="00660D93"/>
    <w:rsid w:val="00661D97"/>
    <w:rsid w:val="00663A93"/>
    <w:rsid w:val="00663F26"/>
    <w:rsid w:val="00664B21"/>
    <w:rsid w:val="00664D69"/>
    <w:rsid w:val="00665416"/>
    <w:rsid w:val="00665DB8"/>
    <w:rsid w:val="006660A1"/>
    <w:rsid w:val="00666D55"/>
    <w:rsid w:val="006671FC"/>
    <w:rsid w:val="00667774"/>
    <w:rsid w:val="00667844"/>
    <w:rsid w:val="00667A22"/>
    <w:rsid w:val="00670C27"/>
    <w:rsid w:val="006723A3"/>
    <w:rsid w:val="00672F77"/>
    <w:rsid w:val="006735A8"/>
    <w:rsid w:val="00673AC2"/>
    <w:rsid w:val="00673F44"/>
    <w:rsid w:val="00674A17"/>
    <w:rsid w:val="00674F72"/>
    <w:rsid w:val="00675218"/>
    <w:rsid w:val="006777A9"/>
    <w:rsid w:val="00677FCF"/>
    <w:rsid w:val="00681511"/>
    <w:rsid w:val="00682035"/>
    <w:rsid w:val="00685124"/>
    <w:rsid w:val="00686AF4"/>
    <w:rsid w:val="00687F1A"/>
    <w:rsid w:val="00690C1F"/>
    <w:rsid w:val="00691307"/>
    <w:rsid w:val="00691460"/>
    <w:rsid w:val="0069174D"/>
    <w:rsid w:val="00691E41"/>
    <w:rsid w:val="006938F8"/>
    <w:rsid w:val="00693A2A"/>
    <w:rsid w:val="00694039"/>
    <w:rsid w:val="00694875"/>
    <w:rsid w:val="00696652"/>
    <w:rsid w:val="006A00B4"/>
    <w:rsid w:val="006A23A2"/>
    <w:rsid w:val="006A41A8"/>
    <w:rsid w:val="006A513B"/>
    <w:rsid w:val="006A5B90"/>
    <w:rsid w:val="006A5EF1"/>
    <w:rsid w:val="006A6763"/>
    <w:rsid w:val="006A67A0"/>
    <w:rsid w:val="006A73C7"/>
    <w:rsid w:val="006B0DEA"/>
    <w:rsid w:val="006B10F6"/>
    <w:rsid w:val="006B219E"/>
    <w:rsid w:val="006B2897"/>
    <w:rsid w:val="006B2951"/>
    <w:rsid w:val="006B3B96"/>
    <w:rsid w:val="006B68D8"/>
    <w:rsid w:val="006B6930"/>
    <w:rsid w:val="006C12AC"/>
    <w:rsid w:val="006C139B"/>
    <w:rsid w:val="006C2FC9"/>
    <w:rsid w:val="006C3ED4"/>
    <w:rsid w:val="006C56A3"/>
    <w:rsid w:val="006C5C7A"/>
    <w:rsid w:val="006C5F8B"/>
    <w:rsid w:val="006C698B"/>
    <w:rsid w:val="006C6EC3"/>
    <w:rsid w:val="006D11DC"/>
    <w:rsid w:val="006D1600"/>
    <w:rsid w:val="006D266E"/>
    <w:rsid w:val="006D2E34"/>
    <w:rsid w:val="006D458A"/>
    <w:rsid w:val="006D57C8"/>
    <w:rsid w:val="006D5ED4"/>
    <w:rsid w:val="006D5FBD"/>
    <w:rsid w:val="006D63A6"/>
    <w:rsid w:val="006D7310"/>
    <w:rsid w:val="006E14FA"/>
    <w:rsid w:val="006E1743"/>
    <w:rsid w:val="006E1CF5"/>
    <w:rsid w:val="006E307C"/>
    <w:rsid w:val="006E32CA"/>
    <w:rsid w:val="006E3515"/>
    <w:rsid w:val="006E36D3"/>
    <w:rsid w:val="006E3F36"/>
    <w:rsid w:val="006E7955"/>
    <w:rsid w:val="006E7DAA"/>
    <w:rsid w:val="006F20E2"/>
    <w:rsid w:val="006F28D4"/>
    <w:rsid w:val="006F5248"/>
    <w:rsid w:val="006F55CB"/>
    <w:rsid w:val="006F63C6"/>
    <w:rsid w:val="006F70CD"/>
    <w:rsid w:val="006F7A76"/>
    <w:rsid w:val="007012DC"/>
    <w:rsid w:val="00701321"/>
    <w:rsid w:val="00705176"/>
    <w:rsid w:val="007056E7"/>
    <w:rsid w:val="0070589A"/>
    <w:rsid w:val="00705A3D"/>
    <w:rsid w:val="007061C9"/>
    <w:rsid w:val="00706570"/>
    <w:rsid w:val="00710496"/>
    <w:rsid w:val="00710C9C"/>
    <w:rsid w:val="00712B7B"/>
    <w:rsid w:val="00712CA3"/>
    <w:rsid w:val="0071461B"/>
    <w:rsid w:val="007154DD"/>
    <w:rsid w:val="0071629A"/>
    <w:rsid w:val="00716C65"/>
    <w:rsid w:val="0071788B"/>
    <w:rsid w:val="00717B73"/>
    <w:rsid w:val="007227DD"/>
    <w:rsid w:val="00723451"/>
    <w:rsid w:val="00724379"/>
    <w:rsid w:val="007245DF"/>
    <w:rsid w:val="00725AC4"/>
    <w:rsid w:val="007264CE"/>
    <w:rsid w:val="0072787B"/>
    <w:rsid w:val="00730D2A"/>
    <w:rsid w:val="00733BD5"/>
    <w:rsid w:val="00733EEB"/>
    <w:rsid w:val="00734385"/>
    <w:rsid w:val="00734A97"/>
    <w:rsid w:val="00735147"/>
    <w:rsid w:val="007351D2"/>
    <w:rsid w:val="00735EA0"/>
    <w:rsid w:val="00736C6D"/>
    <w:rsid w:val="00737350"/>
    <w:rsid w:val="00737D7E"/>
    <w:rsid w:val="00737F91"/>
    <w:rsid w:val="00741B50"/>
    <w:rsid w:val="00742812"/>
    <w:rsid w:val="0074339C"/>
    <w:rsid w:val="007435EE"/>
    <w:rsid w:val="00743E76"/>
    <w:rsid w:val="007456D3"/>
    <w:rsid w:val="00745E71"/>
    <w:rsid w:val="00746D01"/>
    <w:rsid w:val="00750558"/>
    <w:rsid w:val="00750CC5"/>
    <w:rsid w:val="00751AB9"/>
    <w:rsid w:val="007544AA"/>
    <w:rsid w:val="0075465B"/>
    <w:rsid w:val="007577AE"/>
    <w:rsid w:val="00757F6B"/>
    <w:rsid w:val="00760AF4"/>
    <w:rsid w:val="00762A76"/>
    <w:rsid w:val="00762C24"/>
    <w:rsid w:val="00763992"/>
    <w:rsid w:val="007669BE"/>
    <w:rsid w:val="00766B4A"/>
    <w:rsid w:val="0077015B"/>
    <w:rsid w:val="007744B5"/>
    <w:rsid w:val="00774CAE"/>
    <w:rsid w:val="00775B64"/>
    <w:rsid w:val="007761DD"/>
    <w:rsid w:val="00776909"/>
    <w:rsid w:val="00783AD1"/>
    <w:rsid w:val="00787A57"/>
    <w:rsid w:val="00790FB5"/>
    <w:rsid w:val="0079406A"/>
    <w:rsid w:val="00794D86"/>
    <w:rsid w:val="00797927"/>
    <w:rsid w:val="007A0672"/>
    <w:rsid w:val="007A208D"/>
    <w:rsid w:val="007A2BAD"/>
    <w:rsid w:val="007A3060"/>
    <w:rsid w:val="007A3C35"/>
    <w:rsid w:val="007A4AEC"/>
    <w:rsid w:val="007A5821"/>
    <w:rsid w:val="007A6B02"/>
    <w:rsid w:val="007A73F8"/>
    <w:rsid w:val="007A764A"/>
    <w:rsid w:val="007A7E6F"/>
    <w:rsid w:val="007B163C"/>
    <w:rsid w:val="007B19C9"/>
    <w:rsid w:val="007B1A31"/>
    <w:rsid w:val="007B1AA9"/>
    <w:rsid w:val="007B2411"/>
    <w:rsid w:val="007B2562"/>
    <w:rsid w:val="007B27E3"/>
    <w:rsid w:val="007B289F"/>
    <w:rsid w:val="007B3F72"/>
    <w:rsid w:val="007B6427"/>
    <w:rsid w:val="007B6B52"/>
    <w:rsid w:val="007B7258"/>
    <w:rsid w:val="007C3D7F"/>
    <w:rsid w:val="007C5DE7"/>
    <w:rsid w:val="007C7CC2"/>
    <w:rsid w:val="007D07C4"/>
    <w:rsid w:val="007D124A"/>
    <w:rsid w:val="007D15B2"/>
    <w:rsid w:val="007D2BC6"/>
    <w:rsid w:val="007D3646"/>
    <w:rsid w:val="007D5D41"/>
    <w:rsid w:val="007D5E7B"/>
    <w:rsid w:val="007D616B"/>
    <w:rsid w:val="007D6603"/>
    <w:rsid w:val="007D6613"/>
    <w:rsid w:val="007D7C17"/>
    <w:rsid w:val="007E0118"/>
    <w:rsid w:val="007E1145"/>
    <w:rsid w:val="007E1758"/>
    <w:rsid w:val="007E275D"/>
    <w:rsid w:val="007E2C1D"/>
    <w:rsid w:val="007E30C4"/>
    <w:rsid w:val="007E429C"/>
    <w:rsid w:val="007E716E"/>
    <w:rsid w:val="007F10E6"/>
    <w:rsid w:val="007F15FD"/>
    <w:rsid w:val="007F1BED"/>
    <w:rsid w:val="007F1DA4"/>
    <w:rsid w:val="007F2C91"/>
    <w:rsid w:val="007F2F09"/>
    <w:rsid w:val="007F38F5"/>
    <w:rsid w:val="007F4334"/>
    <w:rsid w:val="007F45AA"/>
    <w:rsid w:val="007F4853"/>
    <w:rsid w:val="007F5090"/>
    <w:rsid w:val="007F542F"/>
    <w:rsid w:val="007F5AEB"/>
    <w:rsid w:val="007F5EB3"/>
    <w:rsid w:val="007F67F5"/>
    <w:rsid w:val="007F7169"/>
    <w:rsid w:val="007F73E6"/>
    <w:rsid w:val="00800A6A"/>
    <w:rsid w:val="0080145E"/>
    <w:rsid w:val="00801BEB"/>
    <w:rsid w:val="00802779"/>
    <w:rsid w:val="00802C53"/>
    <w:rsid w:val="00803AB3"/>
    <w:rsid w:val="00803B84"/>
    <w:rsid w:val="00803F50"/>
    <w:rsid w:val="0080462C"/>
    <w:rsid w:val="00804A51"/>
    <w:rsid w:val="0080572A"/>
    <w:rsid w:val="00806868"/>
    <w:rsid w:val="00806B4D"/>
    <w:rsid w:val="00806BE1"/>
    <w:rsid w:val="008072DE"/>
    <w:rsid w:val="008073FA"/>
    <w:rsid w:val="00807D53"/>
    <w:rsid w:val="00810961"/>
    <w:rsid w:val="008128E8"/>
    <w:rsid w:val="008129B9"/>
    <w:rsid w:val="00812C16"/>
    <w:rsid w:val="008156C3"/>
    <w:rsid w:val="00815987"/>
    <w:rsid w:val="00815F46"/>
    <w:rsid w:val="008210E3"/>
    <w:rsid w:val="00822C1C"/>
    <w:rsid w:val="00822D91"/>
    <w:rsid w:val="00823B7B"/>
    <w:rsid w:val="00823CB5"/>
    <w:rsid w:val="00824A23"/>
    <w:rsid w:val="00825279"/>
    <w:rsid w:val="00825741"/>
    <w:rsid w:val="00825FED"/>
    <w:rsid w:val="00827DAD"/>
    <w:rsid w:val="00827F86"/>
    <w:rsid w:val="00831744"/>
    <w:rsid w:val="008320BA"/>
    <w:rsid w:val="00832999"/>
    <w:rsid w:val="00832E03"/>
    <w:rsid w:val="00834065"/>
    <w:rsid w:val="00834209"/>
    <w:rsid w:val="008360F7"/>
    <w:rsid w:val="008362D5"/>
    <w:rsid w:val="00841333"/>
    <w:rsid w:val="008426C1"/>
    <w:rsid w:val="00842BCA"/>
    <w:rsid w:val="00843065"/>
    <w:rsid w:val="0084427C"/>
    <w:rsid w:val="008443A6"/>
    <w:rsid w:val="0084650C"/>
    <w:rsid w:val="00847960"/>
    <w:rsid w:val="00850720"/>
    <w:rsid w:val="00850AAD"/>
    <w:rsid w:val="00850AF4"/>
    <w:rsid w:val="00851893"/>
    <w:rsid w:val="008531E2"/>
    <w:rsid w:val="00853269"/>
    <w:rsid w:val="008533BE"/>
    <w:rsid w:val="008536DE"/>
    <w:rsid w:val="0085389E"/>
    <w:rsid w:val="008539C9"/>
    <w:rsid w:val="00854E84"/>
    <w:rsid w:val="00855D6A"/>
    <w:rsid w:val="008569A7"/>
    <w:rsid w:val="00861905"/>
    <w:rsid w:val="00861F4E"/>
    <w:rsid w:val="00862A92"/>
    <w:rsid w:val="00863103"/>
    <w:rsid w:val="00863785"/>
    <w:rsid w:val="00863C14"/>
    <w:rsid w:val="00866187"/>
    <w:rsid w:val="0087025A"/>
    <w:rsid w:val="0087146F"/>
    <w:rsid w:val="0087292D"/>
    <w:rsid w:val="008740F3"/>
    <w:rsid w:val="008744B5"/>
    <w:rsid w:val="00875C12"/>
    <w:rsid w:val="00876DC4"/>
    <w:rsid w:val="00877956"/>
    <w:rsid w:val="00880298"/>
    <w:rsid w:val="008810DE"/>
    <w:rsid w:val="0088182B"/>
    <w:rsid w:val="00882F5E"/>
    <w:rsid w:val="00883486"/>
    <w:rsid w:val="008839A6"/>
    <w:rsid w:val="00883A3C"/>
    <w:rsid w:val="00883E04"/>
    <w:rsid w:val="00885A3F"/>
    <w:rsid w:val="00885ADD"/>
    <w:rsid w:val="00887E0E"/>
    <w:rsid w:val="00890A41"/>
    <w:rsid w:val="00891DA9"/>
    <w:rsid w:val="00891DDD"/>
    <w:rsid w:val="00892658"/>
    <w:rsid w:val="00893194"/>
    <w:rsid w:val="008933BA"/>
    <w:rsid w:val="008955D1"/>
    <w:rsid w:val="008978BA"/>
    <w:rsid w:val="008A0373"/>
    <w:rsid w:val="008A2315"/>
    <w:rsid w:val="008A2D99"/>
    <w:rsid w:val="008A30DA"/>
    <w:rsid w:val="008A3533"/>
    <w:rsid w:val="008A4C6B"/>
    <w:rsid w:val="008A67DB"/>
    <w:rsid w:val="008A6FA0"/>
    <w:rsid w:val="008A753F"/>
    <w:rsid w:val="008B137C"/>
    <w:rsid w:val="008B150B"/>
    <w:rsid w:val="008B3AF5"/>
    <w:rsid w:val="008B3F25"/>
    <w:rsid w:val="008B4310"/>
    <w:rsid w:val="008B61E0"/>
    <w:rsid w:val="008B6E0B"/>
    <w:rsid w:val="008B6E19"/>
    <w:rsid w:val="008B6EE4"/>
    <w:rsid w:val="008B79F9"/>
    <w:rsid w:val="008B7E16"/>
    <w:rsid w:val="008C0B6E"/>
    <w:rsid w:val="008C0DC7"/>
    <w:rsid w:val="008C1883"/>
    <w:rsid w:val="008C214F"/>
    <w:rsid w:val="008C22D4"/>
    <w:rsid w:val="008C2AA3"/>
    <w:rsid w:val="008C2BF1"/>
    <w:rsid w:val="008C2C2D"/>
    <w:rsid w:val="008C3364"/>
    <w:rsid w:val="008C3B35"/>
    <w:rsid w:val="008C41A2"/>
    <w:rsid w:val="008C4C7E"/>
    <w:rsid w:val="008C5028"/>
    <w:rsid w:val="008C5423"/>
    <w:rsid w:val="008C606F"/>
    <w:rsid w:val="008C62B6"/>
    <w:rsid w:val="008C780D"/>
    <w:rsid w:val="008C7CAE"/>
    <w:rsid w:val="008D04A2"/>
    <w:rsid w:val="008D1082"/>
    <w:rsid w:val="008D1D09"/>
    <w:rsid w:val="008D285B"/>
    <w:rsid w:val="008D301A"/>
    <w:rsid w:val="008D353F"/>
    <w:rsid w:val="008D48B6"/>
    <w:rsid w:val="008E025B"/>
    <w:rsid w:val="008E142F"/>
    <w:rsid w:val="008E1610"/>
    <w:rsid w:val="008E1728"/>
    <w:rsid w:val="008E1D38"/>
    <w:rsid w:val="008E2C52"/>
    <w:rsid w:val="008E48D2"/>
    <w:rsid w:val="008E5325"/>
    <w:rsid w:val="008E5DCA"/>
    <w:rsid w:val="008E67D0"/>
    <w:rsid w:val="008E6A4D"/>
    <w:rsid w:val="008E6EC1"/>
    <w:rsid w:val="008F04D9"/>
    <w:rsid w:val="008F11D6"/>
    <w:rsid w:val="008F12CF"/>
    <w:rsid w:val="008F2008"/>
    <w:rsid w:val="008F2970"/>
    <w:rsid w:val="008F5546"/>
    <w:rsid w:val="008F5B18"/>
    <w:rsid w:val="008F62F3"/>
    <w:rsid w:val="008F685F"/>
    <w:rsid w:val="008F6C01"/>
    <w:rsid w:val="008F7642"/>
    <w:rsid w:val="008F7DDF"/>
    <w:rsid w:val="009015B3"/>
    <w:rsid w:val="009040AC"/>
    <w:rsid w:val="00904A09"/>
    <w:rsid w:val="00904B70"/>
    <w:rsid w:val="009052A7"/>
    <w:rsid w:val="0090570B"/>
    <w:rsid w:val="00910200"/>
    <w:rsid w:val="009109F3"/>
    <w:rsid w:val="0091136D"/>
    <w:rsid w:val="0091258C"/>
    <w:rsid w:val="0091421F"/>
    <w:rsid w:val="00914C8C"/>
    <w:rsid w:val="0091748E"/>
    <w:rsid w:val="00920543"/>
    <w:rsid w:val="00920994"/>
    <w:rsid w:val="00923111"/>
    <w:rsid w:val="0092544D"/>
    <w:rsid w:val="00926A6E"/>
    <w:rsid w:val="00926A70"/>
    <w:rsid w:val="00927367"/>
    <w:rsid w:val="00930935"/>
    <w:rsid w:val="00931C1F"/>
    <w:rsid w:val="00932417"/>
    <w:rsid w:val="00932513"/>
    <w:rsid w:val="00932A4B"/>
    <w:rsid w:val="009348A1"/>
    <w:rsid w:val="009367B4"/>
    <w:rsid w:val="00936FF9"/>
    <w:rsid w:val="009379D0"/>
    <w:rsid w:val="00937F58"/>
    <w:rsid w:val="0094180F"/>
    <w:rsid w:val="00941E4E"/>
    <w:rsid w:val="00942C08"/>
    <w:rsid w:val="009437C6"/>
    <w:rsid w:val="00944AA3"/>
    <w:rsid w:val="00945FF4"/>
    <w:rsid w:val="00946FE7"/>
    <w:rsid w:val="009503B9"/>
    <w:rsid w:val="0095113B"/>
    <w:rsid w:val="00951441"/>
    <w:rsid w:val="00952000"/>
    <w:rsid w:val="00953A70"/>
    <w:rsid w:val="0095428B"/>
    <w:rsid w:val="00956028"/>
    <w:rsid w:val="0095716E"/>
    <w:rsid w:val="00957BF9"/>
    <w:rsid w:val="00960B0E"/>
    <w:rsid w:val="00961254"/>
    <w:rsid w:val="00962F45"/>
    <w:rsid w:val="009630D5"/>
    <w:rsid w:val="00963F47"/>
    <w:rsid w:val="0096446C"/>
    <w:rsid w:val="00965F0A"/>
    <w:rsid w:val="00966842"/>
    <w:rsid w:val="009677F2"/>
    <w:rsid w:val="00967870"/>
    <w:rsid w:val="00970902"/>
    <w:rsid w:val="00970ED0"/>
    <w:rsid w:val="009718B2"/>
    <w:rsid w:val="0097262E"/>
    <w:rsid w:val="0097406B"/>
    <w:rsid w:val="009742F8"/>
    <w:rsid w:val="00974F3E"/>
    <w:rsid w:val="00975B3F"/>
    <w:rsid w:val="00976E03"/>
    <w:rsid w:val="0097786F"/>
    <w:rsid w:val="00980C5E"/>
    <w:rsid w:val="00982D31"/>
    <w:rsid w:val="00983ADC"/>
    <w:rsid w:val="00983E62"/>
    <w:rsid w:val="009848C6"/>
    <w:rsid w:val="00985257"/>
    <w:rsid w:val="009900E2"/>
    <w:rsid w:val="009902D1"/>
    <w:rsid w:val="00990357"/>
    <w:rsid w:val="009911FC"/>
    <w:rsid w:val="009917A5"/>
    <w:rsid w:val="009932D9"/>
    <w:rsid w:val="009946BB"/>
    <w:rsid w:val="009954C8"/>
    <w:rsid w:val="009957FF"/>
    <w:rsid w:val="00995BB4"/>
    <w:rsid w:val="00996908"/>
    <w:rsid w:val="00997B9E"/>
    <w:rsid w:val="00997D7F"/>
    <w:rsid w:val="009A0079"/>
    <w:rsid w:val="009A113A"/>
    <w:rsid w:val="009A4AE8"/>
    <w:rsid w:val="009A5414"/>
    <w:rsid w:val="009A65E4"/>
    <w:rsid w:val="009B0A1B"/>
    <w:rsid w:val="009B4052"/>
    <w:rsid w:val="009B461D"/>
    <w:rsid w:val="009B50E9"/>
    <w:rsid w:val="009B5325"/>
    <w:rsid w:val="009B59CC"/>
    <w:rsid w:val="009B5D9A"/>
    <w:rsid w:val="009B5FC2"/>
    <w:rsid w:val="009B62B9"/>
    <w:rsid w:val="009B72F9"/>
    <w:rsid w:val="009B7361"/>
    <w:rsid w:val="009C2100"/>
    <w:rsid w:val="009C2BF4"/>
    <w:rsid w:val="009C2DC2"/>
    <w:rsid w:val="009C2F4D"/>
    <w:rsid w:val="009C5C60"/>
    <w:rsid w:val="009C680E"/>
    <w:rsid w:val="009C69F2"/>
    <w:rsid w:val="009C727B"/>
    <w:rsid w:val="009C78E0"/>
    <w:rsid w:val="009D0041"/>
    <w:rsid w:val="009D0AA9"/>
    <w:rsid w:val="009D2091"/>
    <w:rsid w:val="009D2CC9"/>
    <w:rsid w:val="009D305A"/>
    <w:rsid w:val="009D4C0A"/>
    <w:rsid w:val="009D55B7"/>
    <w:rsid w:val="009D6CFF"/>
    <w:rsid w:val="009D7153"/>
    <w:rsid w:val="009D7834"/>
    <w:rsid w:val="009D786C"/>
    <w:rsid w:val="009E0D69"/>
    <w:rsid w:val="009E2692"/>
    <w:rsid w:val="009E4758"/>
    <w:rsid w:val="009E50C9"/>
    <w:rsid w:val="009E5F8C"/>
    <w:rsid w:val="009E6141"/>
    <w:rsid w:val="009E64CC"/>
    <w:rsid w:val="009F1084"/>
    <w:rsid w:val="009F1972"/>
    <w:rsid w:val="009F1B9C"/>
    <w:rsid w:val="009F27F1"/>
    <w:rsid w:val="009F336D"/>
    <w:rsid w:val="009F57F7"/>
    <w:rsid w:val="009F5E14"/>
    <w:rsid w:val="009F6311"/>
    <w:rsid w:val="009F63D2"/>
    <w:rsid w:val="009F6441"/>
    <w:rsid w:val="009F7754"/>
    <w:rsid w:val="009F7872"/>
    <w:rsid w:val="009F7B33"/>
    <w:rsid w:val="009F7D38"/>
    <w:rsid w:val="00A00B4E"/>
    <w:rsid w:val="00A00EA0"/>
    <w:rsid w:val="00A02071"/>
    <w:rsid w:val="00A02CAA"/>
    <w:rsid w:val="00A02EAC"/>
    <w:rsid w:val="00A03995"/>
    <w:rsid w:val="00A046F9"/>
    <w:rsid w:val="00A04C9B"/>
    <w:rsid w:val="00A04F3A"/>
    <w:rsid w:val="00A0526D"/>
    <w:rsid w:val="00A0532D"/>
    <w:rsid w:val="00A05682"/>
    <w:rsid w:val="00A057CC"/>
    <w:rsid w:val="00A063DA"/>
    <w:rsid w:val="00A064EA"/>
    <w:rsid w:val="00A10E3A"/>
    <w:rsid w:val="00A1155B"/>
    <w:rsid w:val="00A12435"/>
    <w:rsid w:val="00A128AB"/>
    <w:rsid w:val="00A13DF8"/>
    <w:rsid w:val="00A14805"/>
    <w:rsid w:val="00A1558D"/>
    <w:rsid w:val="00A2299B"/>
    <w:rsid w:val="00A23A59"/>
    <w:rsid w:val="00A25B15"/>
    <w:rsid w:val="00A26FC6"/>
    <w:rsid w:val="00A273D4"/>
    <w:rsid w:val="00A2759C"/>
    <w:rsid w:val="00A27A41"/>
    <w:rsid w:val="00A27B27"/>
    <w:rsid w:val="00A27E52"/>
    <w:rsid w:val="00A30EDE"/>
    <w:rsid w:val="00A31461"/>
    <w:rsid w:val="00A31FE9"/>
    <w:rsid w:val="00A322B6"/>
    <w:rsid w:val="00A3310F"/>
    <w:rsid w:val="00A3394F"/>
    <w:rsid w:val="00A34278"/>
    <w:rsid w:val="00A343B3"/>
    <w:rsid w:val="00A343CC"/>
    <w:rsid w:val="00A34449"/>
    <w:rsid w:val="00A35C3D"/>
    <w:rsid w:val="00A37FFB"/>
    <w:rsid w:val="00A4022D"/>
    <w:rsid w:val="00A40F4C"/>
    <w:rsid w:val="00A42328"/>
    <w:rsid w:val="00A44A4F"/>
    <w:rsid w:val="00A44BCC"/>
    <w:rsid w:val="00A44D44"/>
    <w:rsid w:val="00A46B18"/>
    <w:rsid w:val="00A500CC"/>
    <w:rsid w:val="00A50B01"/>
    <w:rsid w:val="00A50FAA"/>
    <w:rsid w:val="00A54334"/>
    <w:rsid w:val="00A55DAC"/>
    <w:rsid w:val="00A5632F"/>
    <w:rsid w:val="00A5651B"/>
    <w:rsid w:val="00A57474"/>
    <w:rsid w:val="00A57EBB"/>
    <w:rsid w:val="00A57F38"/>
    <w:rsid w:val="00A6048C"/>
    <w:rsid w:val="00A62383"/>
    <w:rsid w:val="00A63439"/>
    <w:rsid w:val="00A638B8"/>
    <w:rsid w:val="00A65961"/>
    <w:rsid w:val="00A65A36"/>
    <w:rsid w:val="00A65CCF"/>
    <w:rsid w:val="00A65D2F"/>
    <w:rsid w:val="00A65E69"/>
    <w:rsid w:val="00A6737F"/>
    <w:rsid w:val="00A67A4F"/>
    <w:rsid w:val="00A70CEF"/>
    <w:rsid w:val="00A736B6"/>
    <w:rsid w:val="00A73F11"/>
    <w:rsid w:val="00A74ABE"/>
    <w:rsid w:val="00A7584E"/>
    <w:rsid w:val="00A75A7B"/>
    <w:rsid w:val="00A75B06"/>
    <w:rsid w:val="00A764D6"/>
    <w:rsid w:val="00A76CC4"/>
    <w:rsid w:val="00A76E9B"/>
    <w:rsid w:val="00A82EFA"/>
    <w:rsid w:val="00A83B2B"/>
    <w:rsid w:val="00A85CA9"/>
    <w:rsid w:val="00A8621F"/>
    <w:rsid w:val="00A86868"/>
    <w:rsid w:val="00A874A0"/>
    <w:rsid w:val="00A904AB"/>
    <w:rsid w:val="00A92C9B"/>
    <w:rsid w:val="00A92CC9"/>
    <w:rsid w:val="00A9384E"/>
    <w:rsid w:val="00A944C4"/>
    <w:rsid w:val="00A94AE8"/>
    <w:rsid w:val="00A94B56"/>
    <w:rsid w:val="00A95A31"/>
    <w:rsid w:val="00A9734B"/>
    <w:rsid w:val="00A97395"/>
    <w:rsid w:val="00AA0514"/>
    <w:rsid w:val="00AA0963"/>
    <w:rsid w:val="00AA1156"/>
    <w:rsid w:val="00AA1946"/>
    <w:rsid w:val="00AA241F"/>
    <w:rsid w:val="00AA30FA"/>
    <w:rsid w:val="00AA3413"/>
    <w:rsid w:val="00AA3CC5"/>
    <w:rsid w:val="00AA3EAF"/>
    <w:rsid w:val="00AA420F"/>
    <w:rsid w:val="00AA4F50"/>
    <w:rsid w:val="00AA5773"/>
    <w:rsid w:val="00AB2429"/>
    <w:rsid w:val="00AB285F"/>
    <w:rsid w:val="00AB2BE0"/>
    <w:rsid w:val="00AB2C13"/>
    <w:rsid w:val="00AB2F95"/>
    <w:rsid w:val="00AB3A06"/>
    <w:rsid w:val="00AB457A"/>
    <w:rsid w:val="00AB46CD"/>
    <w:rsid w:val="00AB4826"/>
    <w:rsid w:val="00AB5226"/>
    <w:rsid w:val="00AB570C"/>
    <w:rsid w:val="00AB5785"/>
    <w:rsid w:val="00AC0315"/>
    <w:rsid w:val="00AC0B7D"/>
    <w:rsid w:val="00AC1B71"/>
    <w:rsid w:val="00AC21F0"/>
    <w:rsid w:val="00AC3CAA"/>
    <w:rsid w:val="00AC3E20"/>
    <w:rsid w:val="00AC4503"/>
    <w:rsid w:val="00AC4580"/>
    <w:rsid w:val="00AC45B7"/>
    <w:rsid w:val="00AC4C5A"/>
    <w:rsid w:val="00AC6338"/>
    <w:rsid w:val="00AC68D7"/>
    <w:rsid w:val="00AC73CC"/>
    <w:rsid w:val="00AC73F8"/>
    <w:rsid w:val="00AD0D5E"/>
    <w:rsid w:val="00AD1ED9"/>
    <w:rsid w:val="00AD3736"/>
    <w:rsid w:val="00AD3749"/>
    <w:rsid w:val="00AD3D9A"/>
    <w:rsid w:val="00AD4A90"/>
    <w:rsid w:val="00AD5276"/>
    <w:rsid w:val="00AD5B0A"/>
    <w:rsid w:val="00AE0201"/>
    <w:rsid w:val="00AE284B"/>
    <w:rsid w:val="00AE317D"/>
    <w:rsid w:val="00AE4E8A"/>
    <w:rsid w:val="00AE5CCE"/>
    <w:rsid w:val="00AE7BDC"/>
    <w:rsid w:val="00AF19FE"/>
    <w:rsid w:val="00AF1D80"/>
    <w:rsid w:val="00AF3457"/>
    <w:rsid w:val="00AF40D9"/>
    <w:rsid w:val="00AF4172"/>
    <w:rsid w:val="00AF4D15"/>
    <w:rsid w:val="00AF4F9A"/>
    <w:rsid w:val="00AF549B"/>
    <w:rsid w:val="00AF5EB3"/>
    <w:rsid w:val="00AF77E4"/>
    <w:rsid w:val="00AF7A08"/>
    <w:rsid w:val="00AF7A52"/>
    <w:rsid w:val="00B025E4"/>
    <w:rsid w:val="00B033F0"/>
    <w:rsid w:val="00B03C47"/>
    <w:rsid w:val="00B06B9C"/>
    <w:rsid w:val="00B0722F"/>
    <w:rsid w:val="00B10DE7"/>
    <w:rsid w:val="00B10FCC"/>
    <w:rsid w:val="00B154AB"/>
    <w:rsid w:val="00B15D91"/>
    <w:rsid w:val="00B2014D"/>
    <w:rsid w:val="00B20D55"/>
    <w:rsid w:val="00B20E9D"/>
    <w:rsid w:val="00B20EAE"/>
    <w:rsid w:val="00B21D68"/>
    <w:rsid w:val="00B220A8"/>
    <w:rsid w:val="00B22276"/>
    <w:rsid w:val="00B244F9"/>
    <w:rsid w:val="00B24863"/>
    <w:rsid w:val="00B24CD2"/>
    <w:rsid w:val="00B2542D"/>
    <w:rsid w:val="00B26C98"/>
    <w:rsid w:val="00B27912"/>
    <w:rsid w:val="00B328E0"/>
    <w:rsid w:val="00B32F19"/>
    <w:rsid w:val="00B33822"/>
    <w:rsid w:val="00B35964"/>
    <w:rsid w:val="00B36566"/>
    <w:rsid w:val="00B36BB8"/>
    <w:rsid w:val="00B3760C"/>
    <w:rsid w:val="00B37817"/>
    <w:rsid w:val="00B40243"/>
    <w:rsid w:val="00B410CD"/>
    <w:rsid w:val="00B41213"/>
    <w:rsid w:val="00B4154D"/>
    <w:rsid w:val="00B4170C"/>
    <w:rsid w:val="00B41A65"/>
    <w:rsid w:val="00B42268"/>
    <w:rsid w:val="00B442F7"/>
    <w:rsid w:val="00B44CE1"/>
    <w:rsid w:val="00B45680"/>
    <w:rsid w:val="00B45915"/>
    <w:rsid w:val="00B45F85"/>
    <w:rsid w:val="00B46401"/>
    <w:rsid w:val="00B46EDE"/>
    <w:rsid w:val="00B50859"/>
    <w:rsid w:val="00B51598"/>
    <w:rsid w:val="00B517C7"/>
    <w:rsid w:val="00B533AC"/>
    <w:rsid w:val="00B54A5E"/>
    <w:rsid w:val="00B5502E"/>
    <w:rsid w:val="00B55325"/>
    <w:rsid w:val="00B554EA"/>
    <w:rsid w:val="00B55922"/>
    <w:rsid w:val="00B57FEE"/>
    <w:rsid w:val="00B60BD2"/>
    <w:rsid w:val="00B616CB"/>
    <w:rsid w:val="00B61F6E"/>
    <w:rsid w:val="00B63BBD"/>
    <w:rsid w:val="00B64112"/>
    <w:rsid w:val="00B66A70"/>
    <w:rsid w:val="00B66CB5"/>
    <w:rsid w:val="00B67181"/>
    <w:rsid w:val="00B673A1"/>
    <w:rsid w:val="00B679D2"/>
    <w:rsid w:val="00B734F9"/>
    <w:rsid w:val="00B73915"/>
    <w:rsid w:val="00B73D71"/>
    <w:rsid w:val="00B74B64"/>
    <w:rsid w:val="00B74BF3"/>
    <w:rsid w:val="00B7576C"/>
    <w:rsid w:val="00B75DC8"/>
    <w:rsid w:val="00B75F2C"/>
    <w:rsid w:val="00B7604E"/>
    <w:rsid w:val="00B76E72"/>
    <w:rsid w:val="00B77244"/>
    <w:rsid w:val="00B804B5"/>
    <w:rsid w:val="00B80541"/>
    <w:rsid w:val="00B810EF"/>
    <w:rsid w:val="00B815D2"/>
    <w:rsid w:val="00B821A8"/>
    <w:rsid w:val="00B821E6"/>
    <w:rsid w:val="00B82C18"/>
    <w:rsid w:val="00B82D6C"/>
    <w:rsid w:val="00B8316E"/>
    <w:rsid w:val="00B83D20"/>
    <w:rsid w:val="00B84B60"/>
    <w:rsid w:val="00B86213"/>
    <w:rsid w:val="00B86348"/>
    <w:rsid w:val="00B87523"/>
    <w:rsid w:val="00B87E83"/>
    <w:rsid w:val="00B93C20"/>
    <w:rsid w:val="00B948C3"/>
    <w:rsid w:val="00BA0D66"/>
    <w:rsid w:val="00BA15B9"/>
    <w:rsid w:val="00BA1849"/>
    <w:rsid w:val="00BA1E4C"/>
    <w:rsid w:val="00BA3E3B"/>
    <w:rsid w:val="00BA563A"/>
    <w:rsid w:val="00BA74BF"/>
    <w:rsid w:val="00BB03F8"/>
    <w:rsid w:val="00BB2DE3"/>
    <w:rsid w:val="00BB4432"/>
    <w:rsid w:val="00BB4E2E"/>
    <w:rsid w:val="00BB59F3"/>
    <w:rsid w:val="00BB6928"/>
    <w:rsid w:val="00BB7DBA"/>
    <w:rsid w:val="00BB7E4E"/>
    <w:rsid w:val="00BC019A"/>
    <w:rsid w:val="00BC0E90"/>
    <w:rsid w:val="00BC1169"/>
    <w:rsid w:val="00BC1473"/>
    <w:rsid w:val="00BC2B0E"/>
    <w:rsid w:val="00BC2FC2"/>
    <w:rsid w:val="00BC3603"/>
    <w:rsid w:val="00BC44C8"/>
    <w:rsid w:val="00BC4ABF"/>
    <w:rsid w:val="00BC5707"/>
    <w:rsid w:val="00BC6005"/>
    <w:rsid w:val="00BC6F18"/>
    <w:rsid w:val="00BC70AD"/>
    <w:rsid w:val="00BC784B"/>
    <w:rsid w:val="00BD04D0"/>
    <w:rsid w:val="00BD0D71"/>
    <w:rsid w:val="00BD1DCE"/>
    <w:rsid w:val="00BD52F1"/>
    <w:rsid w:val="00BD6547"/>
    <w:rsid w:val="00BD7904"/>
    <w:rsid w:val="00BD7E0F"/>
    <w:rsid w:val="00BE1120"/>
    <w:rsid w:val="00BE1624"/>
    <w:rsid w:val="00BE216F"/>
    <w:rsid w:val="00BE22ED"/>
    <w:rsid w:val="00BE37FB"/>
    <w:rsid w:val="00BE4E2F"/>
    <w:rsid w:val="00BE57C1"/>
    <w:rsid w:val="00BE5F3A"/>
    <w:rsid w:val="00BE6797"/>
    <w:rsid w:val="00BE7A73"/>
    <w:rsid w:val="00BE7BF8"/>
    <w:rsid w:val="00BE7CDA"/>
    <w:rsid w:val="00BF02A3"/>
    <w:rsid w:val="00BF087B"/>
    <w:rsid w:val="00BF0A2D"/>
    <w:rsid w:val="00BF0EAA"/>
    <w:rsid w:val="00BF2C62"/>
    <w:rsid w:val="00BF413E"/>
    <w:rsid w:val="00BF48B3"/>
    <w:rsid w:val="00BF5F1A"/>
    <w:rsid w:val="00BF647E"/>
    <w:rsid w:val="00BF64CB"/>
    <w:rsid w:val="00C00AE8"/>
    <w:rsid w:val="00C00ED4"/>
    <w:rsid w:val="00C01873"/>
    <w:rsid w:val="00C01D73"/>
    <w:rsid w:val="00C021F8"/>
    <w:rsid w:val="00C026EF"/>
    <w:rsid w:val="00C02995"/>
    <w:rsid w:val="00C03765"/>
    <w:rsid w:val="00C03867"/>
    <w:rsid w:val="00C03E35"/>
    <w:rsid w:val="00C04475"/>
    <w:rsid w:val="00C05584"/>
    <w:rsid w:val="00C0587E"/>
    <w:rsid w:val="00C067B7"/>
    <w:rsid w:val="00C07388"/>
    <w:rsid w:val="00C07705"/>
    <w:rsid w:val="00C07BC8"/>
    <w:rsid w:val="00C07F85"/>
    <w:rsid w:val="00C07FD0"/>
    <w:rsid w:val="00C12131"/>
    <w:rsid w:val="00C12793"/>
    <w:rsid w:val="00C135A6"/>
    <w:rsid w:val="00C13CC7"/>
    <w:rsid w:val="00C14183"/>
    <w:rsid w:val="00C141F3"/>
    <w:rsid w:val="00C14810"/>
    <w:rsid w:val="00C14D72"/>
    <w:rsid w:val="00C14DD8"/>
    <w:rsid w:val="00C1520A"/>
    <w:rsid w:val="00C15D3C"/>
    <w:rsid w:val="00C173F0"/>
    <w:rsid w:val="00C206C3"/>
    <w:rsid w:val="00C2187C"/>
    <w:rsid w:val="00C23FD1"/>
    <w:rsid w:val="00C24705"/>
    <w:rsid w:val="00C2483F"/>
    <w:rsid w:val="00C2538C"/>
    <w:rsid w:val="00C25D07"/>
    <w:rsid w:val="00C266BF"/>
    <w:rsid w:val="00C26F3E"/>
    <w:rsid w:val="00C27173"/>
    <w:rsid w:val="00C27F07"/>
    <w:rsid w:val="00C3080F"/>
    <w:rsid w:val="00C30BB8"/>
    <w:rsid w:val="00C30BF5"/>
    <w:rsid w:val="00C30CE7"/>
    <w:rsid w:val="00C31817"/>
    <w:rsid w:val="00C33FD7"/>
    <w:rsid w:val="00C36546"/>
    <w:rsid w:val="00C37906"/>
    <w:rsid w:val="00C403A8"/>
    <w:rsid w:val="00C43978"/>
    <w:rsid w:val="00C4448D"/>
    <w:rsid w:val="00C45341"/>
    <w:rsid w:val="00C46541"/>
    <w:rsid w:val="00C46B70"/>
    <w:rsid w:val="00C5107A"/>
    <w:rsid w:val="00C51466"/>
    <w:rsid w:val="00C51680"/>
    <w:rsid w:val="00C5182F"/>
    <w:rsid w:val="00C51DCA"/>
    <w:rsid w:val="00C531D2"/>
    <w:rsid w:val="00C53EC9"/>
    <w:rsid w:val="00C56E80"/>
    <w:rsid w:val="00C57013"/>
    <w:rsid w:val="00C57657"/>
    <w:rsid w:val="00C60296"/>
    <w:rsid w:val="00C6434F"/>
    <w:rsid w:val="00C66106"/>
    <w:rsid w:val="00C66718"/>
    <w:rsid w:val="00C66D46"/>
    <w:rsid w:val="00C679D2"/>
    <w:rsid w:val="00C7025A"/>
    <w:rsid w:val="00C72AB9"/>
    <w:rsid w:val="00C7606F"/>
    <w:rsid w:val="00C76804"/>
    <w:rsid w:val="00C768FE"/>
    <w:rsid w:val="00C76A5D"/>
    <w:rsid w:val="00C76B65"/>
    <w:rsid w:val="00C76CC4"/>
    <w:rsid w:val="00C76E5A"/>
    <w:rsid w:val="00C777A8"/>
    <w:rsid w:val="00C77F98"/>
    <w:rsid w:val="00C77FDA"/>
    <w:rsid w:val="00C812C5"/>
    <w:rsid w:val="00C8180C"/>
    <w:rsid w:val="00C8449B"/>
    <w:rsid w:val="00C84D4F"/>
    <w:rsid w:val="00C8511F"/>
    <w:rsid w:val="00C85FDA"/>
    <w:rsid w:val="00C87634"/>
    <w:rsid w:val="00C91A77"/>
    <w:rsid w:val="00C91E33"/>
    <w:rsid w:val="00C91E52"/>
    <w:rsid w:val="00C95125"/>
    <w:rsid w:val="00C96557"/>
    <w:rsid w:val="00C96CF9"/>
    <w:rsid w:val="00C97845"/>
    <w:rsid w:val="00C97A49"/>
    <w:rsid w:val="00CA14AB"/>
    <w:rsid w:val="00CA1617"/>
    <w:rsid w:val="00CA1851"/>
    <w:rsid w:val="00CA4145"/>
    <w:rsid w:val="00CA4594"/>
    <w:rsid w:val="00CA4C6A"/>
    <w:rsid w:val="00CA653D"/>
    <w:rsid w:val="00CA6A58"/>
    <w:rsid w:val="00CA746D"/>
    <w:rsid w:val="00CA77C5"/>
    <w:rsid w:val="00CA796E"/>
    <w:rsid w:val="00CB0831"/>
    <w:rsid w:val="00CB13ED"/>
    <w:rsid w:val="00CB28C3"/>
    <w:rsid w:val="00CB35C0"/>
    <w:rsid w:val="00CB4038"/>
    <w:rsid w:val="00CB4819"/>
    <w:rsid w:val="00CB55F0"/>
    <w:rsid w:val="00CB5863"/>
    <w:rsid w:val="00CB77D2"/>
    <w:rsid w:val="00CC1BF9"/>
    <w:rsid w:val="00CC3048"/>
    <w:rsid w:val="00CC32F8"/>
    <w:rsid w:val="00CC3F54"/>
    <w:rsid w:val="00CC4387"/>
    <w:rsid w:val="00CC4ED3"/>
    <w:rsid w:val="00CC4F00"/>
    <w:rsid w:val="00CC713B"/>
    <w:rsid w:val="00CD0D75"/>
    <w:rsid w:val="00CD0DE7"/>
    <w:rsid w:val="00CD0FE3"/>
    <w:rsid w:val="00CD2694"/>
    <w:rsid w:val="00CD27A6"/>
    <w:rsid w:val="00CD2D68"/>
    <w:rsid w:val="00CD30D6"/>
    <w:rsid w:val="00CD402C"/>
    <w:rsid w:val="00CD4213"/>
    <w:rsid w:val="00CD4F68"/>
    <w:rsid w:val="00CD50D5"/>
    <w:rsid w:val="00CD54B0"/>
    <w:rsid w:val="00CD5963"/>
    <w:rsid w:val="00CD63DA"/>
    <w:rsid w:val="00CD648C"/>
    <w:rsid w:val="00CD6CEC"/>
    <w:rsid w:val="00CD7127"/>
    <w:rsid w:val="00CD7C45"/>
    <w:rsid w:val="00CD7EA0"/>
    <w:rsid w:val="00CE1406"/>
    <w:rsid w:val="00CE1C9D"/>
    <w:rsid w:val="00CE2158"/>
    <w:rsid w:val="00CE247F"/>
    <w:rsid w:val="00CE385F"/>
    <w:rsid w:val="00CE4785"/>
    <w:rsid w:val="00CE47E1"/>
    <w:rsid w:val="00CE4A65"/>
    <w:rsid w:val="00CE6078"/>
    <w:rsid w:val="00CE6430"/>
    <w:rsid w:val="00CF0673"/>
    <w:rsid w:val="00CF0964"/>
    <w:rsid w:val="00CF104C"/>
    <w:rsid w:val="00CF1440"/>
    <w:rsid w:val="00CF19E6"/>
    <w:rsid w:val="00CF1C47"/>
    <w:rsid w:val="00CF3D73"/>
    <w:rsid w:val="00CF47C1"/>
    <w:rsid w:val="00CF66E2"/>
    <w:rsid w:val="00CF74AF"/>
    <w:rsid w:val="00CF7F3F"/>
    <w:rsid w:val="00D00191"/>
    <w:rsid w:val="00D003EF"/>
    <w:rsid w:val="00D00D32"/>
    <w:rsid w:val="00D04C5C"/>
    <w:rsid w:val="00D06263"/>
    <w:rsid w:val="00D06443"/>
    <w:rsid w:val="00D1507E"/>
    <w:rsid w:val="00D154A9"/>
    <w:rsid w:val="00D200B3"/>
    <w:rsid w:val="00D20ABA"/>
    <w:rsid w:val="00D21133"/>
    <w:rsid w:val="00D22A24"/>
    <w:rsid w:val="00D2390D"/>
    <w:rsid w:val="00D2427A"/>
    <w:rsid w:val="00D24368"/>
    <w:rsid w:val="00D249C8"/>
    <w:rsid w:val="00D2545D"/>
    <w:rsid w:val="00D26450"/>
    <w:rsid w:val="00D26C21"/>
    <w:rsid w:val="00D26F37"/>
    <w:rsid w:val="00D2749A"/>
    <w:rsid w:val="00D27C61"/>
    <w:rsid w:val="00D30B8B"/>
    <w:rsid w:val="00D30C6A"/>
    <w:rsid w:val="00D31D5D"/>
    <w:rsid w:val="00D31FD5"/>
    <w:rsid w:val="00D32FF9"/>
    <w:rsid w:val="00D3482D"/>
    <w:rsid w:val="00D36348"/>
    <w:rsid w:val="00D3653A"/>
    <w:rsid w:val="00D37A32"/>
    <w:rsid w:val="00D4024D"/>
    <w:rsid w:val="00D421E4"/>
    <w:rsid w:val="00D427B2"/>
    <w:rsid w:val="00D434ED"/>
    <w:rsid w:val="00D44E85"/>
    <w:rsid w:val="00D45B8A"/>
    <w:rsid w:val="00D461C3"/>
    <w:rsid w:val="00D4742A"/>
    <w:rsid w:val="00D504C1"/>
    <w:rsid w:val="00D50DE1"/>
    <w:rsid w:val="00D514DD"/>
    <w:rsid w:val="00D54DFF"/>
    <w:rsid w:val="00D553AB"/>
    <w:rsid w:val="00D5564B"/>
    <w:rsid w:val="00D55EF5"/>
    <w:rsid w:val="00D56334"/>
    <w:rsid w:val="00D56349"/>
    <w:rsid w:val="00D57469"/>
    <w:rsid w:val="00D57769"/>
    <w:rsid w:val="00D6008D"/>
    <w:rsid w:val="00D60850"/>
    <w:rsid w:val="00D615E7"/>
    <w:rsid w:val="00D61AF4"/>
    <w:rsid w:val="00D63A3C"/>
    <w:rsid w:val="00D653C8"/>
    <w:rsid w:val="00D66E1A"/>
    <w:rsid w:val="00D67A12"/>
    <w:rsid w:val="00D71D47"/>
    <w:rsid w:val="00D7329A"/>
    <w:rsid w:val="00D73507"/>
    <w:rsid w:val="00D73B2C"/>
    <w:rsid w:val="00D73FEB"/>
    <w:rsid w:val="00D74F9B"/>
    <w:rsid w:val="00D76CE0"/>
    <w:rsid w:val="00D814C2"/>
    <w:rsid w:val="00D81ABB"/>
    <w:rsid w:val="00D83E9F"/>
    <w:rsid w:val="00D83ED2"/>
    <w:rsid w:val="00D84DB8"/>
    <w:rsid w:val="00D867D3"/>
    <w:rsid w:val="00D870CC"/>
    <w:rsid w:val="00D87DAF"/>
    <w:rsid w:val="00D90D65"/>
    <w:rsid w:val="00D9143A"/>
    <w:rsid w:val="00D91723"/>
    <w:rsid w:val="00D92E1E"/>
    <w:rsid w:val="00D93904"/>
    <w:rsid w:val="00D959D7"/>
    <w:rsid w:val="00D9691A"/>
    <w:rsid w:val="00D97E45"/>
    <w:rsid w:val="00DA04C3"/>
    <w:rsid w:val="00DA0D23"/>
    <w:rsid w:val="00DA1049"/>
    <w:rsid w:val="00DA112C"/>
    <w:rsid w:val="00DA1E97"/>
    <w:rsid w:val="00DA2783"/>
    <w:rsid w:val="00DA2F6E"/>
    <w:rsid w:val="00DA3D17"/>
    <w:rsid w:val="00DA5732"/>
    <w:rsid w:val="00DA5E10"/>
    <w:rsid w:val="00DA64AE"/>
    <w:rsid w:val="00DA6DD4"/>
    <w:rsid w:val="00DA75DE"/>
    <w:rsid w:val="00DB1B95"/>
    <w:rsid w:val="00DB5251"/>
    <w:rsid w:val="00DB52C8"/>
    <w:rsid w:val="00DB6A5E"/>
    <w:rsid w:val="00DB6B5D"/>
    <w:rsid w:val="00DB738F"/>
    <w:rsid w:val="00DB7DBB"/>
    <w:rsid w:val="00DC25F4"/>
    <w:rsid w:val="00DC2A6C"/>
    <w:rsid w:val="00DC3645"/>
    <w:rsid w:val="00DC3899"/>
    <w:rsid w:val="00DC40A2"/>
    <w:rsid w:val="00DC4F04"/>
    <w:rsid w:val="00DC4F9F"/>
    <w:rsid w:val="00DC5D67"/>
    <w:rsid w:val="00DC6CDA"/>
    <w:rsid w:val="00DC746A"/>
    <w:rsid w:val="00DD0A8A"/>
    <w:rsid w:val="00DD1AE1"/>
    <w:rsid w:val="00DD25E3"/>
    <w:rsid w:val="00DD2D13"/>
    <w:rsid w:val="00DD2F6A"/>
    <w:rsid w:val="00DD321B"/>
    <w:rsid w:val="00DD6437"/>
    <w:rsid w:val="00DD654D"/>
    <w:rsid w:val="00DE1AEF"/>
    <w:rsid w:val="00DE2E67"/>
    <w:rsid w:val="00DE4231"/>
    <w:rsid w:val="00DE5C44"/>
    <w:rsid w:val="00DE5FDF"/>
    <w:rsid w:val="00DE6469"/>
    <w:rsid w:val="00DE654C"/>
    <w:rsid w:val="00DE6E01"/>
    <w:rsid w:val="00DF0BFD"/>
    <w:rsid w:val="00DF1171"/>
    <w:rsid w:val="00DF1E18"/>
    <w:rsid w:val="00DF207E"/>
    <w:rsid w:val="00DF33F3"/>
    <w:rsid w:val="00DF358B"/>
    <w:rsid w:val="00DF389D"/>
    <w:rsid w:val="00DF3DBF"/>
    <w:rsid w:val="00DF41BC"/>
    <w:rsid w:val="00DF483C"/>
    <w:rsid w:val="00DF4B51"/>
    <w:rsid w:val="00DF4DA4"/>
    <w:rsid w:val="00DF707A"/>
    <w:rsid w:val="00E0207D"/>
    <w:rsid w:val="00E0321B"/>
    <w:rsid w:val="00E03C7D"/>
    <w:rsid w:val="00E04157"/>
    <w:rsid w:val="00E04296"/>
    <w:rsid w:val="00E0472F"/>
    <w:rsid w:val="00E0478B"/>
    <w:rsid w:val="00E057F2"/>
    <w:rsid w:val="00E06763"/>
    <w:rsid w:val="00E10050"/>
    <w:rsid w:val="00E11906"/>
    <w:rsid w:val="00E1238E"/>
    <w:rsid w:val="00E1455A"/>
    <w:rsid w:val="00E1530A"/>
    <w:rsid w:val="00E15B42"/>
    <w:rsid w:val="00E15DAC"/>
    <w:rsid w:val="00E16311"/>
    <w:rsid w:val="00E16D6F"/>
    <w:rsid w:val="00E17112"/>
    <w:rsid w:val="00E20341"/>
    <w:rsid w:val="00E20E51"/>
    <w:rsid w:val="00E21491"/>
    <w:rsid w:val="00E2186D"/>
    <w:rsid w:val="00E21911"/>
    <w:rsid w:val="00E22821"/>
    <w:rsid w:val="00E245F6"/>
    <w:rsid w:val="00E25851"/>
    <w:rsid w:val="00E25F2E"/>
    <w:rsid w:val="00E2634B"/>
    <w:rsid w:val="00E26ADF"/>
    <w:rsid w:val="00E270CE"/>
    <w:rsid w:val="00E27CA2"/>
    <w:rsid w:val="00E31233"/>
    <w:rsid w:val="00E314B6"/>
    <w:rsid w:val="00E31A7F"/>
    <w:rsid w:val="00E32A5F"/>
    <w:rsid w:val="00E340E2"/>
    <w:rsid w:val="00E349E9"/>
    <w:rsid w:val="00E36209"/>
    <w:rsid w:val="00E3699E"/>
    <w:rsid w:val="00E36D33"/>
    <w:rsid w:val="00E37A4B"/>
    <w:rsid w:val="00E4118F"/>
    <w:rsid w:val="00E41DA2"/>
    <w:rsid w:val="00E43664"/>
    <w:rsid w:val="00E458A3"/>
    <w:rsid w:val="00E46C63"/>
    <w:rsid w:val="00E47B26"/>
    <w:rsid w:val="00E506C4"/>
    <w:rsid w:val="00E50D8B"/>
    <w:rsid w:val="00E521E9"/>
    <w:rsid w:val="00E525EF"/>
    <w:rsid w:val="00E53153"/>
    <w:rsid w:val="00E5322A"/>
    <w:rsid w:val="00E53689"/>
    <w:rsid w:val="00E56EB4"/>
    <w:rsid w:val="00E57FD8"/>
    <w:rsid w:val="00E617DE"/>
    <w:rsid w:val="00E6371B"/>
    <w:rsid w:val="00E65385"/>
    <w:rsid w:val="00E67AAD"/>
    <w:rsid w:val="00E7116A"/>
    <w:rsid w:val="00E71C06"/>
    <w:rsid w:val="00E730B7"/>
    <w:rsid w:val="00E73824"/>
    <w:rsid w:val="00E73E75"/>
    <w:rsid w:val="00E74CED"/>
    <w:rsid w:val="00E81A9D"/>
    <w:rsid w:val="00E82901"/>
    <w:rsid w:val="00E8355F"/>
    <w:rsid w:val="00E83B8B"/>
    <w:rsid w:val="00E83BDD"/>
    <w:rsid w:val="00E83C70"/>
    <w:rsid w:val="00E84611"/>
    <w:rsid w:val="00E84CD7"/>
    <w:rsid w:val="00E85D6C"/>
    <w:rsid w:val="00E868F1"/>
    <w:rsid w:val="00E87078"/>
    <w:rsid w:val="00E90336"/>
    <w:rsid w:val="00E90482"/>
    <w:rsid w:val="00E92D89"/>
    <w:rsid w:val="00E93351"/>
    <w:rsid w:val="00E93CD5"/>
    <w:rsid w:val="00E95AAA"/>
    <w:rsid w:val="00E96D7E"/>
    <w:rsid w:val="00E97CA7"/>
    <w:rsid w:val="00EA0622"/>
    <w:rsid w:val="00EA0856"/>
    <w:rsid w:val="00EA1AF3"/>
    <w:rsid w:val="00EA34DD"/>
    <w:rsid w:val="00EA3610"/>
    <w:rsid w:val="00EA3C02"/>
    <w:rsid w:val="00EA3C3D"/>
    <w:rsid w:val="00EA630B"/>
    <w:rsid w:val="00EA6505"/>
    <w:rsid w:val="00EA7E62"/>
    <w:rsid w:val="00EA7EBD"/>
    <w:rsid w:val="00EB4786"/>
    <w:rsid w:val="00EB774E"/>
    <w:rsid w:val="00EC0C0E"/>
    <w:rsid w:val="00EC1E42"/>
    <w:rsid w:val="00EC2013"/>
    <w:rsid w:val="00EC2301"/>
    <w:rsid w:val="00EC40AD"/>
    <w:rsid w:val="00EC4BEA"/>
    <w:rsid w:val="00EC619A"/>
    <w:rsid w:val="00EC68B5"/>
    <w:rsid w:val="00EC6E41"/>
    <w:rsid w:val="00EC730F"/>
    <w:rsid w:val="00EC7FBD"/>
    <w:rsid w:val="00ED001C"/>
    <w:rsid w:val="00ED006E"/>
    <w:rsid w:val="00ED1085"/>
    <w:rsid w:val="00ED213A"/>
    <w:rsid w:val="00ED40CA"/>
    <w:rsid w:val="00ED43DC"/>
    <w:rsid w:val="00ED5D98"/>
    <w:rsid w:val="00ED6274"/>
    <w:rsid w:val="00ED7B66"/>
    <w:rsid w:val="00ED7F1E"/>
    <w:rsid w:val="00EE132A"/>
    <w:rsid w:val="00EE3B23"/>
    <w:rsid w:val="00EE6444"/>
    <w:rsid w:val="00EF2CE0"/>
    <w:rsid w:val="00EF34CB"/>
    <w:rsid w:val="00EF39B2"/>
    <w:rsid w:val="00EF407A"/>
    <w:rsid w:val="00EF46D5"/>
    <w:rsid w:val="00EF4BAB"/>
    <w:rsid w:val="00EF5D37"/>
    <w:rsid w:val="00EF75D2"/>
    <w:rsid w:val="00EF7901"/>
    <w:rsid w:val="00EF7B0E"/>
    <w:rsid w:val="00F0080E"/>
    <w:rsid w:val="00F01427"/>
    <w:rsid w:val="00F02303"/>
    <w:rsid w:val="00F0286C"/>
    <w:rsid w:val="00F02C17"/>
    <w:rsid w:val="00F04E34"/>
    <w:rsid w:val="00F05669"/>
    <w:rsid w:val="00F05AF8"/>
    <w:rsid w:val="00F061F9"/>
    <w:rsid w:val="00F1162B"/>
    <w:rsid w:val="00F12530"/>
    <w:rsid w:val="00F126AE"/>
    <w:rsid w:val="00F131CE"/>
    <w:rsid w:val="00F13796"/>
    <w:rsid w:val="00F14005"/>
    <w:rsid w:val="00F15461"/>
    <w:rsid w:val="00F165F8"/>
    <w:rsid w:val="00F16D1C"/>
    <w:rsid w:val="00F2119B"/>
    <w:rsid w:val="00F222D4"/>
    <w:rsid w:val="00F22B20"/>
    <w:rsid w:val="00F233E0"/>
    <w:rsid w:val="00F2347E"/>
    <w:rsid w:val="00F23D6C"/>
    <w:rsid w:val="00F24B35"/>
    <w:rsid w:val="00F25C24"/>
    <w:rsid w:val="00F26106"/>
    <w:rsid w:val="00F26ACD"/>
    <w:rsid w:val="00F26E58"/>
    <w:rsid w:val="00F32702"/>
    <w:rsid w:val="00F329A9"/>
    <w:rsid w:val="00F33492"/>
    <w:rsid w:val="00F3383F"/>
    <w:rsid w:val="00F338DD"/>
    <w:rsid w:val="00F3421B"/>
    <w:rsid w:val="00F349BE"/>
    <w:rsid w:val="00F3667D"/>
    <w:rsid w:val="00F37D61"/>
    <w:rsid w:val="00F37FB6"/>
    <w:rsid w:val="00F40105"/>
    <w:rsid w:val="00F4092B"/>
    <w:rsid w:val="00F40DDE"/>
    <w:rsid w:val="00F410EC"/>
    <w:rsid w:val="00F41283"/>
    <w:rsid w:val="00F41B04"/>
    <w:rsid w:val="00F41F97"/>
    <w:rsid w:val="00F423CF"/>
    <w:rsid w:val="00F44DDA"/>
    <w:rsid w:val="00F45AEF"/>
    <w:rsid w:val="00F45E2E"/>
    <w:rsid w:val="00F5200B"/>
    <w:rsid w:val="00F52A53"/>
    <w:rsid w:val="00F53A3D"/>
    <w:rsid w:val="00F53BC0"/>
    <w:rsid w:val="00F54DE2"/>
    <w:rsid w:val="00F55C01"/>
    <w:rsid w:val="00F5728A"/>
    <w:rsid w:val="00F57B1B"/>
    <w:rsid w:val="00F57D42"/>
    <w:rsid w:val="00F57E37"/>
    <w:rsid w:val="00F60F8B"/>
    <w:rsid w:val="00F60FC7"/>
    <w:rsid w:val="00F6264E"/>
    <w:rsid w:val="00F62CDC"/>
    <w:rsid w:val="00F63CDF"/>
    <w:rsid w:val="00F6448E"/>
    <w:rsid w:val="00F65C93"/>
    <w:rsid w:val="00F66050"/>
    <w:rsid w:val="00F66400"/>
    <w:rsid w:val="00F67324"/>
    <w:rsid w:val="00F71612"/>
    <w:rsid w:val="00F71BA0"/>
    <w:rsid w:val="00F73BF4"/>
    <w:rsid w:val="00F74082"/>
    <w:rsid w:val="00F76039"/>
    <w:rsid w:val="00F7641E"/>
    <w:rsid w:val="00F769BA"/>
    <w:rsid w:val="00F77E5B"/>
    <w:rsid w:val="00F77FA0"/>
    <w:rsid w:val="00F80717"/>
    <w:rsid w:val="00F80E01"/>
    <w:rsid w:val="00F80FE8"/>
    <w:rsid w:val="00F811D3"/>
    <w:rsid w:val="00F81945"/>
    <w:rsid w:val="00F82454"/>
    <w:rsid w:val="00F82781"/>
    <w:rsid w:val="00F846E8"/>
    <w:rsid w:val="00F84EAE"/>
    <w:rsid w:val="00F8573C"/>
    <w:rsid w:val="00F859C9"/>
    <w:rsid w:val="00F8678E"/>
    <w:rsid w:val="00F869AA"/>
    <w:rsid w:val="00F94101"/>
    <w:rsid w:val="00F94AF8"/>
    <w:rsid w:val="00F97AB7"/>
    <w:rsid w:val="00F97EFA"/>
    <w:rsid w:val="00FA1999"/>
    <w:rsid w:val="00FA1DE4"/>
    <w:rsid w:val="00FA2DE3"/>
    <w:rsid w:val="00FA34CA"/>
    <w:rsid w:val="00FA746F"/>
    <w:rsid w:val="00FB0318"/>
    <w:rsid w:val="00FB0572"/>
    <w:rsid w:val="00FB0885"/>
    <w:rsid w:val="00FB0A15"/>
    <w:rsid w:val="00FB1FED"/>
    <w:rsid w:val="00FB2F4B"/>
    <w:rsid w:val="00FB4838"/>
    <w:rsid w:val="00FB698D"/>
    <w:rsid w:val="00FB7029"/>
    <w:rsid w:val="00FC096B"/>
    <w:rsid w:val="00FC1C1C"/>
    <w:rsid w:val="00FC1C42"/>
    <w:rsid w:val="00FC3779"/>
    <w:rsid w:val="00FC4143"/>
    <w:rsid w:val="00FC51EA"/>
    <w:rsid w:val="00FC561E"/>
    <w:rsid w:val="00FC67FB"/>
    <w:rsid w:val="00FC68F5"/>
    <w:rsid w:val="00FD01D7"/>
    <w:rsid w:val="00FD05FC"/>
    <w:rsid w:val="00FD0D45"/>
    <w:rsid w:val="00FD0E9A"/>
    <w:rsid w:val="00FD1097"/>
    <w:rsid w:val="00FD2AF7"/>
    <w:rsid w:val="00FD42A5"/>
    <w:rsid w:val="00FD42D7"/>
    <w:rsid w:val="00FD606F"/>
    <w:rsid w:val="00FD618A"/>
    <w:rsid w:val="00FD77AE"/>
    <w:rsid w:val="00FE18D0"/>
    <w:rsid w:val="00FE1F30"/>
    <w:rsid w:val="00FE22C1"/>
    <w:rsid w:val="00FE247C"/>
    <w:rsid w:val="00FE2981"/>
    <w:rsid w:val="00FE2F97"/>
    <w:rsid w:val="00FE316A"/>
    <w:rsid w:val="00FE3270"/>
    <w:rsid w:val="00FE3470"/>
    <w:rsid w:val="00FE3B8F"/>
    <w:rsid w:val="00FE4624"/>
    <w:rsid w:val="00FE7B7C"/>
    <w:rsid w:val="00FF0A6E"/>
    <w:rsid w:val="00FF0C88"/>
    <w:rsid w:val="00FF1D08"/>
    <w:rsid w:val="00FF3922"/>
    <w:rsid w:val="00FF3D7A"/>
    <w:rsid w:val="00FF3D7F"/>
    <w:rsid w:val="00FF4C28"/>
    <w:rsid w:val="00FF5136"/>
    <w:rsid w:val="00FF58ED"/>
    <w:rsid w:val="00FF6AD5"/>
    <w:rsid w:val="00FF7367"/>
    <w:rsid w:val="011AF430"/>
    <w:rsid w:val="041F7273"/>
    <w:rsid w:val="07564AB9"/>
    <w:rsid w:val="083AF871"/>
    <w:rsid w:val="094FD28F"/>
    <w:rsid w:val="0AF13A6D"/>
    <w:rsid w:val="0CBA21E9"/>
    <w:rsid w:val="0D1F54AC"/>
    <w:rsid w:val="0F90AECA"/>
    <w:rsid w:val="100F6070"/>
    <w:rsid w:val="111DB12D"/>
    <w:rsid w:val="12D51057"/>
    <w:rsid w:val="13AA5838"/>
    <w:rsid w:val="159101F5"/>
    <w:rsid w:val="164A7517"/>
    <w:rsid w:val="16C6FC70"/>
    <w:rsid w:val="16F61C53"/>
    <w:rsid w:val="17C8F860"/>
    <w:rsid w:val="19316479"/>
    <w:rsid w:val="19328440"/>
    <w:rsid w:val="1A3BE8D3"/>
    <w:rsid w:val="1BC177D5"/>
    <w:rsid w:val="1C63FC55"/>
    <w:rsid w:val="1DCEB3D7"/>
    <w:rsid w:val="20E5603A"/>
    <w:rsid w:val="21C00272"/>
    <w:rsid w:val="220FF9BB"/>
    <w:rsid w:val="22357E96"/>
    <w:rsid w:val="2239600A"/>
    <w:rsid w:val="22AB7480"/>
    <w:rsid w:val="23D73B1F"/>
    <w:rsid w:val="25D47896"/>
    <w:rsid w:val="2650A7A8"/>
    <w:rsid w:val="28553BBD"/>
    <w:rsid w:val="28966AC9"/>
    <w:rsid w:val="28C97224"/>
    <w:rsid w:val="28E3C274"/>
    <w:rsid w:val="298E734F"/>
    <w:rsid w:val="2B348D72"/>
    <w:rsid w:val="3097E86E"/>
    <w:rsid w:val="32281316"/>
    <w:rsid w:val="32A7669B"/>
    <w:rsid w:val="3416CA50"/>
    <w:rsid w:val="34518301"/>
    <w:rsid w:val="360F31E6"/>
    <w:rsid w:val="372141F0"/>
    <w:rsid w:val="3726B33B"/>
    <w:rsid w:val="3782A2D3"/>
    <w:rsid w:val="37B3F0A9"/>
    <w:rsid w:val="3D2A03C7"/>
    <w:rsid w:val="3E0A6104"/>
    <w:rsid w:val="406CCD35"/>
    <w:rsid w:val="41594B36"/>
    <w:rsid w:val="41CFE649"/>
    <w:rsid w:val="42B2E75A"/>
    <w:rsid w:val="43C3828E"/>
    <w:rsid w:val="44EF255D"/>
    <w:rsid w:val="460121D4"/>
    <w:rsid w:val="46744542"/>
    <w:rsid w:val="46848EEF"/>
    <w:rsid w:val="48F01C7A"/>
    <w:rsid w:val="4BF9491B"/>
    <w:rsid w:val="4DF995B0"/>
    <w:rsid w:val="5343DAE7"/>
    <w:rsid w:val="5447842A"/>
    <w:rsid w:val="549DA05F"/>
    <w:rsid w:val="5546B9CC"/>
    <w:rsid w:val="5566E1A8"/>
    <w:rsid w:val="55BF8134"/>
    <w:rsid w:val="56C641D2"/>
    <w:rsid w:val="5794B7AD"/>
    <w:rsid w:val="58286613"/>
    <w:rsid w:val="5874598B"/>
    <w:rsid w:val="5B905DC7"/>
    <w:rsid w:val="5BF2BFAC"/>
    <w:rsid w:val="5CADD55B"/>
    <w:rsid w:val="5D9E25B8"/>
    <w:rsid w:val="62A4B9BE"/>
    <w:rsid w:val="62FAD52B"/>
    <w:rsid w:val="6515CA31"/>
    <w:rsid w:val="65F89A4E"/>
    <w:rsid w:val="66EEE23E"/>
    <w:rsid w:val="69D97D2B"/>
    <w:rsid w:val="6A265FEC"/>
    <w:rsid w:val="6BFBD51E"/>
    <w:rsid w:val="6D4DE8CD"/>
    <w:rsid w:val="71112926"/>
    <w:rsid w:val="717A996E"/>
    <w:rsid w:val="72B7BADD"/>
    <w:rsid w:val="7528F7AA"/>
    <w:rsid w:val="753D9F62"/>
    <w:rsid w:val="75B2270A"/>
    <w:rsid w:val="76E7221E"/>
    <w:rsid w:val="7BC02455"/>
    <w:rsid w:val="7EA4BCBB"/>
    <w:rsid w:val="7EAA4927"/>
    <w:rsid w:val="7ED86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79883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HAnsi" w:hAnsi="Calibri" w:cstheme="minorHAnsi"/>
        <w:sz w:val="24"/>
        <w:szCs w:val="24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19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locked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  <w:rsid w:val="00B0722F"/>
    <w:pPr>
      <w:spacing w:after="480" w:line="360" w:lineRule="auto"/>
    </w:pPr>
    <w:rPr>
      <w:color w:val="000000" w:themeColor="text1"/>
    </w:rPr>
  </w:style>
  <w:style w:type="paragraph" w:styleId="Otsikko1">
    <w:name w:val="heading 1"/>
    <w:basedOn w:val="Normaali"/>
    <w:next w:val="Normaali"/>
    <w:link w:val="Otsikko1Char"/>
    <w:uiPriority w:val="9"/>
    <w:qFormat/>
    <w:rsid w:val="00C03E35"/>
    <w:pPr>
      <w:keepNext/>
      <w:keepLines/>
      <w:numPr>
        <w:numId w:val="24"/>
      </w:numPr>
      <w:spacing w:before="480" w:after="360" w:line="240" w:lineRule="auto"/>
      <w:outlineLvl w:val="0"/>
    </w:pPr>
    <w:rPr>
      <w:rFonts w:eastAsiaTheme="majorEastAsia" w:cstheme="majorHAnsi"/>
      <w:b/>
      <w:noProof/>
      <w:sz w:val="32"/>
      <w:szCs w:val="32"/>
      <w:lang w:val="en-US"/>
    </w:rPr>
  </w:style>
  <w:style w:type="paragraph" w:styleId="Otsikko2">
    <w:name w:val="heading 2"/>
    <w:basedOn w:val="Normaali"/>
    <w:next w:val="Normaali"/>
    <w:link w:val="Otsikko2Char"/>
    <w:uiPriority w:val="9"/>
    <w:qFormat/>
    <w:rsid w:val="00C03E35"/>
    <w:pPr>
      <w:keepNext/>
      <w:keepLines/>
      <w:tabs>
        <w:tab w:val="num" w:pos="360"/>
      </w:tabs>
      <w:spacing w:after="360" w:line="240" w:lineRule="auto"/>
      <w:outlineLvl w:val="1"/>
    </w:pPr>
    <w:rPr>
      <w:rFonts w:eastAsiaTheme="majorEastAsia" w:cstheme="majorBidi"/>
      <w:b/>
      <w:sz w:val="28"/>
      <w:szCs w:val="26"/>
    </w:rPr>
  </w:style>
  <w:style w:type="paragraph" w:styleId="Otsikko3">
    <w:name w:val="heading 3"/>
    <w:basedOn w:val="Normaali"/>
    <w:next w:val="Normaali"/>
    <w:link w:val="Otsikko3Char"/>
    <w:uiPriority w:val="9"/>
    <w:qFormat/>
    <w:rsid w:val="00C03E35"/>
    <w:pPr>
      <w:keepNext/>
      <w:keepLines/>
      <w:numPr>
        <w:ilvl w:val="2"/>
        <w:numId w:val="24"/>
      </w:numPr>
      <w:spacing w:after="360" w:line="240" w:lineRule="auto"/>
      <w:outlineLvl w:val="2"/>
    </w:pPr>
    <w:rPr>
      <w:rFonts w:asciiTheme="minorHAnsi" w:eastAsiaTheme="majorEastAsia" w:hAnsiTheme="minorHAnsi" w:cstheme="majorBidi"/>
      <w:b/>
      <w:noProof/>
    </w:rPr>
  </w:style>
  <w:style w:type="paragraph" w:styleId="Otsikko4">
    <w:name w:val="heading 4"/>
    <w:basedOn w:val="Normaali"/>
    <w:next w:val="Normaali"/>
    <w:link w:val="Otsikko4Char"/>
    <w:uiPriority w:val="9"/>
    <w:unhideWhenUsed/>
    <w:rsid w:val="00893194"/>
    <w:pPr>
      <w:keepNext/>
      <w:keepLines/>
      <w:spacing w:before="240" w:after="240"/>
      <w:outlineLvl w:val="3"/>
    </w:pPr>
    <w:rPr>
      <w:rFonts w:eastAsiaTheme="majorEastAsia" w:cstheme="majorBidi"/>
      <w:b/>
      <w:iCs/>
    </w:rPr>
  </w:style>
  <w:style w:type="paragraph" w:styleId="Otsikko5">
    <w:name w:val="heading 5"/>
    <w:basedOn w:val="Normaali"/>
    <w:next w:val="Normaali"/>
    <w:link w:val="Otsikko5Char"/>
    <w:uiPriority w:val="9"/>
    <w:unhideWhenUsed/>
    <w:rsid w:val="00F37D61"/>
    <w:pPr>
      <w:keepNext/>
      <w:keepLines/>
      <w:numPr>
        <w:ilvl w:val="4"/>
        <w:numId w:val="24"/>
      </w:numPr>
      <w:spacing w:before="40" w:after="0"/>
      <w:outlineLvl w:val="4"/>
    </w:pPr>
    <w:rPr>
      <w:rFonts w:asciiTheme="majorHAnsi" w:eastAsiaTheme="majorEastAsia" w:hAnsiTheme="majorHAnsi" w:cstheme="majorBidi"/>
      <w:color w:val="A90452" w:themeColor="accent1" w:themeShade="BF"/>
    </w:rPr>
  </w:style>
  <w:style w:type="paragraph" w:styleId="Otsikko6">
    <w:name w:val="heading 6"/>
    <w:basedOn w:val="Normaali"/>
    <w:next w:val="Normaali"/>
    <w:link w:val="Otsikko6Char"/>
    <w:uiPriority w:val="9"/>
    <w:semiHidden/>
    <w:unhideWhenUsed/>
    <w:rsid w:val="00F37D61"/>
    <w:pPr>
      <w:keepNext/>
      <w:keepLines/>
      <w:numPr>
        <w:ilvl w:val="5"/>
        <w:numId w:val="24"/>
      </w:numPr>
      <w:spacing w:before="40" w:after="0"/>
      <w:outlineLvl w:val="5"/>
    </w:pPr>
    <w:rPr>
      <w:rFonts w:asciiTheme="majorHAnsi" w:eastAsiaTheme="majorEastAsia" w:hAnsiTheme="majorHAnsi" w:cstheme="majorBidi"/>
      <w:color w:val="700336" w:themeColor="accent1" w:themeShade="7F"/>
    </w:rPr>
  </w:style>
  <w:style w:type="paragraph" w:styleId="Otsikko7">
    <w:name w:val="heading 7"/>
    <w:basedOn w:val="Normaali"/>
    <w:next w:val="Normaali"/>
    <w:link w:val="Otsikko7Char"/>
    <w:uiPriority w:val="9"/>
    <w:semiHidden/>
    <w:unhideWhenUsed/>
    <w:qFormat/>
    <w:rsid w:val="00F37D61"/>
    <w:pPr>
      <w:keepNext/>
      <w:keepLines/>
      <w:numPr>
        <w:ilvl w:val="6"/>
        <w:numId w:val="2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700336" w:themeColor="accent1" w:themeShade="7F"/>
    </w:rPr>
  </w:style>
  <w:style w:type="paragraph" w:styleId="Otsikko8">
    <w:name w:val="heading 8"/>
    <w:basedOn w:val="Normaali"/>
    <w:next w:val="Normaali"/>
    <w:link w:val="Otsikko8Char"/>
    <w:uiPriority w:val="9"/>
    <w:semiHidden/>
    <w:unhideWhenUsed/>
    <w:qFormat/>
    <w:rsid w:val="00F37D61"/>
    <w:pPr>
      <w:keepNext/>
      <w:keepLines/>
      <w:numPr>
        <w:ilvl w:val="7"/>
        <w:numId w:val="2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Otsikko9">
    <w:name w:val="heading 9"/>
    <w:basedOn w:val="Normaali"/>
    <w:next w:val="Normaali"/>
    <w:link w:val="Otsikko9Char"/>
    <w:uiPriority w:val="9"/>
    <w:semiHidden/>
    <w:unhideWhenUsed/>
    <w:qFormat/>
    <w:rsid w:val="00F37D61"/>
    <w:pPr>
      <w:keepNext/>
      <w:keepLines/>
      <w:numPr>
        <w:ilvl w:val="8"/>
        <w:numId w:val="2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1Char">
    <w:name w:val="Otsikko 1 Char"/>
    <w:basedOn w:val="Kappaleenoletusfontti"/>
    <w:link w:val="Otsikko1"/>
    <w:uiPriority w:val="9"/>
    <w:rsid w:val="00C03E35"/>
    <w:rPr>
      <w:rFonts w:eastAsiaTheme="majorEastAsia" w:cstheme="majorHAnsi"/>
      <w:b/>
      <w:noProof/>
      <w:color w:val="000000" w:themeColor="text1"/>
      <w:sz w:val="32"/>
      <w:szCs w:val="32"/>
      <w:lang w:val="en-US"/>
    </w:rPr>
  </w:style>
  <w:style w:type="character" w:customStyle="1" w:styleId="Otsikko2Char">
    <w:name w:val="Otsikko 2 Char"/>
    <w:basedOn w:val="Kappaleenoletusfontti"/>
    <w:link w:val="Otsikko2"/>
    <w:uiPriority w:val="9"/>
    <w:rsid w:val="00C03E35"/>
    <w:rPr>
      <w:rFonts w:eastAsiaTheme="majorEastAsia" w:cstheme="majorBidi"/>
      <w:b/>
      <w:color w:val="000000" w:themeColor="text1"/>
      <w:sz w:val="28"/>
      <w:szCs w:val="26"/>
    </w:rPr>
  </w:style>
  <w:style w:type="character" w:customStyle="1" w:styleId="Otsikko3Char">
    <w:name w:val="Otsikko 3 Char"/>
    <w:basedOn w:val="Kappaleenoletusfontti"/>
    <w:link w:val="Otsikko3"/>
    <w:uiPriority w:val="9"/>
    <w:rsid w:val="00C03E35"/>
    <w:rPr>
      <w:rFonts w:asciiTheme="minorHAnsi" w:eastAsiaTheme="majorEastAsia" w:hAnsiTheme="minorHAnsi" w:cstheme="majorBidi"/>
      <w:b/>
      <w:noProof/>
      <w:color w:val="000000" w:themeColor="text1"/>
    </w:rPr>
  </w:style>
  <w:style w:type="character" w:customStyle="1" w:styleId="Otsikko4Char">
    <w:name w:val="Otsikko 4 Char"/>
    <w:basedOn w:val="Kappaleenoletusfontti"/>
    <w:link w:val="Otsikko4"/>
    <w:uiPriority w:val="9"/>
    <w:rsid w:val="00893194"/>
    <w:rPr>
      <w:rFonts w:eastAsiaTheme="majorEastAsia" w:cstheme="majorBidi"/>
      <w:b/>
      <w:iCs/>
      <w:color w:val="000000" w:themeColor="text1"/>
    </w:rPr>
  </w:style>
  <w:style w:type="character" w:customStyle="1" w:styleId="Otsikko5Char">
    <w:name w:val="Otsikko 5 Char"/>
    <w:basedOn w:val="Kappaleenoletusfontti"/>
    <w:link w:val="Otsikko5"/>
    <w:uiPriority w:val="9"/>
    <w:rsid w:val="00F37D61"/>
    <w:rPr>
      <w:rFonts w:asciiTheme="majorHAnsi" w:eastAsiaTheme="majorEastAsia" w:hAnsiTheme="majorHAnsi" w:cstheme="majorBidi"/>
      <w:color w:val="A90452" w:themeColor="accent1" w:themeShade="BF"/>
    </w:rPr>
  </w:style>
  <w:style w:type="character" w:customStyle="1" w:styleId="Otsikko6Char">
    <w:name w:val="Otsikko 6 Char"/>
    <w:basedOn w:val="Kappaleenoletusfontti"/>
    <w:link w:val="Otsikko6"/>
    <w:uiPriority w:val="9"/>
    <w:semiHidden/>
    <w:rsid w:val="00F37D61"/>
    <w:rPr>
      <w:rFonts w:asciiTheme="majorHAnsi" w:eastAsiaTheme="majorEastAsia" w:hAnsiTheme="majorHAnsi" w:cstheme="majorBidi"/>
      <w:color w:val="700336" w:themeColor="accent1" w:themeShade="7F"/>
    </w:rPr>
  </w:style>
  <w:style w:type="character" w:customStyle="1" w:styleId="Otsikko7Char">
    <w:name w:val="Otsikko 7 Char"/>
    <w:basedOn w:val="Kappaleenoletusfontti"/>
    <w:link w:val="Otsikko7"/>
    <w:uiPriority w:val="9"/>
    <w:semiHidden/>
    <w:rsid w:val="00F37D61"/>
    <w:rPr>
      <w:rFonts w:asciiTheme="majorHAnsi" w:eastAsiaTheme="majorEastAsia" w:hAnsiTheme="majorHAnsi" w:cstheme="majorBidi"/>
      <w:i/>
      <w:iCs/>
      <w:color w:val="700336" w:themeColor="accent1" w:themeShade="7F"/>
    </w:rPr>
  </w:style>
  <w:style w:type="character" w:customStyle="1" w:styleId="Otsikko8Char">
    <w:name w:val="Otsikko 8 Char"/>
    <w:basedOn w:val="Kappaleenoletusfontti"/>
    <w:link w:val="Otsikko8"/>
    <w:uiPriority w:val="9"/>
    <w:semiHidden/>
    <w:rsid w:val="00F37D6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Otsikko9Char">
    <w:name w:val="Otsikko 9 Char"/>
    <w:basedOn w:val="Kappaleenoletusfontti"/>
    <w:link w:val="Otsikko9"/>
    <w:uiPriority w:val="9"/>
    <w:semiHidden/>
    <w:rsid w:val="00F37D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ivunumero">
    <w:name w:val="page number"/>
    <w:basedOn w:val="Kappaleenoletusfontti"/>
    <w:uiPriority w:val="99"/>
    <w:unhideWhenUsed/>
    <w:rsid w:val="00B80541"/>
    <w:rPr>
      <w:rFonts w:ascii="Calibri" w:hAnsi="Calibri"/>
      <w:sz w:val="22"/>
    </w:rPr>
  </w:style>
  <w:style w:type="paragraph" w:styleId="Yltunniste">
    <w:name w:val="header"/>
    <w:basedOn w:val="Normaali"/>
    <w:link w:val="YltunnisteChar"/>
    <w:uiPriority w:val="99"/>
    <w:unhideWhenUsed/>
    <w:rsid w:val="005207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YltunnisteChar">
    <w:name w:val="Ylätunniste Char"/>
    <w:basedOn w:val="Kappaleenoletusfontti"/>
    <w:link w:val="Yltunniste"/>
    <w:uiPriority w:val="99"/>
    <w:rsid w:val="00520772"/>
    <w:rPr>
      <w:sz w:val="24"/>
    </w:rPr>
  </w:style>
  <w:style w:type="paragraph" w:styleId="Alatunniste">
    <w:name w:val="footer"/>
    <w:basedOn w:val="Normaali"/>
    <w:link w:val="AlatunnisteChar"/>
    <w:uiPriority w:val="99"/>
    <w:rsid w:val="005207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latunnisteChar">
    <w:name w:val="Alatunniste Char"/>
    <w:basedOn w:val="Kappaleenoletusfontti"/>
    <w:link w:val="Alatunniste"/>
    <w:uiPriority w:val="99"/>
    <w:rsid w:val="0056618C"/>
  </w:style>
  <w:style w:type="paragraph" w:customStyle="1" w:styleId="Kuvailulehtinormaali">
    <w:name w:val="Kuvailulehti_normaali"/>
    <w:link w:val="KuvailulehtinormaaliChar"/>
    <w:rsid w:val="003D3422"/>
    <w:pPr>
      <w:spacing w:after="0" w:line="240" w:lineRule="auto"/>
    </w:pPr>
    <w:rPr>
      <w:rFonts w:eastAsia="Times New Roman" w:cs="Times New Roman"/>
      <w:color w:val="000000" w:themeColor="text1"/>
      <w:sz w:val="22"/>
      <w:szCs w:val="20"/>
      <w:lang w:eastAsia="fi-FI"/>
    </w:rPr>
  </w:style>
  <w:style w:type="character" w:customStyle="1" w:styleId="KuvailulehtinormaaliChar">
    <w:name w:val="Kuvailulehti_normaali Char"/>
    <w:basedOn w:val="Kappaleenoletusfontti"/>
    <w:link w:val="Kuvailulehtinormaali"/>
    <w:rsid w:val="003D3422"/>
    <w:rPr>
      <w:rFonts w:eastAsia="Times New Roman" w:cs="Times New Roman"/>
      <w:color w:val="000000" w:themeColor="text1"/>
      <w:sz w:val="22"/>
      <w:szCs w:val="20"/>
      <w:lang w:eastAsia="fi-FI"/>
    </w:rPr>
  </w:style>
  <w:style w:type="character" w:styleId="Hyperlinkki">
    <w:name w:val="Hyperlink"/>
    <w:uiPriority w:val="99"/>
    <w:rsid w:val="00390AE8"/>
    <w:rPr>
      <w:rFonts w:ascii="Calibri" w:hAnsi="Calibri"/>
      <w:color w:val="0D004C"/>
      <w:sz w:val="24"/>
      <w:u w:val="single"/>
    </w:rPr>
  </w:style>
  <w:style w:type="paragraph" w:styleId="Luettelokappale">
    <w:name w:val="List Paragraph"/>
    <w:basedOn w:val="Normaali"/>
    <w:uiPriority w:val="34"/>
    <w:qFormat/>
    <w:rsid w:val="003E0724"/>
    <w:pPr>
      <w:spacing w:after="0" w:line="240" w:lineRule="auto"/>
      <w:ind w:left="720"/>
    </w:pPr>
    <w:rPr>
      <w:rFonts w:cs="Times New Roman"/>
      <w:sz w:val="22"/>
    </w:rPr>
  </w:style>
  <w:style w:type="paragraph" w:styleId="Sisllysluettelonotsikko">
    <w:name w:val="TOC Heading"/>
    <w:next w:val="Normaali"/>
    <w:uiPriority w:val="39"/>
    <w:semiHidden/>
    <w:qFormat/>
    <w:rsid w:val="00D2427A"/>
    <w:pPr>
      <w:spacing w:after="360" w:line="240" w:lineRule="auto"/>
    </w:pPr>
    <w:rPr>
      <w:rFonts w:eastAsiaTheme="majorEastAsia" w:cstheme="majorHAnsi"/>
      <w:b/>
      <w:noProof/>
      <w:color w:val="000000" w:themeColor="text1"/>
      <w:szCs w:val="32"/>
      <w:lang w:val="en-US" w:eastAsia="fi-FI"/>
    </w:rPr>
  </w:style>
  <w:style w:type="paragraph" w:styleId="Sisluet1">
    <w:name w:val="toc 1"/>
    <w:basedOn w:val="Otsikko1"/>
    <w:next w:val="Normaali"/>
    <w:autoRedefine/>
    <w:uiPriority w:val="39"/>
    <w:unhideWhenUsed/>
    <w:rsid w:val="009946BB"/>
    <w:pPr>
      <w:numPr>
        <w:numId w:val="0"/>
      </w:numPr>
      <w:tabs>
        <w:tab w:val="left" w:pos="480"/>
        <w:tab w:val="right" w:leader="dot" w:pos="9214"/>
      </w:tabs>
      <w:spacing w:before="0" w:after="100" w:line="259" w:lineRule="auto"/>
      <w:outlineLvl w:val="9"/>
    </w:pPr>
    <w:rPr>
      <w:sz w:val="24"/>
    </w:rPr>
  </w:style>
  <w:style w:type="paragraph" w:styleId="Sisluet2">
    <w:name w:val="toc 2"/>
    <w:basedOn w:val="Normaali"/>
    <w:next w:val="Normaali"/>
    <w:autoRedefine/>
    <w:uiPriority w:val="39"/>
    <w:unhideWhenUsed/>
    <w:rsid w:val="009946BB"/>
    <w:pPr>
      <w:tabs>
        <w:tab w:val="left" w:pos="709"/>
        <w:tab w:val="right" w:leader="dot" w:pos="9214"/>
      </w:tabs>
      <w:spacing w:after="100" w:line="259" w:lineRule="auto"/>
      <w:ind w:left="170"/>
    </w:pPr>
    <w:rPr>
      <w:noProof/>
    </w:rPr>
  </w:style>
  <w:style w:type="paragraph" w:styleId="Sisluet3">
    <w:name w:val="toc 3"/>
    <w:basedOn w:val="Normaali"/>
    <w:next w:val="Normaali"/>
    <w:autoRedefine/>
    <w:uiPriority w:val="39"/>
    <w:unhideWhenUsed/>
    <w:rsid w:val="008C22D4"/>
    <w:pPr>
      <w:tabs>
        <w:tab w:val="left" w:pos="1276"/>
        <w:tab w:val="left" w:pos="1783"/>
        <w:tab w:val="right" w:leader="dot" w:pos="9214"/>
      </w:tabs>
      <w:spacing w:after="100" w:line="240" w:lineRule="auto"/>
      <w:ind w:left="397"/>
    </w:pPr>
  </w:style>
  <w:style w:type="paragraph" w:styleId="Kuvaotsikkoluettelo">
    <w:name w:val="table of figures"/>
    <w:basedOn w:val="Normaali"/>
    <w:next w:val="Normaali"/>
    <w:uiPriority w:val="99"/>
    <w:unhideWhenUsed/>
    <w:rsid w:val="00CA77C5"/>
    <w:pPr>
      <w:tabs>
        <w:tab w:val="right" w:leader="dot" w:pos="9214"/>
      </w:tabs>
      <w:spacing w:after="100" w:line="259" w:lineRule="auto"/>
    </w:pPr>
  </w:style>
  <w:style w:type="paragraph" w:customStyle="1" w:styleId="LhteetOtsikko">
    <w:name w:val="Lähteet_Otsikko"/>
    <w:next w:val="Lhdeluettelo"/>
    <w:qFormat/>
    <w:rsid w:val="00974F3E"/>
    <w:pPr>
      <w:spacing w:before="480" w:after="360" w:line="240" w:lineRule="auto"/>
      <w:outlineLvl w:val="0"/>
    </w:pPr>
    <w:rPr>
      <w:b/>
      <w:noProof/>
      <w:color w:val="000000" w:themeColor="text1"/>
      <w:sz w:val="32"/>
    </w:rPr>
  </w:style>
  <w:style w:type="paragraph" w:styleId="Erottuvalainaus">
    <w:name w:val="Intense Quote"/>
    <w:basedOn w:val="Normaali"/>
    <w:next w:val="Normaali"/>
    <w:link w:val="ErottuvalainausChar"/>
    <w:uiPriority w:val="30"/>
    <w:rsid w:val="003D3422"/>
    <w:pPr>
      <w:pBdr>
        <w:top w:val="single" w:sz="4" w:space="10" w:color="E2066E" w:themeColor="accent1"/>
        <w:bottom w:val="single" w:sz="4" w:space="10" w:color="E2066E" w:themeColor="accent1"/>
      </w:pBdr>
      <w:spacing w:before="360" w:after="360"/>
      <w:ind w:left="864" w:right="864"/>
      <w:jc w:val="center"/>
    </w:pPr>
    <w:rPr>
      <w:i/>
      <w:iCs/>
    </w:rPr>
  </w:style>
  <w:style w:type="paragraph" w:customStyle="1" w:styleId="Liitteetotsikko2">
    <w:name w:val="Liitteet_otsikko_2"/>
    <w:next w:val="Normaali"/>
    <w:qFormat/>
    <w:rsid w:val="001C3C89"/>
    <w:pPr>
      <w:spacing w:after="360" w:line="240" w:lineRule="auto"/>
      <w:outlineLvl w:val="1"/>
    </w:pPr>
    <w:rPr>
      <w:b/>
      <w:noProof/>
      <w:color w:val="000000" w:themeColor="text1"/>
      <w:sz w:val="28"/>
    </w:rPr>
  </w:style>
  <w:style w:type="character" w:styleId="Kommentinviite">
    <w:name w:val="annotation reference"/>
    <w:basedOn w:val="Kappaleenoletusfontti"/>
    <w:uiPriority w:val="99"/>
    <w:semiHidden/>
    <w:unhideWhenUsed/>
    <w:rsid w:val="005D332D"/>
    <w:rPr>
      <w:sz w:val="16"/>
      <w:szCs w:val="16"/>
    </w:rPr>
  </w:style>
  <w:style w:type="paragraph" w:styleId="Kommentinteksti">
    <w:name w:val="annotation text"/>
    <w:basedOn w:val="Normaali"/>
    <w:link w:val="KommentintekstiChar"/>
    <w:uiPriority w:val="99"/>
    <w:semiHidden/>
    <w:unhideWhenUsed/>
    <w:rsid w:val="005D332D"/>
    <w:pPr>
      <w:spacing w:line="240" w:lineRule="auto"/>
    </w:pPr>
    <w:rPr>
      <w:sz w:val="20"/>
      <w:szCs w:val="20"/>
    </w:rPr>
  </w:style>
  <w:style w:type="character" w:customStyle="1" w:styleId="KommentintekstiChar">
    <w:name w:val="Kommentin teksti Char"/>
    <w:basedOn w:val="Kappaleenoletusfontti"/>
    <w:link w:val="Kommentinteksti"/>
    <w:uiPriority w:val="99"/>
    <w:semiHidden/>
    <w:rsid w:val="005D332D"/>
    <w:rPr>
      <w:sz w:val="20"/>
      <w:szCs w:val="20"/>
    </w:rPr>
  </w:style>
  <w:style w:type="paragraph" w:styleId="Kommentinotsikko">
    <w:name w:val="annotation subject"/>
    <w:basedOn w:val="Kommentinteksti"/>
    <w:next w:val="Kommentinteksti"/>
    <w:link w:val="KommentinotsikkoChar"/>
    <w:uiPriority w:val="99"/>
    <w:semiHidden/>
    <w:unhideWhenUsed/>
    <w:rsid w:val="005D332D"/>
    <w:rPr>
      <w:b/>
      <w:bCs/>
    </w:rPr>
  </w:style>
  <w:style w:type="character" w:customStyle="1" w:styleId="KommentinotsikkoChar">
    <w:name w:val="Kommentin otsikko Char"/>
    <w:basedOn w:val="KommentintekstiChar"/>
    <w:link w:val="Kommentinotsikko"/>
    <w:uiPriority w:val="99"/>
    <w:semiHidden/>
    <w:rsid w:val="005D332D"/>
    <w:rPr>
      <w:b/>
      <w:bCs/>
      <w:sz w:val="20"/>
      <w:szCs w:val="20"/>
    </w:rPr>
  </w:style>
  <w:style w:type="paragraph" w:styleId="Seliteteksti">
    <w:name w:val="Balloon Text"/>
    <w:basedOn w:val="Normaali"/>
    <w:link w:val="SelitetekstiChar"/>
    <w:uiPriority w:val="99"/>
    <w:semiHidden/>
    <w:unhideWhenUsed/>
    <w:rsid w:val="005D33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elitetekstiChar">
    <w:name w:val="Seliteteksti Char"/>
    <w:basedOn w:val="Kappaleenoletusfontti"/>
    <w:link w:val="Seliteteksti"/>
    <w:uiPriority w:val="99"/>
    <w:semiHidden/>
    <w:rsid w:val="005D332D"/>
    <w:rPr>
      <w:rFonts w:ascii="Segoe UI" w:hAnsi="Segoe UI" w:cs="Segoe UI"/>
      <w:sz w:val="18"/>
      <w:szCs w:val="18"/>
    </w:rPr>
  </w:style>
  <w:style w:type="paragraph" w:customStyle="1" w:styleId="Kuvailulehtitiivistelm">
    <w:name w:val="Kuvailulehti_tiivistelmä"/>
    <w:link w:val="KuvailulehtitiivistelmChar"/>
    <w:qFormat/>
    <w:rsid w:val="00100B3E"/>
    <w:pPr>
      <w:spacing w:before="60" w:after="60" w:line="240" w:lineRule="auto"/>
    </w:pPr>
    <w:rPr>
      <w:rFonts w:eastAsia="Times New Roman" w:cs="Times New Roman"/>
      <w:color w:val="000000" w:themeColor="text1"/>
      <w:sz w:val="22"/>
      <w:szCs w:val="22"/>
      <w:lang w:eastAsia="fi-FI"/>
    </w:rPr>
  </w:style>
  <w:style w:type="character" w:customStyle="1" w:styleId="KuvailulehtitiivistelmChar">
    <w:name w:val="Kuvailulehti_tiivistelmä Char"/>
    <w:basedOn w:val="KuvailulehtinormaaliChar"/>
    <w:link w:val="Kuvailulehtitiivistelm"/>
    <w:rsid w:val="00100B3E"/>
    <w:rPr>
      <w:rFonts w:eastAsia="Times New Roman" w:cs="Times New Roman"/>
      <w:color w:val="000000" w:themeColor="text1"/>
      <w:sz w:val="22"/>
      <w:szCs w:val="22"/>
      <w:lang w:eastAsia="fi-FI"/>
    </w:rPr>
  </w:style>
  <w:style w:type="paragraph" w:styleId="Kuvaotsikko">
    <w:name w:val="caption"/>
    <w:basedOn w:val="Normaali"/>
    <w:next w:val="Normaali"/>
    <w:autoRedefine/>
    <w:uiPriority w:val="35"/>
    <w:unhideWhenUsed/>
    <w:qFormat/>
    <w:rsid w:val="00F859C9"/>
    <w:rPr>
      <w:bCs/>
      <w:iCs/>
      <w:noProof/>
      <w:szCs w:val="18"/>
    </w:rPr>
  </w:style>
  <w:style w:type="paragraph" w:styleId="Otsikko">
    <w:name w:val="Title"/>
    <w:basedOn w:val="Normaali"/>
    <w:next w:val="Kansilehtialanimi"/>
    <w:link w:val="OtsikkoChar"/>
    <w:uiPriority w:val="10"/>
    <w:qFormat/>
    <w:rsid w:val="00893194"/>
    <w:pPr>
      <w:spacing w:before="3120" w:line="240" w:lineRule="auto"/>
      <w:ind w:left="1276"/>
      <w:contextualSpacing/>
    </w:pPr>
    <w:rPr>
      <w:rFonts w:eastAsiaTheme="majorEastAsia" w:cstheme="majorBidi"/>
      <w:b/>
      <w:spacing w:val="-10"/>
      <w:kern w:val="28"/>
      <w:sz w:val="52"/>
      <w:szCs w:val="56"/>
    </w:rPr>
  </w:style>
  <w:style w:type="character" w:customStyle="1" w:styleId="OtsikkoChar">
    <w:name w:val="Otsikko Char"/>
    <w:basedOn w:val="Kappaleenoletusfontti"/>
    <w:link w:val="Otsikko"/>
    <w:uiPriority w:val="10"/>
    <w:rsid w:val="00893194"/>
    <w:rPr>
      <w:rFonts w:eastAsiaTheme="majorEastAsia" w:cstheme="majorBidi"/>
      <w:b/>
      <w:color w:val="000000" w:themeColor="text1"/>
      <w:spacing w:val="-10"/>
      <w:kern w:val="28"/>
      <w:sz w:val="52"/>
      <w:szCs w:val="56"/>
    </w:rPr>
  </w:style>
  <w:style w:type="paragraph" w:styleId="Alaotsikko">
    <w:name w:val="Subtitle"/>
    <w:basedOn w:val="Normaali"/>
    <w:next w:val="Normaali"/>
    <w:link w:val="AlaotsikkoChar"/>
    <w:uiPriority w:val="11"/>
    <w:qFormat/>
    <w:rsid w:val="00880298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laotsikkoChar">
    <w:name w:val="Alaotsikko Char"/>
    <w:basedOn w:val="Kappaleenoletusfontti"/>
    <w:link w:val="Alaotsikko"/>
    <w:uiPriority w:val="11"/>
    <w:rsid w:val="00880298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paragraph" w:styleId="Lainaus">
    <w:name w:val="Quote"/>
    <w:next w:val="Normaali"/>
    <w:link w:val="LainausChar"/>
    <w:uiPriority w:val="29"/>
    <w:qFormat/>
    <w:rsid w:val="00560194"/>
    <w:pPr>
      <w:spacing w:after="360" w:line="240" w:lineRule="auto"/>
      <w:ind w:left="1304"/>
    </w:pPr>
    <w:rPr>
      <w:i/>
      <w:iCs/>
      <w:color w:val="000000" w:themeColor="text1"/>
    </w:rPr>
  </w:style>
  <w:style w:type="character" w:customStyle="1" w:styleId="LainausChar">
    <w:name w:val="Lainaus Char"/>
    <w:basedOn w:val="Kappaleenoletusfontti"/>
    <w:link w:val="Lainaus"/>
    <w:uiPriority w:val="29"/>
    <w:rsid w:val="00560194"/>
    <w:rPr>
      <w:i/>
      <w:iCs/>
      <w:color w:val="000000" w:themeColor="text1"/>
    </w:rPr>
  </w:style>
  <w:style w:type="character" w:styleId="AvattuHyperlinkki">
    <w:name w:val="FollowedHyperlink"/>
    <w:basedOn w:val="Kappaleenoletusfontti"/>
    <w:uiPriority w:val="99"/>
    <w:semiHidden/>
    <w:unhideWhenUsed/>
    <w:rsid w:val="008E6EC1"/>
    <w:rPr>
      <w:color w:val="7861A8" w:themeColor="followedHyperlink"/>
      <w:u w:val="single"/>
    </w:rPr>
  </w:style>
  <w:style w:type="paragraph" w:customStyle="1" w:styleId="Kansilehtialanimi">
    <w:name w:val="Kansilehti_alanimi"/>
    <w:qFormat/>
    <w:rsid w:val="00CA1851"/>
    <w:pPr>
      <w:spacing w:before="240" w:after="240"/>
      <w:ind w:left="1276"/>
    </w:pPr>
    <w:rPr>
      <w:rFonts w:eastAsia="Times New Roman" w:cs="Arial"/>
      <w:b/>
      <w:color w:val="000000" w:themeColor="text1"/>
      <w:sz w:val="36"/>
      <w:szCs w:val="36"/>
      <w:lang w:eastAsia="fi-FI"/>
    </w:rPr>
  </w:style>
  <w:style w:type="paragraph" w:customStyle="1" w:styleId="Kansilehtitekij2">
    <w:name w:val="Kansilehti_tekijä_2"/>
    <w:next w:val="KansilehtiOpintotiedot"/>
    <w:qFormat/>
    <w:rsid w:val="00422958"/>
    <w:pPr>
      <w:spacing w:before="120" w:after="3600"/>
      <w:ind w:left="1276"/>
    </w:pPr>
    <w:rPr>
      <w:rFonts w:eastAsia="Times New Roman" w:cs="Arial"/>
      <w:color w:val="000000"/>
      <w:sz w:val="28"/>
      <w:szCs w:val="28"/>
      <w:lang w:eastAsia="fi-FI"/>
    </w:rPr>
  </w:style>
  <w:style w:type="paragraph" w:customStyle="1" w:styleId="KansilehtiOpintotiedot">
    <w:name w:val="Kansilehti_Opintotiedot"/>
    <w:qFormat/>
    <w:rsid w:val="00CA1851"/>
    <w:pPr>
      <w:spacing w:before="60" w:after="60" w:line="240" w:lineRule="auto"/>
      <w:ind w:left="1276"/>
    </w:pPr>
    <w:rPr>
      <w:rFonts w:eastAsia="Times New Roman" w:cs="Arial"/>
      <w:bCs/>
      <w:color w:val="000000"/>
      <w:sz w:val="28"/>
      <w:szCs w:val="28"/>
      <w:lang w:eastAsia="fi-FI"/>
    </w:rPr>
  </w:style>
  <w:style w:type="paragraph" w:customStyle="1" w:styleId="KuvailulehtiOtsikko">
    <w:name w:val="Kuvailulehti_Otsikko"/>
    <w:qFormat/>
    <w:rsid w:val="003D3422"/>
    <w:rPr>
      <w:rFonts w:eastAsia="Times New Roman" w:cs="Times New Roman"/>
      <w:b/>
      <w:color w:val="000000" w:themeColor="text1"/>
      <w:lang w:eastAsia="fi-FI"/>
    </w:rPr>
  </w:style>
  <w:style w:type="paragraph" w:customStyle="1" w:styleId="Kuvailulehtitiedotkorostettu">
    <w:name w:val="Kuvailulehti_tiedot_korostettu"/>
    <w:qFormat/>
    <w:rsid w:val="008C3364"/>
    <w:pPr>
      <w:spacing w:before="240" w:after="240" w:line="240" w:lineRule="auto"/>
    </w:pPr>
    <w:rPr>
      <w:rFonts w:eastAsia="Times New Roman" w:cs="Times New Roman"/>
      <w:b/>
      <w:color w:val="000000" w:themeColor="text1"/>
      <w:sz w:val="22"/>
      <w:szCs w:val="20"/>
      <w:lang w:eastAsia="fi-FI"/>
    </w:rPr>
  </w:style>
  <w:style w:type="paragraph" w:styleId="Lhdeluettelo">
    <w:name w:val="Bibliography"/>
    <w:basedOn w:val="Eivli"/>
    <w:rsid w:val="00A46B18"/>
    <w:pPr>
      <w:spacing w:after="320"/>
    </w:pPr>
  </w:style>
  <w:style w:type="table" w:styleId="TaulukkoRuudukko">
    <w:name w:val="Table Grid"/>
    <w:basedOn w:val="Normaalitaulukko"/>
    <w:uiPriority w:val="39"/>
    <w:rsid w:val="000F52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rottuvalainausChar">
    <w:name w:val="Erottuva lainaus Char"/>
    <w:basedOn w:val="Kappaleenoletusfontti"/>
    <w:link w:val="Erottuvalainaus"/>
    <w:uiPriority w:val="30"/>
    <w:rsid w:val="003D3422"/>
    <w:rPr>
      <w:i/>
      <w:iCs/>
      <w:color w:val="000000" w:themeColor="text1"/>
    </w:rPr>
  </w:style>
  <w:style w:type="character" w:styleId="Erottuvaviittaus">
    <w:name w:val="Intense Reference"/>
    <w:basedOn w:val="Kappaleenoletusfontti"/>
    <w:uiPriority w:val="32"/>
    <w:qFormat/>
    <w:rsid w:val="003D3422"/>
    <w:rPr>
      <w:rFonts w:ascii="Calibri" w:hAnsi="Calibri"/>
      <w:b/>
      <w:bCs/>
      <w:smallCaps/>
      <w:color w:val="000000" w:themeColor="text1"/>
      <w:spacing w:val="5"/>
      <w:sz w:val="24"/>
    </w:rPr>
  </w:style>
  <w:style w:type="character" w:styleId="Hienovarainenkorostus">
    <w:name w:val="Subtle Emphasis"/>
    <w:basedOn w:val="Kappaleenoletusfontti"/>
    <w:uiPriority w:val="19"/>
    <w:qFormat/>
    <w:rsid w:val="003D3422"/>
    <w:rPr>
      <w:rFonts w:ascii="Calibri" w:hAnsi="Calibri"/>
      <w:i/>
      <w:iCs/>
      <w:color w:val="404040" w:themeColor="text1" w:themeTint="BF"/>
      <w:sz w:val="24"/>
    </w:rPr>
  </w:style>
  <w:style w:type="character" w:styleId="Hienovarainenviittaus">
    <w:name w:val="Subtle Reference"/>
    <w:basedOn w:val="Kappaleenoletusfontti"/>
    <w:uiPriority w:val="31"/>
    <w:qFormat/>
    <w:rsid w:val="003D3422"/>
    <w:rPr>
      <w:rFonts w:ascii="Calibri" w:hAnsi="Calibri"/>
      <w:smallCaps/>
      <w:color w:val="5A5A5A" w:themeColor="text1" w:themeTint="A5"/>
      <w:sz w:val="24"/>
    </w:rPr>
  </w:style>
  <w:style w:type="paragraph" w:customStyle="1" w:styleId="Kappaleotsikko">
    <w:name w:val="Kappaleotsikko"/>
    <w:basedOn w:val="Otsikko4"/>
    <w:rsid w:val="00F859C9"/>
    <w:pPr>
      <w:spacing w:before="0" w:after="360" w:line="240" w:lineRule="auto"/>
    </w:pPr>
  </w:style>
  <w:style w:type="paragraph" w:customStyle="1" w:styleId="Kuvailulehtiasiasanatmuuttiedot">
    <w:name w:val="Kuvailulehti_asiasanat_muut tiedot"/>
    <w:basedOn w:val="Kuvailulehtitiedotkorostettu"/>
    <w:qFormat/>
    <w:rsid w:val="00690C1F"/>
    <w:rPr>
      <w:b w:val="0"/>
    </w:rPr>
  </w:style>
  <w:style w:type="paragraph" w:customStyle="1" w:styleId="Kuvailulehtitiedotnormaali">
    <w:name w:val="Kuvailulehti_tiedot_normaali"/>
    <w:basedOn w:val="Kuvailulehtitiedotkorostettu"/>
    <w:qFormat/>
    <w:rsid w:val="00E47B26"/>
    <w:rPr>
      <w:b w:val="0"/>
    </w:rPr>
  </w:style>
  <w:style w:type="character" w:styleId="Paikkamerkkiteksti">
    <w:name w:val="Placeholder Text"/>
    <w:basedOn w:val="Kappaleenoletusfontti"/>
    <w:uiPriority w:val="99"/>
    <w:semiHidden/>
    <w:rsid w:val="002417F0"/>
    <w:rPr>
      <w:color w:val="808080"/>
    </w:rPr>
  </w:style>
  <w:style w:type="character" w:styleId="Ratkaisematonmaininta">
    <w:name w:val="Unresolved Mention"/>
    <w:basedOn w:val="Kappaleenoletusfontti"/>
    <w:uiPriority w:val="99"/>
    <w:semiHidden/>
    <w:unhideWhenUsed/>
    <w:rsid w:val="003D2BDC"/>
    <w:rPr>
      <w:color w:val="605E5C"/>
      <w:shd w:val="clear" w:color="auto" w:fill="E1DFDD"/>
    </w:rPr>
  </w:style>
  <w:style w:type="paragraph" w:styleId="Luettelo3">
    <w:name w:val="List 3"/>
    <w:basedOn w:val="Normaali"/>
    <w:uiPriority w:val="99"/>
    <w:unhideWhenUsed/>
    <w:rsid w:val="00A67A4F"/>
    <w:pPr>
      <w:ind w:left="849" w:hanging="283"/>
      <w:contextualSpacing/>
    </w:pPr>
  </w:style>
  <w:style w:type="paragraph" w:styleId="Alaviitteenteksti">
    <w:name w:val="footnote text"/>
    <w:basedOn w:val="Normaali"/>
    <w:link w:val="AlaviitteentekstiChar"/>
    <w:uiPriority w:val="99"/>
    <w:unhideWhenUsed/>
    <w:rsid w:val="00C02995"/>
    <w:pPr>
      <w:spacing w:after="0" w:line="240" w:lineRule="auto"/>
    </w:pPr>
    <w:rPr>
      <w:sz w:val="20"/>
      <w:szCs w:val="20"/>
    </w:rPr>
  </w:style>
  <w:style w:type="character" w:customStyle="1" w:styleId="AlaviitteentekstiChar">
    <w:name w:val="Alaviitteen teksti Char"/>
    <w:basedOn w:val="Kappaleenoletusfontti"/>
    <w:link w:val="Alaviitteenteksti"/>
    <w:uiPriority w:val="99"/>
    <w:rsid w:val="00C02995"/>
    <w:rPr>
      <w:color w:val="000000" w:themeColor="text1"/>
      <w:sz w:val="20"/>
      <w:szCs w:val="20"/>
    </w:rPr>
  </w:style>
  <w:style w:type="paragraph" w:customStyle="1" w:styleId="Sisllysluettelootsikko">
    <w:name w:val="Sisällysluettelo otsikko"/>
    <w:basedOn w:val="Sisllysluettelonotsikko"/>
    <w:qFormat/>
    <w:rsid w:val="00FF4C28"/>
    <w:pPr>
      <w:spacing w:before="360"/>
    </w:pPr>
    <w:rPr>
      <w:szCs w:val="28"/>
    </w:rPr>
  </w:style>
  <w:style w:type="paragraph" w:styleId="Merkittyluettelo4">
    <w:name w:val="List Bullet 4"/>
    <w:basedOn w:val="Normaali"/>
    <w:uiPriority w:val="99"/>
    <w:unhideWhenUsed/>
    <w:rsid w:val="00BC1473"/>
    <w:pPr>
      <w:numPr>
        <w:numId w:val="31"/>
      </w:numPr>
      <w:spacing w:line="240" w:lineRule="auto"/>
      <w:ind w:left="1208" w:hanging="357"/>
      <w:contextualSpacing/>
    </w:pPr>
  </w:style>
  <w:style w:type="paragraph" w:styleId="Numeroituluettelo4">
    <w:name w:val="List Number 4"/>
    <w:basedOn w:val="Normaali"/>
    <w:uiPriority w:val="99"/>
    <w:unhideWhenUsed/>
    <w:rsid w:val="001C3C89"/>
    <w:pPr>
      <w:numPr>
        <w:numId w:val="36"/>
      </w:numPr>
      <w:spacing w:line="240" w:lineRule="auto"/>
      <w:ind w:left="1208" w:hanging="357"/>
      <w:contextualSpacing/>
    </w:pPr>
  </w:style>
  <w:style w:type="paragraph" w:styleId="Merkittyluettelo">
    <w:name w:val="List Bullet"/>
    <w:basedOn w:val="Normaali"/>
    <w:uiPriority w:val="99"/>
    <w:semiHidden/>
    <w:unhideWhenUsed/>
    <w:rsid w:val="0001273A"/>
    <w:pPr>
      <w:numPr>
        <w:numId w:val="28"/>
      </w:numPr>
      <w:spacing w:line="240" w:lineRule="auto"/>
      <w:ind w:left="357" w:hanging="357"/>
      <w:contextualSpacing/>
    </w:pPr>
  </w:style>
  <w:style w:type="paragraph" w:customStyle="1" w:styleId="LiiteOtsikko">
    <w:name w:val="LiiteOtsikko"/>
    <w:basedOn w:val="LhteetOtsikko"/>
    <w:next w:val="Liitteetotsikko2"/>
    <w:qFormat/>
    <w:rsid w:val="001C3C89"/>
    <w:pPr>
      <w:spacing w:before="0"/>
    </w:pPr>
  </w:style>
  <w:style w:type="paragraph" w:customStyle="1" w:styleId="Kansilehtitekij1">
    <w:name w:val="Kansilehti_tekijä_1"/>
    <w:basedOn w:val="Kansilehtitekij2"/>
    <w:next w:val="Kansilehtitekij2"/>
    <w:rsid w:val="003772DD"/>
    <w:pPr>
      <w:spacing w:after="120"/>
    </w:pPr>
  </w:style>
  <w:style w:type="paragraph" w:styleId="Eivli">
    <w:name w:val="No Spacing"/>
    <w:uiPriority w:val="1"/>
    <w:locked/>
    <w:rsid w:val="00F859C9"/>
    <w:pPr>
      <w:spacing w:after="0" w:line="240" w:lineRule="auto"/>
    </w:pPr>
    <w:rPr>
      <w:color w:val="000000" w:themeColor="text1"/>
    </w:rPr>
  </w:style>
  <w:style w:type="paragraph" w:customStyle="1" w:styleId="Kansilehtiyksitekij">
    <w:name w:val="Kansilehti_yksi tekijä"/>
    <w:basedOn w:val="Kansilehtitekij2"/>
    <w:next w:val="KansilehtiOpintotiedot"/>
    <w:qFormat/>
    <w:rsid w:val="00EC6E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9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1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74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31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1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1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319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66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74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73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6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091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9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4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365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0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1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7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55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9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31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04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91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509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22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56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766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26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02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4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880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36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700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99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62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29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12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74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807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0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81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01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639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87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53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516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541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058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05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02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9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637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08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56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63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280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09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39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24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45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952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23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45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32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20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06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602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75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7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69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759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37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93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62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71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15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73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31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0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97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82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45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60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339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38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03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27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45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9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01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12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18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54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46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52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34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2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37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38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11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78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15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64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95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5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951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8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16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27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523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85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700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36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789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7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0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1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48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31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07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9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38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40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5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50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1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30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55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78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0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97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63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58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6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04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93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156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6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206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5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53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99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537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5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19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36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4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1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7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8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1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6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0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0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7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0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0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2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1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eader" Target="header4.xml"/><Relationship Id="rId16" Type="http://schemas.openxmlformats.org/officeDocument/2006/relationships/image" Target="media/image6.png"/><Relationship Id="rId107" Type="http://schemas.openxmlformats.org/officeDocument/2006/relationships/hyperlink" Target="https://www.microsoft.com/fi-fi/security/business/security-101/what-is-siem" TargetMode="External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1.xml"/><Relationship Id="rId17" Type="http://schemas.openxmlformats.org/officeDocument/2006/relationships/hyperlink" Target="http://10.2.0.11:5601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hyperlink" Target="https://www.cisco.com/c/en/us/products/security/what-is-siem.html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s://mitre-attack.github.io/attack-navigator/%23layerURL=https%3A%2F%2Fattack.mitre.org%2Fgroups%2FG0007%2FG0007-enterprise-layer.json" TargetMode="External"/><Relationship Id="rId114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hyperlink" Target="https://medium.com/@joseruizsec/soc-analyst-level-2-tryhackme-log-analysis-intro-to-logs-b7b2bfbc66b5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header" Target="header2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Ladatut%20tiedostot\Opinnaytetyo_mallipohja_2022.dotx" TargetMode="External"/></Relationships>
</file>

<file path=word/theme/theme1.xml><?xml version="1.0" encoding="utf-8"?>
<a:theme xmlns:a="http://schemas.openxmlformats.org/drawingml/2006/main" name="Office-teema">
  <a:themeElements>
    <a:clrScheme name="JAMK Word">
      <a:dk1>
        <a:srgbClr val="000000"/>
      </a:dk1>
      <a:lt1>
        <a:srgbClr val="FFFFFF"/>
      </a:lt1>
      <a:dk2>
        <a:srgbClr val="0D004C"/>
      </a:dk2>
      <a:lt2>
        <a:srgbClr val="E7E6E6"/>
      </a:lt2>
      <a:accent1>
        <a:srgbClr val="E2066E"/>
      </a:accent1>
      <a:accent2>
        <a:srgbClr val="FDB913"/>
      </a:accent2>
      <a:accent3>
        <a:srgbClr val="00B39C"/>
      </a:accent3>
      <a:accent4>
        <a:srgbClr val="EA590C"/>
      </a:accent4>
      <a:accent5>
        <a:srgbClr val="3FB8E2"/>
      </a:accent5>
      <a:accent6>
        <a:srgbClr val="A5A5A5"/>
      </a:accent6>
      <a:hlink>
        <a:srgbClr val="3FB9E3"/>
      </a:hlink>
      <a:folHlink>
        <a:srgbClr val="7861A8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794D6A09661D8A46893AE34EAD384B75" ma:contentTypeVersion="4" ma:contentTypeDescription="Luo uusi asiakirja." ma:contentTypeScope="" ma:versionID="eff7883ab4b8d9cc61411f75a010d3a4">
  <xsd:schema xmlns:xsd="http://www.w3.org/2001/XMLSchema" xmlns:xs="http://www.w3.org/2001/XMLSchema" xmlns:p="http://schemas.microsoft.com/office/2006/metadata/properties" xmlns:ns2="faa2bbd0-5c06-47cc-ab70-5745d6ef9c9a" targetNamespace="http://schemas.microsoft.com/office/2006/metadata/properties" ma:root="true" ma:fieldsID="e347bbec5c11528dbed2eae55da60f24" ns2:_="">
    <xsd:import namespace="faa2bbd0-5c06-47cc-ab70-5745d6ef9c9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a2bbd0-5c06-47cc-ab70-5745d6ef9c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6F86400-8DF1-4C7E-89CA-D93CF16F295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19A2DC3-8302-4FE8-8685-0E0E7A07D574}">
  <ds:schemaRefs>
    <ds:schemaRef ds:uri="http://schemas.microsoft.com/office/2006/metadata/properties"/>
    <ds:schemaRef ds:uri="http://schemas.microsoft.com/office/2006/documentManagement/types"/>
    <ds:schemaRef ds:uri="http://purl.org/dc/dcmitype/"/>
    <ds:schemaRef ds:uri="http://purl.org/dc/elements/1.1/"/>
    <ds:schemaRef ds:uri="http://schemas.microsoft.com/office/infopath/2007/PartnerControls"/>
    <ds:schemaRef ds:uri="faa2bbd0-5c06-47cc-ab70-5745d6ef9c9a"/>
    <ds:schemaRef ds:uri="http://schemas.openxmlformats.org/package/2006/metadata/core-properties"/>
    <ds:schemaRef ds:uri="http://www.w3.org/XML/1998/namespace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0CD0765C-D186-4CE9-A1BF-A2846C6776B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B4B26A0-0E05-472C-B0A4-D0064A82CE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a2bbd0-5c06-47cc-ab70-5745d6ef9c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Opinnaytetyo_mallipohja_2022.dotx</Template>
  <TotalTime>0</TotalTime>
  <Pages>55</Pages>
  <Words>4522</Words>
  <Characters>36630</Characters>
  <Application>Microsoft Office Word</Application>
  <DocSecurity>0</DocSecurity>
  <Lines>305</Lines>
  <Paragraphs>82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>Opinnäytetyön raportoinnin mallipohja</vt:lpstr>
    </vt:vector>
  </TitlesOfParts>
  <Manager/>
  <Company/>
  <LinksUpToDate>false</LinksUpToDate>
  <CharactersWithSpaces>41070</CharactersWithSpaces>
  <SharedDoc>false</SharedDoc>
  <HLinks>
    <vt:vector size="126" baseType="variant">
      <vt:variant>
        <vt:i4>5308510</vt:i4>
      </vt:variant>
      <vt:variant>
        <vt:i4>194</vt:i4>
      </vt:variant>
      <vt:variant>
        <vt:i4>0</vt:i4>
      </vt:variant>
      <vt:variant>
        <vt:i4>5</vt:i4>
      </vt:variant>
      <vt:variant>
        <vt:lpwstr>https://www.cisco.com/c/en/us/products/security/what-is-siem.html</vt:lpwstr>
      </vt:variant>
      <vt:variant>
        <vt:lpwstr/>
      </vt:variant>
      <vt:variant>
        <vt:i4>3080247</vt:i4>
      </vt:variant>
      <vt:variant>
        <vt:i4>134</vt:i4>
      </vt:variant>
      <vt:variant>
        <vt:i4>0</vt:i4>
      </vt:variant>
      <vt:variant>
        <vt:i4>5</vt:i4>
      </vt:variant>
      <vt:variant>
        <vt:lpwstr>http://10.2.0.11:5601/</vt:lpwstr>
      </vt:variant>
      <vt:variant>
        <vt:lpwstr/>
      </vt:variant>
      <vt:variant>
        <vt:i4>5308510</vt:i4>
      </vt:variant>
      <vt:variant>
        <vt:i4>122</vt:i4>
      </vt:variant>
      <vt:variant>
        <vt:i4>0</vt:i4>
      </vt:variant>
      <vt:variant>
        <vt:i4>5</vt:i4>
      </vt:variant>
      <vt:variant>
        <vt:lpwstr>https://www.cisco.com/c/en/us/products/security/what-is-siem.html</vt:lpwstr>
      </vt:variant>
      <vt:variant>
        <vt:lpwstr/>
      </vt:variant>
      <vt:variant>
        <vt:i4>3080268</vt:i4>
      </vt:variant>
      <vt:variant>
        <vt:i4>112</vt:i4>
      </vt:variant>
      <vt:variant>
        <vt:i4>0</vt:i4>
      </vt:variant>
      <vt:variant>
        <vt:i4>5</vt:i4>
      </vt:variant>
      <vt:variant>
        <vt:lpwstr>C:\Users\taante\Downloads\Taulukko</vt:lpwstr>
      </vt:variant>
      <vt:variant>
        <vt:lpwstr>_Toc432081818</vt:lpwstr>
      </vt:variant>
      <vt:variant>
        <vt:i4>3080268</vt:i4>
      </vt:variant>
      <vt:variant>
        <vt:i4>106</vt:i4>
      </vt:variant>
      <vt:variant>
        <vt:i4>0</vt:i4>
      </vt:variant>
      <vt:variant>
        <vt:i4>5</vt:i4>
      </vt:variant>
      <vt:variant>
        <vt:lpwstr>C:\Users\taante\Downloads\Taulukko</vt:lpwstr>
      </vt:variant>
      <vt:variant>
        <vt:lpwstr>_Toc432081817</vt:lpwstr>
      </vt:variant>
      <vt:variant>
        <vt:i4>3670083</vt:i4>
      </vt:variant>
      <vt:variant>
        <vt:i4>95</vt:i4>
      </vt:variant>
      <vt:variant>
        <vt:i4>0</vt:i4>
      </vt:variant>
      <vt:variant>
        <vt:i4>5</vt:i4>
      </vt:variant>
      <vt:variant>
        <vt:lpwstr>C:\Users\taante\Downloads\Kuvio</vt:lpwstr>
      </vt:variant>
      <vt:variant>
        <vt:lpwstr>_Toc57205395</vt:lpwstr>
      </vt:variant>
      <vt:variant>
        <vt:i4>1507377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_Toc181689979</vt:lpwstr>
      </vt:variant>
      <vt:variant>
        <vt:i4>1507377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_Toc181689978</vt:lpwstr>
      </vt:variant>
      <vt:variant>
        <vt:i4>1507377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_Toc181689977</vt:lpwstr>
      </vt:variant>
      <vt:variant>
        <vt:i4>1507377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_Toc181689976</vt:lpwstr>
      </vt:variant>
      <vt:variant>
        <vt:i4>1507377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_Toc181689975</vt:lpwstr>
      </vt:variant>
      <vt:variant>
        <vt:i4>1507377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_Toc181689974</vt:lpwstr>
      </vt:variant>
      <vt:variant>
        <vt:i4>1507377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_Toc181689973</vt:lpwstr>
      </vt:variant>
      <vt:variant>
        <vt:i4>1507377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_Toc181689972</vt:lpwstr>
      </vt:variant>
      <vt:variant>
        <vt:i4>1507377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_Toc181689971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_Toc181689970</vt:lpwstr>
      </vt:variant>
      <vt:variant>
        <vt:i4>1441841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_Toc181689969</vt:lpwstr>
      </vt:variant>
      <vt:variant>
        <vt:i4>1441841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_Toc181689968</vt:lpwstr>
      </vt:variant>
      <vt:variant>
        <vt:i4>1441841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_Toc181689967</vt:lpwstr>
      </vt:variant>
      <vt:variant>
        <vt:i4>1441841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_Toc181689966</vt:lpwstr>
      </vt:variant>
      <vt:variant>
        <vt:i4>1441841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_Toc181689965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Opinnäytetyön raportoinnin mallipohja</dc:title>
  <dc:subject>Opinnäytetyö</dc:subject>
  <dc:creator/>
  <cp:keywords>JAMK Opinnäytetyö; opinnäytetyö;mallipohja</cp:keywords>
  <dc:description>JAMK ONT</dc:description>
  <cp:lastModifiedBy/>
  <cp:revision>2</cp:revision>
  <dcterms:created xsi:type="dcterms:W3CDTF">2024-10-23T13:36:00Z</dcterms:created>
  <dcterms:modified xsi:type="dcterms:W3CDTF">2024-11-17T11:18:00Z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0x010100794D6A09661D8A46893AE34EAD384B75</vt:lpwstr>
  </property>
  <property fmtid="{D5CDD505-2E9C-101B-9397-08002B2CF9AE}" pid="3" name="Avainsanat">
    <vt:lpwstr>10;#opinnäytetyö|96b1f92f-9d52-4634-866c-478691c8f5f5</vt:lpwstr>
  </property>
</Properties>
</file>